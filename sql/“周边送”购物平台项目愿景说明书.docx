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9D9" w:rsidRDefault="00A129D9" w:rsidP="00A129D9">
      <w:pPr>
        <w:pStyle w:val="a6"/>
      </w:pPr>
    </w:p>
    <w:p w:rsidR="00ED1316" w:rsidRDefault="00ED1316">
      <w:pPr>
        <w:pStyle w:val="a6"/>
      </w:pPr>
    </w:p>
    <w:p w:rsidR="00ED1316" w:rsidRDefault="00ED1316">
      <w:pPr>
        <w:pStyle w:val="a6"/>
      </w:pPr>
    </w:p>
    <w:p w:rsidR="0063133F" w:rsidRPr="00B04546" w:rsidRDefault="00B628CF" w:rsidP="00F716A4">
      <w:pPr>
        <w:pStyle w:val="a7"/>
        <w:outlineLvl w:val="0"/>
        <w:rPr>
          <w:rFonts w:ascii="微软雅黑" w:eastAsia="微软雅黑" w:hAnsi="微软雅黑"/>
          <w:b w:val="0"/>
          <w:sz w:val="32"/>
          <w:szCs w:val="32"/>
        </w:rPr>
      </w:pPr>
      <w:r>
        <w:rPr>
          <w:rFonts w:ascii="微软雅黑" w:eastAsia="微软雅黑" w:hAnsi="微软雅黑" w:hint="eastAsia"/>
          <w:b w:val="0"/>
          <w:sz w:val="32"/>
          <w:szCs w:val="32"/>
        </w:rPr>
        <w:t>软件技术（手机软件开发方向）</w:t>
      </w:r>
    </w:p>
    <w:p w:rsidR="009B7DF2" w:rsidRDefault="00AB3540" w:rsidP="00F716A4">
      <w:pPr>
        <w:pStyle w:val="a7"/>
        <w:outlineLvl w:val="0"/>
        <w:rPr>
          <w:rFonts w:ascii="微软雅黑" w:eastAsia="微软雅黑" w:hAnsi="微软雅黑"/>
          <w:b w:val="0"/>
        </w:rPr>
      </w:pPr>
      <w:r>
        <w:rPr>
          <w:rFonts w:ascii="微软雅黑" w:eastAsia="微软雅黑" w:hAnsi="微软雅黑"/>
          <w:b w:val="0"/>
        </w:rPr>
        <w:t>“</w:t>
      </w:r>
      <w:r>
        <w:rPr>
          <w:rFonts w:ascii="微软雅黑" w:eastAsia="微软雅黑" w:hAnsi="微软雅黑" w:hint="eastAsia"/>
          <w:b w:val="0"/>
        </w:rPr>
        <w:t>周边送</w:t>
      </w:r>
      <w:r>
        <w:rPr>
          <w:rFonts w:ascii="微软雅黑" w:eastAsia="微软雅黑" w:hAnsi="微软雅黑"/>
          <w:b w:val="0"/>
        </w:rPr>
        <w:t>”</w:t>
      </w:r>
      <w:r w:rsidR="002471D9">
        <w:rPr>
          <w:rFonts w:ascii="微软雅黑" w:eastAsia="微软雅黑" w:hAnsi="微软雅黑" w:hint="eastAsia"/>
          <w:b w:val="0"/>
        </w:rPr>
        <w:t>购物平台</w:t>
      </w:r>
      <w:r w:rsidR="006F30A0" w:rsidRPr="006F30A0">
        <w:rPr>
          <w:rFonts w:ascii="微软雅黑" w:eastAsia="微软雅黑" w:hAnsi="微软雅黑" w:hint="eastAsia"/>
          <w:b w:val="0"/>
        </w:rPr>
        <w:t>项目</w:t>
      </w:r>
    </w:p>
    <w:p w:rsidR="00ED1316" w:rsidRPr="00752B4C" w:rsidRDefault="009B7DF2" w:rsidP="00F716A4">
      <w:pPr>
        <w:pStyle w:val="a7"/>
        <w:outlineLvl w:val="0"/>
        <w:rPr>
          <w:rFonts w:ascii="微软雅黑" w:eastAsia="微软雅黑" w:hAnsi="微软雅黑"/>
          <w:b w:val="0"/>
        </w:rPr>
      </w:pPr>
      <w:r>
        <w:rPr>
          <w:rFonts w:ascii="微软雅黑" w:eastAsia="微软雅黑" w:hAnsi="微软雅黑" w:hint="eastAsia"/>
          <w:b w:val="0"/>
        </w:rPr>
        <w:t>项目</w:t>
      </w:r>
      <w:r w:rsidR="006F30A0">
        <w:rPr>
          <w:rFonts w:ascii="微软雅黑" w:eastAsia="微软雅黑" w:hAnsi="微软雅黑" w:hint="eastAsia"/>
          <w:b w:val="0"/>
        </w:rPr>
        <w:t>愿景</w:t>
      </w:r>
      <w:r w:rsidR="00544D89">
        <w:rPr>
          <w:rFonts w:ascii="微软雅黑" w:eastAsia="微软雅黑" w:hAnsi="微软雅黑" w:hint="eastAsia"/>
          <w:b w:val="0"/>
        </w:rPr>
        <w:t>说明书</w:t>
      </w:r>
    </w:p>
    <w:p w:rsidR="00ED1316" w:rsidRDefault="00ED1316" w:rsidP="00752B4C">
      <w:pPr>
        <w:ind w:firstLine="420"/>
      </w:pPr>
    </w:p>
    <w:p w:rsidR="00ED1316" w:rsidRDefault="00ED1316" w:rsidP="00752B4C">
      <w:pPr>
        <w:ind w:firstLine="420"/>
      </w:pPr>
    </w:p>
    <w:p w:rsidR="00ED1316" w:rsidRDefault="00ED1316" w:rsidP="00752B4C">
      <w:pPr>
        <w:ind w:firstLine="1440"/>
        <w:rPr>
          <w:rFonts w:ascii="隶书" w:eastAsia="隶书"/>
          <w:sz w:val="72"/>
        </w:rPr>
      </w:pPr>
    </w:p>
    <w:p w:rsidR="006F30A0" w:rsidRDefault="006F30A0" w:rsidP="00752B4C">
      <w:pPr>
        <w:ind w:firstLine="1440"/>
        <w:rPr>
          <w:rFonts w:ascii="隶书" w:eastAsia="隶书"/>
          <w:sz w:val="72"/>
        </w:rPr>
      </w:pPr>
    </w:p>
    <w:p w:rsidR="00ED1316" w:rsidRDefault="00ED1316" w:rsidP="00752B4C">
      <w:pPr>
        <w:ind w:firstLine="1440"/>
        <w:rPr>
          <w:rFonts w:ascii="隶书" w:eastAsia="隶书"/>
          <w:sz w:val="72"/>
        </w:rPr>
      </w:pPr>
    </w:p>
    <w:tbl>
      <w:tblPr>
        <w:tblStyle w:val="affb"/>
        <w:tblW w:w="0" w:type="auto"/>
        <w:tblBorders>
          <w:top w:val="single" w:sz="4" w:space="0" w:color="DBE5F1" w:themeColor="accent1" w:themeTint="33"/>
          <w:left w:val="single" w:sz="4" w:space="0" w:color="DBE5F1" w:themeColor="accent1" w:themeTint="33"/>
          <w:bottom w:val="single" w:sz="4" w:space="0" w:color="DBE5F1" w:themeColor="accent1" w:themeTint="33"/>
          <w:right w:val="single" w:sz="4" w:space="0" w:color="DBE5F1" w:themeColor="accent1" w:themeTint="33"/>
          <w:insideH w:val="single" w:sz="4" w:space="0" w:color="DBE5F1" w:themeColor="accent1" w:themeTint="33"/>
          <w:insideV w:val="single" w:sz="4" w:space="0" w:color="DBE5F1" w:themeColor="accent1" w:themeTint="33"/>
        </w:tblBorders>
        <w:tblLook w:val="04A0" w:firstRow="1" w:lastRow="0" w:firstColumn="1" w:lastColumn="0" w:noHBand="0" w:noVBand="1"/>
      </w:tblPr>
      <w:tblGrid>
        <w:gridCol w:w="1242"/>
        <w:gridCol w:w="3261"/>
        <w:gridCol w:w="1417"/>
        <w:gridCol w:w="3641"/>
      </w:tblGrid>
      <w:tr w:rsidR="00833DB7" w:rsidTr="00DB089B">
        <w:tc>
          <w:tcPr>
            <w:tcW w:w="1242" w:type="dxa"/>
            <w:vAlign w:val="center"/>
          </w:tcPr>
          <w:p w:rsidR="00833DB7" w:rsidRDefault="00833DB7" w:rsidP="00833DB7">
            <w:pPr>
              <w:pStyle w:val="12"/>
              <w:jc w:val="right"/>
            </w:pPr>
            <w:r>
              <w:rPr>
                <w:rFonts w:hint="eastAsia"/>
              </w:rPr>
              <w:t>文件编号：</w:t>
            </w:r>
          </w:p>
        </w:tc>
        <w:tc>
          <w:tcPr>
            <w:tcW w:w="8319" w:type="dxa"/>
            <w:gridSpan w:val="3"/>
            <w:vAlign w:val="center"/>
          </w:tcPr>
          <w:p w:rsidR="00833DB7" w:rsidRDefault="00833DB7" w:rsidP="00833DB7">
            <w:pPr>
              <w:pStyle w:val="12"/>
            </w:pPr>
          </w:p>
        </w:tc>
      </w:tr>
      <w:tr w:rsidR="000B595C" w:rsidTr="000B595C">
        <w:tc>
          <w:tcPr>
            <w:tcW w:w="1242" w:type="dxa"/>
            <w:vAlign w:val="center"/>
          </w:tcPr>
          <w:p w:rsidR="000B595C" w:rsidRDefault="000B595C" w:rsidP="00833DB7">
            <w:pPr>
              <w:pStyle w:val="12"/>
              <w:jc w:val="right"/>
            </w:pPr>
            <w:r>
              <w:rPr>
                <w:rFonts w:hint="eastAsia"/>
              </w:rPr>
              <w:t>编写</w:t>
            </w:r>
            <w:r w:rsidR="00833DB7">
              <w:rPr>
                <w:rFonts w:hint="eastAsia"/>
              </w:rPr>
              <w:t>：</w:t>
            </w:r>
          </w:p>
        </w:tc>
        <w:tc>
          <w:tcPr>
            <w:tcW w:w="3261" w:type="dxa"/>
            <w:vAlign w:val="center"/>
          </w:tcPr>
          <w:p w:rsidR="000B595C" w:rsidRDefault="000B595C" w:rsidP="000B595C">
            <w:pPr>
              <w:pStyle w:val="12"/>
            </w:pPr>
          </w:p>
        </w:tc>
        <w:tc>
          <w:tcPr>
            <w:tcW w:w="1417" w:type="dxa"/>
            <w:vAlign w:val="center"/>
          </w:tcPr>
          <w:p w:rsidR="000B595C" w:rsidRDefault="000B595C" w:rsidP="000B595C">
            <w:pPr>
              <w:pStyle w:val="12"/>
            </w:pPr>
            <w:r>
              <w:rPr>
                <w:rFonts w:hint="eastAsia"/>
              </w:rPr>
              <w:t>编写时间</w:t>
            </w:r>
          </w:p>
        </w:tc>
        <w:tc>
          <w:tcPr>
            <w:tcW w:w="3641" w:type="dxa"/>
            <w:vAlign w:val="center"/>
          </w:tcPr>
          <w:p w:rsidR="000B595C" w:rsidRDefault="000B595C" w:rsidP="00833DB7">
            <w:pPr>
              <w:pStyle w:val="12"/>
            </w:pPr>
          </w:p>
        </w:tc>
      </w:tr>
      <w:tr w:rsidR="000B595C" w:rsidTr="000B595C">
        <w:tc>
          <w:tcPr>
            <w:tcW w:w="1242" w:type="dxa"/>
            <w:vAlign w:val="center"/>
          </w:tcPr>
          <w:p w:rsidR="000B595C" w:rsidRDefault="000B595C" w:rsidP="00833DB7">
            <w:pPr>
              <w:pStyle w:val="12"/>
              <w:jc w:val="right"/>
            </w:pPr>
            <w:r>
              <w:rPr>
                <w:rFonts w:hint="eastAsia"/>
              </w:rPr>
              <w:t>审核</w:t>
            </w:r>
            <w:r w:rsidR="00833DB7">
              <w:rPr>
                <w:rFonts w:hint="eastAsia"/>
              </w:rPr>
              <w:t>：</w:t>
            </w:r>
          </w:p>
        </w:tc>
        <w:tc>
          <w:tcPr>
            <w:tcW w:w="3261" w:type="dxa"/>
            <w:vAlign w:val="center"/>
          </w:tcPr>
          <w:p w:rsidR="000B595C" w:rsidRDefault="000B595C" w:rsidP="000B595C">
            <w:pPr>
              <w:pStyle w:val="12"/>
            </w:pPr>
          </w:p>
        </w:tc>
        <w:tc>
          <w:tcPr>
            <w:tcW w:w="1417" w:type="dxa"/>
            <w:vAlign w:val="center"/>
          </w:tcPr>
          <w:p w:rsidR="000B595C" w:rsidRDefault="000B595C" w:rsidP="000B595C">
            <w:pPr>
              <w:pStyle w:val="12"/>
            </w:pPr>
            <w:r>
              <w:rPr>
                <w:rFonts w:hint="eastAsia"/>
              </w:rPr>
              <w:t>审核时间</w:t>
            </w:r>
          </w:p>
        </w:tc>
        <w:tc>
          <w:tcPr>
            <w:tcW w:w="3641" w:type="dxa"/>
            <w:vAlign w:val="center"/>
          </w:tcPr>
          <w:p w:rsidR="000B595C" w:rsidRDefault="000B595C" w:rsidP="000B595C">
            <w:pPr>
              <w:pStyle w:val="12"/>
            </w:pPr>
          </w:p>
        </w:tc>
      </w:tr>
      <w:tr w:rsidR="000B595C" w:rsidTr="00CF1866">
        <w:tc>
          <w:tcPr>
            <w:tcW w:w="1242" w:type="dxa"/>
            <w:vAlign w:val="center"/>
          </w:tcPr>
          <w:p w:rsidR="000B595C" w:rsidRDefault="000B595C" w:rsidP="00833DB7">
            <w:pPr>
              <w:pStyle w:val="12"/>
              <w:jc w:val="right"/>
            </w:pPr>
            <w:r>
              <w:rPr>
                <w:rFonts w:hint="eastAsia"/>
              </w:rPr>
              <w:t>文件版本</w:t>
            </w:r>
            <w:r w:rsidR="00833DB7">
              <w:rPr>
                <w:rFonts w:hint="eastAsia"/>
              </w:rPr>
              <w:t>：</w:t>
            </w:r>
          </w:p>
        </w:tc>
        <w:tc>
          <w:tcPr>
            <w:tcW w:w="8319" w:type="dxa"/>
            <w:gridSpan w:val="3"/>
            <w:vAlign w:val="center"/>
          </w:tcPr>
          <w:p w:rsidR="000B595C" w:rsidRDefault="000B595C" w:rsidP="000B595C">
            <w:pPr>
              <w:pStyle w:val="12"/>
            </w:pPr>
          </w:p>
        </w:tc>
      </w:tr>
      <w:tr w:rsidR="0032537A" w:rsidTr="00CF1866">
        <w:tc>
          <w:tcPr>
            <w:tcW w:w="1242" w:type="dxa"/>
            <w:vAlign w:val="center"/>
          </w:tcPr>
          <w:p w:rsidR="0032537A" w:rsidRDefault="0032537A" w:rsidP="00833DB7">
            <w:pPr>
              <w:pStyle w:val="12"/>
              <w:jc w:val="right"/>
            </w:pPr>
            <w:r>
              <w:rPr>
                <w:rFonts w:hint="eastAsia"/>
              </w:rPr>
              <w:t>组长</w:t>
            </w:r>
          </w:p>
        </w:tc>
        <w:tc>
          <w:tcPr>
            <w:tcW w:w="8319" w:type="dxa"/>
            <w:gridSpan w:val="3"/>
            <w:vAlign w:val="center"/>
          </w:tcPr>
          <w:p w:rsidR="0032537A" w:rsidRDefault="0032537A" w:rsidP="000B595C">
            <w:pPr>
              <w:pStyle w:val="12"/>
            </w:pPr>
            <w:r>
              <w:rPr>
                <w:rFonts w:hint="eastAsia"/>
              </w:rPr>
              <w:t>陈有欢</w:t>
            </w:r>
          </w:p>
        </w:tc>
      </w:tr>
      <w:tr w:rsidR="0032537A" w:rsidTr="00CF1866">
        <w:tc>
          <w:tcPr>
            <w:tcW w:w="1242" w:type="dxa"/>
            <w:vAlign w:val="center"/>
          </w:tcPr>
          <w:p w:rsidR="0032537A" w:rsidRDefault="0032537A" w:rsidP="00833DB7">
            <w:pPr>
              <w:pStyle w:val="12"/>
              <w:jc w:val="right"/>
            </w:pPr>
            <w:r>
              <w:rPr>
                <w:rFonts w:hint="eastAsia"/>
              </w:rPr>
              <w:t>组员</w:t>
            </w:r>
          </w:p>
        </w:tc>
        <w:tc>
          <w:tcPr>
            <w:tcW w:w="8319" w:type="dxa"/>
            <w:gridSpan w:val="3"/>
            <w:vAlign w:val="center"/>
          </w:tcPr>
          <w:p w:rsidR="0032537A" w:rsidRDefault="0032537A" w:rsidP="000B595C">
            <w:pPr>
              <w:pStyle w:val="12"/>
            </w:pPr>
            <w:r>
              <w:rPr>
                <w:rFonts w:hint="eastAsia"/>
              </w:rPr>
              <w:t>赖常帆、陈炳威、吴勇德、陈炳坤</w:t>
            </w:r>
          </w:p>
        </w:tc>
      </w:tr>
    </w:tbl>
    <w:p w:rsidR="00ED1316" w:rsidRPr="000B595C" w:rsidRDefault="00ED1316" w:rsidP="000B595C">
      <w:pPr>
        <w:ind w:firstLineChars="0" w:firstLine="0"/>
        <w:jc w:val="center"/>
        <w:rPr>
          <w:rFonts w:ascii="微软雅黑" w:hAnsi="微软雅黑"/>
          <w:sz w:val="18"/>
          <w:szCs w:val="18"/>
        </w:rPr>
      </w:pPr>
    </w:p>
    <w:p w:rsidR="00BD1AEE" w:rsidRDefault="00BD1AEE" w:rsidP="00B04546">
      <w:pPr>
        <w:ind w:firstLineChars="0" w:firstLine="0"/>
        <w:jc w:val="center"/>
      </w:pPr>
    </w:p>
    <w:p w:rsidR="000B595C" w:rsidRDefault="000B595C" w:rsidP="00B04546">
      <w:pPr>
        <w:ind w:firstLineChars="0" w:firstLine="0"/>
        <w:jc w:val="center"/>
      </w:pPr>
    </w:p>
    <w:p w:rsidR="00ED1316" w:rsidRDefault="00ED1316" w:rsidP="00B04546">
      <w:pPr>
        <w:ind w:firstLineChars="0" w:firstLine="0"/>
        <w:jc w:val="center"/>
      </w:pPr>
    </w:p>
    <w:p w:rsidR="006F30A0" w:rsidRDefault="006F30A0" w:rsidP="001F52D8">
      <w:pPr>
        <w:ind w:firstLineChars="0" w:firstLine="0"/>
      </w:pPr>
    </w:p>
    <w:p w:rsidR="00ED1316" w:rsidRPr="006F30A0" w:rsidRDefault="00C40B5B" w:rsidP="000B595C">
      <w:pPr>
        <w:pStyle w:val="aa"/>
        <w:widowControl w:val="0"/>
        <w:spacing w:line="360" w:lineRule="auto"/>
        <w:rPr>
          <w:sz w:val="21"/>
          <w:szCs w:val="21"/>
          <w:lang w:val="en-AU"/>
        </w:rPr>
        <w:sectPr w:rsidR="00ED1316" w:rsidRPr="006F30A0" w:rsidSect="00A129D9">
          <w:headerReference w:type="even" r:id="rId9"/>
          <w:headerReference w:type="default" r:id="rId10"/>
          <w:footerReference w:type="even" r:id="rId11"/>
          <w:footerReference w:type="default" r:id="rId12"/>
          <w:headerReference w:type="first" r:id="rId13"/>
          <w:footerReference w:type="first" r:id="rId14"/>
          <w:pgSz w:w="11906" w:h="16838" w:code="9"/>
          <w:pgMar w:top="1418" w:right="1196" w:bottom="1418" w:left="514" w:header="851" w:footer="992" w:gutter="851"/>
          <w:pgNumType w:start="1"/>
          <w:cols w:space="425"/>
          <w:docGrid w:type="lines" w:linePitch="312"/>
        </w:sectPr>
      </w:pPr>
      <w:r w:rsidRPr="006F30A0">
        <w:rPr>
          <w:rFonts w:ascii="微软雅黑" w:eastAsia="微软雅黑" w:hAnsi="微软雅黑" w:hint="eastAsia"/>
          <w:kern w:val="2"/>
          <w:sz w:val="21"/>
          <w:szCs w:val="21"/>
        </w:rPr>
        <w:t>20</w:t>
      </w:r>
      <w:r w:rsidR="000518C0" w:rsidRPr="006F30A0">
        <w:rPr>
          <w:rFonts w:ascii="微软雅黑" w:eastAsia="微软雅黑" w:hAnsi="微软雅黑" w:hint="eastAsia"/>
          <w:kern w:val="2"/>
          <w:sz w:val="21"/>
          <w:szCs w:val="21"/>
        </w:rPr>
        <w:t>1</w:t>
      </w:r>
      <w:r w:rsidR="001F52D8">
        <w:rPr>
          <w:rFonts w:ascii="微软雅黑" w:eastAsia="微软雅黑" w:hAnsi="微软雅黑" w:hint="eastAsia"/>
          <w:kern w:val="2"/>
          <w:sz w:val="21"/>
          <w:szCs w:val="21"/>
        </w:rPr>
        <w:t>6</w:t>
      </w:r>
      <w:r w:rsidRPr="006F30A0">
        <w:rPr>
          <w:rFonts w:ascii="微软雅黑" w:eastAsia="微软雅黑" w:hAnsi="微软雅黑" w:hint="eastAsia"/>
          <w:kern w:val="2"/>
          <w:sz w:val="21"/>
          <w:szCs w:val="21"/>
        </w:rPr>
        <w:t>年</w:t>
      </w:r>
      <w:r w:rsidR="00007A8A">
        <w:rPr>
          <w:rFonts w:ascii="微软雅黑" w:eastAsia="微软雅黑" w:hAnsi="微软雅黑"/>
          <w:kern w:val="2"/>
          <w:sz w:val="21"/>
          <w:szCs w:val="21"/>
        </w:rPr>
        <w:t>12</w:t>
      </w:r>
      <w:r w:rsidRPr="006F30A0">
        <w:rPr>
          <w:rFonts w:ascii="微软雅黑" w:eastAsia="微软雅黑" w:hAnsi="微软雅黑" w:hint="eastAsia"/>
          <w:kern w:val="2"/>
          <w:sz w:val="21"/>
          <w:szCs w:val="21"/>
        </w:rPr>
        <w:t>月</w:t>
      </w:r>
      <w:r w:rsidR="001F52D8">
        <w:rPr>
          <w:rFonts w:ascii="微软雅黑" w:eastAsia="微软雅黑" w:hAnsi="微软雅黑" w:hint="eastAsia"/>
          <w:kern w:val="2"/>
          <w:sz w:val="21"/>
          <w:szCs w:val="21"/>
        </w:rPr>
        <w:t>11</w:t>
      </w:r>
      <w:r w:rsidRPr="006F30A0">
        <w:rPr>
          <w:rFonts w:ascii="微软雅黑" w:eastAsia="微软雅黑" w:hAnsi="微软雅黑" w:hint="eastAsia"/>
          <w:kern w:val="2"/>
          <w:sz w:val="21"/>
          <w:szCs w:val="21"/>
        </w:rPr>
        <w:t>日</w:t>
      </w:r>
    </w:p>
    <w:p w:rsidR="00ED1316" w:rsidRPr="00CE3259" w:rsidRDefault="00ED1316">
      <w:pPr>
        <w:pStyle w:val="ab"/>
        <w:widowControl w:val="0"/>
        <w:spacing w:line="360" w:lineRule="auto"/>
        <w:rPr>
          <w:rFonts w:ascii="微软雅黑" w:eastAsia="微软雅黑" w:hAnsi="微软雅黑"/>
          <w:bCs/>
          <w:kern w:val="2"/>
          <w:szCs w:val="24"/>
        </w:rPr>
      </w:pPr>
      <w:r w:rsidRPr="00CE3259">
        <w:rPr>
          <w:rFonts w:ascii="微软雅黑" w:eastAsia="微软雅黑" w:hAnsi="微软雅黑" w:hint="eastAsia"/>
          <w:bCs/>
          <w:kern w:val="2"/>
          <w:szCs w:val="24"/>
        </w:rPr>
        <w:lastRenderedPageBreak/>
        <w:t>目</w:t>
      </w:r>
      <w:r w:rsidR="00CE3259">
        <w:rPr>
          <w:rFonts w:ascii="微软雅黑" w:eastAsia="微软雅黑" w:hAnsi="微软雅黑" w:hint="eastAsia"/>
          <w:bCs/>
          <w:kern w:val="2"/>
          <w:szCs w:val="24"/>
        </w:rPr>
        <w:t xml:space="preserve">  </w:t>
      </w:r>
      <w:r w:rsidRPr="00CE3259">
        <w:rPr>
          <w:rFonts w:ascii="微软雅黑" w:eastAsia="微软雅黑" w:hAnsi="微软雅黑" w:hint="eastAsia"/>
          <w:bCs/>
          <w:kern w:val="2"/>
          <w:szCs w:val="24"/>
        </w:rPr>
        <w:t>录</w:t>
      </w:r>
    </w:p>
    <w:p w:rsidR="00B628CF" w:rsidRDefault="00EC2484">
      <w:pPr>
        <w:pStyle w:val="10"/>
        <w:rPr>
          <w:rFonts w:asciiTheme="minorHAnsi" w:eastAsiaTheme="minorEastAsia" w:hAnsiTheme="minorHAnsi" w:cstheme="minorBidi"/>
          <w:b w:val="0"/>
          <w:bCs w:val="0"/>
          <w:caps w:val="0"/>
          <w:szCs w:val="22"/>
        </w:rPr>
      </w:pPr>
      <w:r w:rsidRPr="00AB164D">
        <w:rPr>
          <w:b w:val="0"/>
        </w:rPr>
        <w:fldChar w:fldCharType="begin"/>
      </w:r>
      <w:r w:rsidR="00C40B5B" w:rsidRPr="00AB164D">
        <w:rPr>
          <w:b w:val="0"/>
        </w:rPr>
        <w:instrText xml:space="preserve"> TOC \o "1-4" \h \z </w:instrText>
      </w:r>
      <w:r w:rsidRPr="00AB164D">
        <w:rPr>
          <w:b w:val="0"/>
        </w:rPr>
        <w:fldChar w:fldCharType="separate"/>
      </w:r>
      <w:hyperlink w:anchor="_Toc469244313" w:history="1">
        <w:r w:rsidR="00B628CF" w:rsidRPr="00F05427">
          <w:rPr>
            <w:rStyle w:val="ac"/>
          </w:rPr>
          <w:t>1</w:t>
        </w:r>
        <w:r w:rsidR="00B628CF">
          <w:rPr>
            <w:rFonts w:asciiTheme="minorHAnsi" w:eastAsiaTheme="minorEastAsia" w:hAnsiTheme="minorHAnsi" w:cstheme="minorBidi"/>
            <w:b w:val="0"/>
            <w:bCs w:val="0"/>
            <w:caps w:val="0"/>
            <w:szCs w:val="22"/>
          </w:rPr>
          <w:tab/>
        </w:r>
        <w:r w:rsidR="00B628CF" w:rsidRPr="00F05427">
          <w:rPr>
            <w:rStyle w:val="ac"/>
          </w:rPr>
          <w:t>前言</w:t>
        </w:r>
        <w:r w:rsidR="00B628CF">
          <w:rPr>
            <w:webHidden/>
          </w:rPr>
          <w:tab/>
        </w:r>
        <w:r w:rsidR="00B628CF">
          <w:rPr>
            <w:webHidden/>
          </w:rPr>
          <w:fldChar w:fldCharType="begin"/>
        </w:r>
        <w:r w:rsidR="00B628CF">
          <w:rPr>
            <w:webHidden/>
          </w:rPr>
          <w:instrText xml:space="preserve"> PAGEREF _Toc469244313 \h </w:instrText>
        </w:r>
        <w:r w:rsidR="00B628CF">
          <w:rPr>
            <w:webHidden/>
          </w:rPr>
        </w:r>
        <w:r w:rsidR="00B628CF">
          <w:rPr>
            <w:webHidden/>
          </w:rPr>
          <w:fldChar w:fldCharType="separate"/>
        </w:r>
        <w:r w:rsidR="005724B2">
          <w:rPr>
            <w:webHidden/>
          </w:rPr>
          <w:t>1</w:t>
        </w:r>
        <w:r w:rsidR="00B628CF">
          <w:rPr>
            <w:webHidden/>
          </w:rPr>
          <w:fldChar w:fldCharType="end"/>
        </w:r>
      </w:hyperlink>
    </w:p>
    <w:p w:rsidR="00B628CF" w:rsidRDefault="00F3564D">
      <w:pPr>
        <w:pStyle w:val="10"/>
        <w:rPr>
          <w:rFonts w:asciiTheme="minorHAnsi" w:eastAsiaTheme="minorEastAsia" w:hAnsiTheme="minorHAnsi" w:cstheme="minorBidi"/>
          <w:b w:val="0"/>
          <w:bCs w:val="0"/>
          <w:caps w:val="0"/>
          <w:szCs w:val="22"/>
        </w:rPr>
      </w:pPr>
      <w:hyperlink w:anchor="_Toc469244314" w:history="1">
        <w:r w:rsidR="00B628CF" w:rsidRPr="00F05427">
          <w:rPr>
            <w:rStyle w:val="ac"/>
          </w:rPr>
          <w:t>2</w:t>
        </w:r>
        <w:r w:rsidR="00B628CF">
          <w:rPr>
            <w:rFonts w:asciiTheme="minorHAnsi" w:eastAsiaTheme="minorEastAsia" w:hAnsiTheme="minorHAnsi" w:cstheme="minorBidi"/>
            <w:b w:val="0"/>
            <w:bCs w:val="0"/>
            <w:caps w:val="0"/>
            <w:szCs w:val="22"/>
          </w:rPr>
          <w:tab/>
        </w:r>
        <w:r w:rsidR="00B628CF" w:rsidRPr="00F05427">
          <w:rPr>
            <w:rStyle w:val="ac"/>
          </w:rPr>
          <w:t>项目背景与现状分析</w:t>
        </w:r>
        <w:r w:rsidR="00B628CF">
          <w:rPr>
            <w:webHidden/>
          </w:rPr>
          <w:tab/>
        </w:r>
        <w:r w:rsidR="00B628CF">
          <w:rPr>
            <w:webHidden/>
          </w:rPr>
          <w:fldChar w:fldCharType="begin"/>
        </w:r>
        <w:r w:rsidR="00B628CF">
          <w:rPr>
            <w:webHidden/>
          </w:rPr>
          <w:instrText xml:space="preserve"> PAGEREF _Toc469244314 \h </w:instrText>
        </w:r>
        <w:r w:rsidR="00B628CF">
          <w:rPr>
            <w:webHidden/>
          </w:rPr>
        </w:r>
        <w:r w:rsidR="00B628CF">
          <w:rPr>
            <w:webHidden/>
          </w:rPr>
          <w:fldChar w:fldCharType="separate"/>
        </w:r>
        <w:r w:rsidR="005724B2">
          <w:rPr>
            <w:webHidden/>
          </w:rPr>
          <w:t>1</w:t>
        </w:r>
        <w:r w:rsidR="00B628CF">
          <w:rPr>
            <w:webHidden/>
          </w:rPr>
          <w:fldChar w:fldCharType="end"/>
        </w:r>
      </w:hyperlink>
    </w:p>
    <w:p w:rsidR="00B628CF" w:rsidRDefault="00F3564D">
      <w:pPr>
        <w:pStyle w:val="10"/>
        <w:rPr>
          <w:rFonts w:asciiTheme="minorHAnsi" w:eastAsiaTheme="minorEastAsia" w:hAnsiTheme="minorHAnsi" w:cstheme="minorBidi"/>
          <w:b w:val="0"/>
          <w:bCs w:val="0"/>
          <w:caps w:val="0"/>
          <w:szCs w:val="22"/>
        </w:rPr>
      </w:pPr>
      <w:hyperlink w:anchor="_Toc469244315" w:history="1">
        <w:r w:rsidR="00B628CF" w:rsidRPr="00F05427">
          <w:rPr>
            <w:rStyle w:val="ac"/>
          </w:rPr>
          <w:t>3</w:t>
        </w:r>
        <w:r w:rsidR="00B628CF">
          <w:rPr>
            <w:rFonts w:asciiTheme="minorHAnsi" w:eastAsiaTheme="minorEastAsia" w:hAnsiTheme="minorHAnsi" w:cstheme="minorBidi"/>
            <w:b w:val="0"/>
            <w:bCs w:val="0"/>
            <w:caps w:val="0"/>
            <w:szCs w:val="22"/>
          </w:rPr>
          <w:tab/>
        </w:r>
        <w:r w:rsidR="00B628CF" w:rsidRPr="00F05427">
          <w:rPr>
            <w:rStyle w:val="ac"/>
          </w:rPr>
          <w:t>项目业务需求说明</w:t>
        </w:r>
        <w:r w:rsidR="00B628CF">
          <w:rPr>
            <w:webHidden/>
          </w:rPr>
          <w:tab/>
        </w:r>
        <w:r w:rsidR="00B628CF">
          <w:rPr>
            <w:webHidden/>
          </w:rPr>
          <w:fldChar w:fldCharType="begin"/>
        </w:r>
        <w:r w:rsidR="00B628CF">
          <w:rPr>
            <w:webHidden/>
          </w:rPr>
          <w:instrText xml:space="preserve"> PAGEREF _Toc469244315 \h </w:instrText>
        </w:r>
        <w:r w:rsidR="00B628CF">
          <w:rPr>
            <w:webHidden/>
          </w:rPr>
        </w:r>
        <w:r w:rsidR="00B628CF">
          <w:rPr>
            <w:webHidden/>
          </w:rPr>
          <w:fldChar w:fldCharType="separate"/>
        </w:r>
        <w:r w:rsidR="005724B2">
          <w:rPr>
            <w:webHidden/>
          </w:rPr>
          <w:t>1</w:t>
        </w:r>
        <w:r w:rsidR="00B628CF">
          <w:rPr>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16" w:history="1">
        <w:r w:rsidR="00B628CF" w:rsidRPr="00F05427">
          <w:rPr>
            <w:rStyle w:val="ac"/>
            <w:noProof/>
          </w:rPr>
          <w:t>3.1</w:t>
        </w:r>
        <w:r w:rsidR="00B628CF">
          <w:rPr>
            <w:rFonts w:asciiTheme="minorHAnsi" w:eastAsiaTheme="minorEastAsia" w:hAnsiTheme="minorHAnsi" w:cstheme="minorBidi"/>
            <w:smallCaps w:val="0"/>
            <w:noProof/>
            <w:szCs w:val="22"/>
          </w:rPr>
          <w:tab/>
        </w:r>
        <w:r w:rsidR="00B628CF" w:rsidRPr="00F05427">
          <w:rPr>
            <w:rStyle w:val="ac"/>
            <w:noProof/>
          </w:rPr>
          <w:t>超级管理员</w:t>
        </w:r>
        <w:r w:rsidR="00B628CF">
          <w:rPr>
            <w:noProof/>
            <w:webHidden/>
          </w:rPr>
          <w:tab/>
        </w:r>
        <w:r w:rsidR="00B628CF">
          <w:rPr>
            <w:noProof/>
            <w:webHidden/>
          </w:rPr>
          <w:fldChar w:fldCharType="begin"/>
        </w:r>
        <w:r w:rsidR="00B628CF">
          <w:rPr>
            <w:noProof/>
            <w:webHidden/>
          </w:rPr>
          <w:instrText xml:space="preserve"> PAGEREF _Toc469244316 \h </w:instrText>
        </w:r>
        <w:r w:rsidR="00B628CF">
          <w:rPr>
            <w:noProof/>
            <w:webHidden/>
          </w:rPr>
        </w:r>
        <w:r w:rsidR="00B628CF">
          <w:rPr>
            <w:noProof/>
            <w:webHidden/>
          </w:rPr>
          <w:fldChar w:fldCharType="separate"/>
        </w:r>
        <w:r w:rsidR="005724B2">
          <w:rPr>
            <w:noProof/>
            <w:webHidden/>
          </w:rPr>
          <w:t>2</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17" w:history="1">
        <w:r w:rsidR="00B628CF" w:rsidRPr="00F05427">
          <w:rPr>
            <w:rStyle w:val="ac"/>
            <w:noProof/>
          </w:rPr>
          <w:t>3.2</w:t>
        </w:r>
        <w:r w:rsidR="00B628CF">
          <w:rPr>
            <w:rFonts w:asciiTheme="minorHAnsi" w:eastAsiaTheme="minorEastAsia" w:hAnsiTheme="minorHAnsi" w:cstheme="minorBidi"/>
            <w:smallCaps w:val="0"/>
            <w:noProof/>
            <w:szCs w:val="22"/>
          </w:rPr>
          <w:tab/>
        </w:r>
        <w:r w:rsidR="00B628CF" w:rsidRPr="00F05427">
          <w:rPr>
            <w:rStyle w:val="ac"/>
            <w:noProof/>
          </w:rPr>
          <w:t>商品管理人员</w:t>
        </w:r>
        <w:r w:rsidR="00B628CF">
          <w:rPr>
            <w:noProof/>
            <w:webHidden/>
          </w:rPr>
          <w:tab/>
        </w:r>
        <w:r w:rsidR="00B628CF">
          <w:rPr>
            <w:noProof/>
            <w:webHidden/>
          </w:rPr>
          <w:fldChar w:fldCharType="begin"/>
        </w:r>
        <w:r w:rsidR="00B628CF">
          <w:rPr>
            <w:noProof/>
            <w:webHidden/>
          </w:rPr>
          <w:instrText xml:space="preserve"> PAGEREF _Toc469244317 \h </w:instrText>
        </w:r>
        <w:r w:rsidR="00B628CF">
          <w:rPr>
            <w:noProof/>
            <w:webHidden/>
          </w:rPr>
        </w:r>
        <w:r w:rsidR="00B628CF">
          <w:rPr>
            <w:noProof/>
            <w:webHidden/>
          </w:rPr>
          <w:fldChar w:fldCharType="separate"/>
        </w:r>
        <w:r w:rsidR="005724B2">
          <w:rPr>
            <w:noProof/>
            <w:webHidden/>
          </w:rPr>
          <w:t>2</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18" w:history="1">
        <w:r w:rsidR="00B628CF" w:rsidRPr="00F05427">
          <w:rPr>
            <w:rStyle w:val="ac"/>
            <w:noProof/>
          </w:rPr>
          <w:t>3.3</w:t>
        </w:r>
        <w:r w:rsidR="00B628CF">
          <w:rPr>
            <w:rFonts w:asciiTheme="minorHAnsi" w:eastAsiaTheme="minorEastAsia" w:hAnsiTheme="minorHAnsi" w:cstheme="minorBidi"/>
            <w:smallCaps w:val="0"/>
            <w:noProof/>
            <w:szCs w:val="22"/>
          </w:rPr>
          <w:tab/>
        </w:r>
        <w:r w:rsidR="00B628CF" w:rsidRPr="00F05427">
          <w:rPr>
            <w:rStyle w:val="ac"/>
            <w:noProof/>
          </w:rPr>
          <w:t>订单管理人员</w:t>
        </w:r>
        <w:r w:rsidR="00B628CF">
          <w:rPr>
            <w:noProof/>
            <w:webHidden/>
          </w:rPr>
          <w:tab/>
        </w:r>
        <w:r w:rsidR="00B628CF">
          <w:rPr>
            <w:noProof/>
            <w:webHidden/>
          </w:rPr>
          <w:fldChar w:fldCharType="begin"/>
        </w:r>
        <w:r w:rsidR="00B628CF">
          <w:rPr>
            <w:noProof/>
            <w:webHidden/>
          </w:rPr>
          <w:instrText xml:space="preserve"> PAGEREF _Toc469244318 \h </w:instrText>
        </w:r>
        <w:r w:rsidR="00B628CF">
          <w:rPr>
            <w:noProof/>
            <w:webHidden/>
          </w:rPr>
        </w:r>
        <w:r w:rsidR="00B628CF">
          <w:rPr>
            <w:noProof/>
            <w:webHidden/>
          </w:rPr>
          <w:fldChar w:fldCharType="separate"/>
        </w:r>
        <w:r w:rsidR="005724B2">
          <w:rPr>
            <w:noProof/>
            <w:webHidden/>
          </w:rPr>
          <w:t>3</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19" w:history="1">
        <w:r w:rsidR="00B628CF" w:rsidRPr="00F05427">
          <w:rPr>
            <w:rStyle w:val="ac"/>
            <w:noProof/>
          </w:rPr>
          <w:t>3.4</w:t>
        </w:r>
        <w:r w:rsidR="00B628CF">
          <w:rPr>
            <w:rFonts w:asciiTheme="minorHAnsi" w:eastAsiaTheme="minorEastAsia" w:hAnsiTheme="minorHAnsi" w:cstheme="minorBidi"/>
            <w:smallCaps w:val="0"/>
            <w:noProof/>
            <w:szCs w:val="22"/>
          </w:rPr>
          <w:tab/>
        </w:r>
        <w:r w:rsidR="00B628CF" w:rsidRPr="00F05427">
          <w:rPr>
            <w:rStyle w:val="ac"/>
            <w:noProof/>
          </w:rPr>
          <w:t>人力资源管理管理人员</w:t>
        </w:r>
        <w:r w:rsidR="00B628CF">
          <w:rPr>
            <w:noProof/>
            <w:webHidden/>
          </w:rPr>
          <w:tab/>
        </w:r>
        <w:r w:rsidR="00B628CF">
          <w:rPr>
            <w:noProof/>
            <w:webHidden/>
          </w:rPr>
          <w:fldChar w:fldCharType="begin"/>
        </w:r>
        <w:r w:rsidR="00B628CF">
          <w:rPr>
            <w:noProof/>
            <w:webHidden/>
          </w:rPr>
          <w:instrText xml:space="preserve"> PAGEREF _Toc469244319 \h </w:instrText>
        </w:r>
        <w:r w:rsidR="00B628CF">
          <w:rPr>
            <w:noProof/>
            <w:webHidden/>
          </w:rPr>
        </w:r>
        <w:r w:rsidR="00B628CF">
          <w:rPr>
            <w:noProof/>
            <w:webHidden/>
          </w:rPr>
          <w:fldChar w:fldCharType="separate"/>
        </w:r>
        <w:r w:rsidR="005724B2">
          <w:rPr>
            <w:noProof/>
            <w:webHidden/>
          </w:rPr>
          <w:t>3</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20" w:history="1">
        <w:r w:rsidR="00B628CF" w:rsidRPr="00F05427">
          <w:rPr>
            <w:rStyle w:val="ac"/>
            <w:noProof/>
          </w:rPr>
          <w:t>3.5</w:t>
        </w:r>
        <w:r w:rsidR="00B628CF">
          <w:rPr>
            <w:rFonts w:asciiTheme="minorHAnsi" w:eastAsiaTheme="minorEastAsia" w:hAnsiTheme="minorHAnsi" w:cstheme="minorBidi"/>
            <w:smallCaps w:val="0"/>
            <w:noProof/>
            <w:szCs w:val="22"/>
          </w:rPr>
          <w:tab/>
        </w:r>
        <w:r w:rsidR="00B628CF" w:rsidRPr="00F05427">
          <w:rPr>
            <w:rStyle w:val="ac"/>
            <w:noProof/>
          </w:rPr>
          <w:t>送货服务人员</w:t>
        </w:r>
        <w:r w:rsidR="00B628CF">
          <w:rPr>
            <w:noProof/>
            <w:webHidden/>
          </w:rPr>
          <w:tab/>
        </w:r>
        <w:r w:rsidR="00B628CF">
          <w:rPr>
            <w:noProof/>
            <w:webHidden/>
          </w:rPr>
          <w:fldChar w:fldCharType="begin"/>
        </w:r>
        <w:r w:rsidR="00B628CF">
          <w:rPr>
            <w:noProof/>
            <w:webHidden/>
          </w:rPr>
          <w:instrText xml:space="preserve"> PAGEREF _Toc469244320 \h </w:instrText>
        </w:r>
        <w:r w:rsidR="00B628CF">
          <w:rPr>
            <w:noProof/>
            <w:webHidden/>
          </w:rPr>
        </w:r>
        <w:r w:rsidR="00B628CF">
          <w:rPr>
            <w:noProof/>
            <w:webHidden/>
          </w:rPr>
          <w:fldChar w:fldCharType="separate"/>
        </w:r>
        <w:r w:rsidR="005724B2">
          <w:rPr>
            <w:noProof/>
            <w:webHidden/>
          </w:rPr>
          <w:t>4</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21" w:history="1">
        <w:r w:rsidR="00B628CF" w:rsidRPr="00F05427">
          <w:rPr>
            <w:rStyle w:val="ac"/>
            <w:noProof/>
          </w:rPr>
          <w:t>3.6</w:t>
        </w:r>
        <w:r w:rsidR="00B628CF">
          <w:rPr>
            <w:rFonts w:asciiTheme="minorHAnsi" w:eastAsiaTheme="minorEastAsia" w:hAnsiTheme="minorHAnsi" w:cstheme="minorBidi"/>
            <w:smallCaps w:val="0"/>
            <w:noProof/>
            <w:szCs w:val="22"/>
          </w:rPr>
          <w:tab/>
        </w:r>
        <w:r w:rsidR="00B628CF" w:rsidRPr="00F05427">
          <w:rPr>
            <w:rStyle w:val="ac"/>
            <w:noProof/>
          </w:rPr>
          <w:t>顾客</w:t>
        </w:r>
        <w:r w:rsidR="00B628CF">
          <w:rPr>
            <w:noProof/>
            <w:webHidden/>
          </w:rPr>
          <w:tab/>
        </w:r>
        <w:r w:rsidR="00B628CF">
          <w:rPr>
            <w:noProof/>
            <w:webHidden/>
          </w:rPr>
          <w:fldChar w:fldCharType="begin"/>
        </w:r>
        <w:r w:rsidR="00B628CF">
          <w:rPr>
            <w:noProof/>
            <w:webHidden/>
          </w:rPr>
          <w:instrText xml:space="preserve"> PAGEREF _Toc469244321 \h </w:instrText>
        </w:r>
        <w:r w:rsidR="00B628CF">
          <w:rPr>
            <w:noProof/>
            <w:webHidden/>
          </w:rPr>
        </w:r>
        <w:r w:rsidR="00B628CF">
          <w:rPr>
            <w:noProof/>
            <w:webHidden/>
          </w:rPr>
          <w:fldChar w:fldCharType="separate"/>
        </w:r>
        <w:r w:rsidR="005724B2">
          <w:rPr>
            <w:noProof/>
            <w:webHidden/>
          </w:rPr>
          <w:t>4</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22" w:history="1">
        <w:r w:rsidR="00B628CF" w:rsidRPr="00F05427">
          <w:rPr>
            <w:rStyle w:val="ac"/>
            <w:noProof/>
          </w:rPr>
          <w:t>3.7</w:t>
        </w:r>
        <w:r w:rsidR="00B628CF">
          <w:rPr>
            <w:rFonts w:asciiTheme="minorHAnsi" w:eastAsiaTheme="minorEastAsia" w:hAnsiTheme="minorHAnsi" w:cstheme="minorBidi"/>
            <w:smallCaps w:val="0"/>
            <w:noProof/>
            <w:szCs w:val="22"/>
          </w:rPr>
          <w:tab/>
        </w:r>
        <w:r w:rsidR="00B628CF" w:rsidRPr="00F05427">
          <w:rPr>
            <w:rStyle w:val="ac"/>
            <w:noProof/>
          </w:rPr>
          <w:t>其它</w:t>
        </w:r>
        <w:r w:rsidR="00B628CF">
          <w:rPr>
            <w:noProof/>
            <w:webHidden/>
          </w:rPr>
          <w:tab/>
        </w:r>
        <w:r w:rsidR="00B628CF">
          <w:rPr>
            <w:noProof/>
            <w:webHidden/>
          </w:rPr>
          <w:fldChar w:fldCharType="begin"/>
        </w:r>
        <w:r w:rsidR="00B628CF">
          <w:rPr>
            <w:noProof/>
            <w:webHidden/>
          </w:rPr>
          <w:instrText xml:space="preserve"> PAGEREF _Toc469244322 \h </w:instrText>
        </w:r>
        <w:r w:rsidR="00B628CF">
          <w:rPr>
            <w:noProof/>
            <w:webHidden/>
          </w:rPr>
        </w:r>
        <w:r w:rsidR="00B628CF">
          <w:rPr>
            <w:noProof/>
            <w:webHidden/>
          </w:rPr>
          <w:fldChar w:fldCharType="separate"/>
        </w:r>
        <w:r w:rsidR="005724B2">
          <w:rPr>
            <w:noProof/>
            <w:webHidden/>
          </w:rPr>
          <w:t>5</w:t>
        </w:r>
        <w:r w:rsidR="00B628CF">
          <w:rPr>
            <w:noProof/>
            <w:webHidden/>
          </w:rPr>
          <w:fldChar w:fldCharType="end"/>
        </w:r>
      </w:hyperlink>
    </w:p>
    <w:p w:rsidR="00B628CF" w:rsidRDefault="00F3564D">
      <w:pPr>
        <w:pStyle w:val="10"/>
        <w:rPr>
          <w:rFonts w:asciiTheme="minorHAnsi" w:eastAsiaTheme="minorEastAsia" w:hAnsiTheme="minorHAnsi" w:cstheme="minorBidi"/>
          <w:b w:val="0"/>
          <w:bCs w:val="0"/>
          <w:caps w:val="0"/>
          <w:szCs w:val="22"/>
        </w:rPr>
      </w:pPr>
      <w:hyperlink w:anchor="_Toc469244323" w:history="1">
        <w:r w:rsidR="00B628CF" w:rsidRPr="00F05427">
          <w:rPr>
            <w:rStyle w:val="ac"/>
          </w:rPr>
          <w:t>4</w:t>
        </w:r>
        <w:r w:rsidR="00B628CF">
          <w:rPr>
            <w:rFonts w:asciiTheme="minorHAnsi" w:eastAsiaTheme="minorEastAsia" w:hAnsiTheme="minorHAnsi" w:cstheme="minorBidi"/>
            <w:b w:val="0"/>
            <w:bCs w:val="0"/>
            <w:caps w:val="0"/>
            <w:szCs w:val="22"/>
          </w:rPr>
          <w:tab/>
        </w:r>
        <w:r w:rsidR="00B628CF" w:rsidRPr="00F05427">
          <w:rPr>
            <w:rStyle w:val="ac"/>
          </w:rPr>
          <w:t>项目软件系统功能架构说明</w:t>
        </w:r>
        <w:r w:rsidR="00B628CF">
          <w:rPr>
            <w:webHidden/>
          </w:rPr>
          <w:tab/>
        </w:r>
        <w:r w:rsidR="00B628CF">
          <w:rPr>
            <w:webHidden/>
          </w:rPr>
          <w:fldChar w:fldCharType="begin"/>
        </w:r>
        <w:r w:rsidR="00B628CF">
          <w:rPr>
            <w:webHidden/>
          </w:rPr>
          <w:instrText xml:space="preserve"> PAGEREF _Toc469244323 \h </w:instrText>
        </w:r>
        <w:r w:rsidR="00B628CF">
          <w:rPr>
            <w:webHidden/>
          </w:rPr>
        </w:r>
        <w:r w:rsidR="00B628CF">
          <w:rPr>
            <w:webHidden/>
          </w:rPr>
          <w:fldChar w:fldCharType="separate"/>
        </w:r>
        <w:r w:rsidR="005724B2">
          <w:rPr>
            <w:webHidden/>
          </w:rPr>
          <w:t>5</w:t>
        </w:r>
        <w:r w:rsidR="00B628CF">
          <w:rPr>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24" w:history="1">
        <w:r w:rsidR="00B628CF" w:rsidRPr="00F05427">
          <w:rPr>
            <w:rStyle w:val="ac"/>
            <w:noProof/>
          </w:rPr>
          <w:t>4.1</w:t>
        </w:r>
        <w:r w:rsidR="00B628CF">
          <w:rPr>
            <w:rFonts w:asciiTheme="minorHAnsi" w:eastAsiaTheme="minorEastAsia" w:hAnsiTheme="minorHAnsi" w:cstheme="minorBidi"/>
            <w:smallCaps w:val="0"/>
            <w:noProof/>
            <w:szCs w:val="22"/>
          </w:rPr>
          <w:tab/>
        </w:r>
        <w:r w:rsidR="00B628CF" w:rsidRPr="00F05427">
          <w:rPr>
            <w:rStyle w:val="ac"/>
            <w:noProof/>
          </w:rPr>
          <w:t>后台管理子系统</w:t>
        </w:r>
        <w:r w:rsidR="00B628CF">
          <w:rPr>
            <w:noProof/>
            <w:webHidden/>
          </w:rPr>
          <w:tab/>
        </w:r>
        <w:r w:rsidR="00B628CF">
          <w:rPr>
            <w:noProof/>
            <w:webHidden/>
          </w:rPr>
          <w:fldChar w:fldCharType="begin"/>
        </w:r>
        <w:r w:rsidR="00B628CF">
          <w:rPr>
            <w:noProof/>
            <w:webHidden/>
          </w:rPr>
          <w:instrText xml:space="preserve"> PAGEREF _Toc469244324 \h </w:instrText>
        </w:r>
        <w:r w:rsidR="00B628CF">
          <w:rPr>
            <w:noProof/>
            <w:webHidden/>
          </w:rPr>
        </w:r>
        <w:r w:rsidR="00B628CF">
          <w:rPr>
            <w:noProof/>
            <w:webHidden/>
          </w:rPr>
          <w:fldChar w:fldCharType="separate"/>
        </w:r>
        <w:r w:rsidR="005724B2">
          <w:rPr>
            <w:noProof/>
            <w:webHidden/>
          </w:rPr>
          <w:t>6</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25" w:history="1">
        <w:r w:rsidR="00B628CF" w:rsidRPr="00F05427">
          <w:rPr>
            <w:rStyle w:val="ac"/>
            <w:noProof/>
          </w:rPr>
          <w:t>4.1.1</w:t>
        </w:r>
        <w:r w:rsidR="00B628CF">
          <w:rPr>
            <w:rFonts w:asciiTheme="minorHAnsi" w:eastAsiaTheme="minorEastAsia" w:hAnsiTheme="minorHAnsi" w:cstheme="minorBidi"/>
            <w:i w:val="0"/>
            <w:iCs w:val="0"/>
            <w:noProof/>
            <w:szCs w:val="22"/>
          </w:rPr>
          <w:tab/>
        </w:r>
        <w:r w:rsidR="00B628CF" w:rsidRPr="00F05427">
          <w:rPr>
            <w:rStyle w:val="ac"/>
            <w:noProof/>
          </w:rPr>
          <w:t>管理员管理模块</w:t>
        </w:r>
        <w:r w:rsidR="00B628CF">
          <w:rPr>
            <w:noProof/>
            <w:webHidden/>
          </w:rPr>
          <w:tab/>
        </w:r>
        <w:r w:rsidR="00B628CF">
          <w:rPr>
            <w:noProof/>
            <w:webHidden/>
          </w:rPr>
          <w:fldChar w:fldCharType="begin"/>
        </w:r>
        <w:r w:rsidR="00B628CF">
          <w:rPr>
            <w:noProof/>
            <w:webHidden/>
          </w:rPr>
          <w:instrText xml:space="preserve"> PAGEREF _Toc469244325 \h </w:instrText>
        </w:r>
        <w:r w:rsidR="00B628CF">
          <w:rPr>
            <w:noProof/>
            <w:webHidden/>
          </w:rPr>
        </w:r>
        <w:r w:rsidR="00B628CF">
          <w:rPr>
            <w:noProof/>
            <w:webHidden/>
          </w:rPr>
          <w:fldChar w:fldCharType="separate"/>
        </w:r>
        <w:r w:rsidR="005724B2">
          <w:rPr>
            <w:noProof/>
            <w:webHidden/>
          </w:rPr>
          <w:t>6</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26" w:history="1">
        <w:r w:rsidR="00B628CF" w:rsidRPr="00F05427">
          <w:rPr>
            <w:rStyle w:val="ac"/>
            <w:noProof/>
          </w:rPr>
          <w:t>4.1.2</w:t>
        </w:r>
        <w:r w:rsidR="00B628CF">
          <w:rPr>
            <w:rFonts w:asciiTheme="minorHAnsi" w:eastAsiaTheme="minorEastAsia" w:hAnsiTheme="minorHAnsi" w:cstheme="minorBidi"/>
            <w:i w:val="0"/>
            <w:iCs w:val="0"/>
            <w:noProof/>
            <w:szCs w:val="22"/>
          </w:rPr>
          <w:tab/>
        </w:r>
        <w:r w:rsidR="00B628CF" w:rsidRPr="00F05427">
          <w:rPr>
            <w:rStyle w:val="ac"/>
            <w:noProof/>
          </w:rPr>
          <w:t>商品管理模块</w:t>
        </w:r>
        <w:r w:rsidR="00B628CF">
          <w:rPr>
            <w:noProof/>
            <w:webHidden/>
          </w:rPr>
          <w:tab/>
        </w:r>
        <w:r w:rsidR="00B628CF">
          <w:rPr>
            <w:noProof/>
            <w:webHidden/>
          </w:rPr>
          <w:fldChar w:fldCharType="begin"/>
        </w:r>
        <w:r w:rsidR="00B628CF">
          <w:rPr>
            <w:noProof/>
            <w:webHidden/>
          </w:rPr>
          <w:instrText xml:space="preserve"> PAGEREF _Toc469244326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27" w:history="1">
        <w:r w:rsidR="00B628CF" w:rsidRPr="00F05427">
          <w:rPr>
            <w:rStyle w:val="ac"/>
            <w:noProof/>
          </w:rPr>
          <w:t>4.1.3</w:t>
        </w:r>
        <w:r w:rsidR="00B628CF">
          <w:rPr>
            <w:rFonts w:asciiTheme="minorHAnsi" w:eastAsiaTheme="minorEastAsia" w:hAnsiTheme="minorHAnsi" w:cstheme="minorBidi"/>
            <w:i w:val="0"/>
            <w:iCs w:val="0"/>
            <w:noProof/>
            <w:szCs w:val="22"/>
          </w:rPr>
          <w:tab/>
        </w:r>
        <w:r w:rsidR="00B628CF" w:rsidRPr="00F05427">
          <w:rPr>
            <w:rStyle w:val="ac"/>
            <w:noProof/>
          </w:rPr>
          <w:t>用户数据管理模块</w:t>
        </w:r>
        <w:r w:rsidR="00B628CF">
          <w:rPr>
            <w:noProof/>
            <w:webHidden/>
          </w:rPr>
          <w:tab/>
        </w:r>
        <w:r w:rsidR="00B628CF">
          <w:rPr>
            <w:noProof/>
            <w:webHidden/>
          </w:rPr>
          <w:fldChar w:fldCharType="begin"/>
        </w:r>
        <w:r w:rsidR="00B628CF">
          <w:rPr>
            <w:noProof/>
            <w:webHidden/>
          </w:rPr>
          <w:instrText xml:space="preserve"> PAGEREF _Toc469244327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28" w:history="1">
        <w:r w:rsidR="00B628CF" w:rsidRPr="00F05427">
          <w:rPr>
            <w:rStyle w:val="ac"/>
            <w:noProof/>
          </w:rPr>
          <w:t>4.1.4</w:t>
        </w:r>
        <w:r w:rsidR="00B628CF">
          <w:rPr>
            <w:rFonts w:asciiTheme="minorHAnsi" w:eastAsiaTheme="minorEastAsia" w:hAnsiTheme="minorHAnsi" w:cstheme="minorBidi"/>
            <w:i w:val="0"/>
            <w:iCs w:val="0"/>
            <w:noProof/>
            <w:szCs w:val="22"/>
          </w:rPr>
          <w:tab/>
        </w:r>
        <w:r w:rsidR="00B628CF" w:rsidRPr="00F05427">
          <w:rPr>
            <w:rStyle w:val="ac"/>
            <w:noProof/>
          </w:rPr>
          <w:t>基础数据管理模块</w:t>
        </w:r>
        <w:r w:rsidR="00B628CF">
          <w:rPr>
            <w:noProof/>
            <w:webHidden/>
          </w:rPr>
          <w:tab/>
        </w:r>
        <w:r w:rsidR="00B628CF">
          <w:rPr>
            <w:noProof/>
            <w:webHidden/>
          </w:rPr>
          <w:fldChar w:fldCharType="begin"/>
        </w:r>
        <w:r w:rsidR="00B628CF">
          <w:rPr>
            <w:noProof/>
            <w:webHidden/>
          </w:rPr>
          <w:instrText xml:space="preserve"> PAGEREF _Toc469244328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29" w:history="1">
        <w:r w:rsidR="00B628CF" w:rsidRPr="00F05427">
          <w:rPr>
            <w:rStyle w:val="ac"/>
            <w:noProof/>
          </w:rPr>
          <w:t>4.2</w:t>
        </w:r>
        <w:r w:rsidR="00B628CF">
          <w:rPr>
            <w:rFonts w:asciiTheme="minorHAnsi" w:eastAsiaTheme="minorEastAsia" w:hAnsiTheme="minorHAnsi" w:cstheme="minorBidi"/>
            <w:smallCaps w:val="0"/>
            <w:noProof/>
            <w:szCs w:val="22"/>
          </w:rPr>
          <w:tab/>
        </w:r>
        <w:r w:rsidR="00B628CF" w:rsidRPr="00F05427">
          <w:rPr>
            <w:rStyle w:val="ac"/>
            <w:noProof/>
          </w:rPr>
          <w:t>用户管理子系统</w:t>
        </w:r>
        <w:r w:rsidR="00B628CF">
          <w:rPr>
            <w:noProof/>
            <w:webHidden/>
          </w:rPr>
          <w:tab/>
        </w:r>
        <w:r w:rsidR="00B628CF">
          <w:rPr>
            <w:noProof/>
            <w:webHidden/>
          </w:rPr>
          <w:fldChar w:fldCharType="begin"/>
        </w:r>
        <w:r w:rsidR="00B628CF">
          <w:rPr>
            <w:noProof/>
            <w:webHidden/>
          </w:rPr>
          <w:instrText xml:space="preserve"> PAGEREF _Toc469244329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30" w:history="1">
        <w:r w:rsidR="00B628CF" w:rsidRPr="00F05427">
          <w:rPr>
            <w:rStyle w:val="ac"/>
            <w:noProof/>
          </w:rPr>
          <w:t>4.2.1</w:t>
        </w:r>
        <w:r w:rsidR="00B628CF">
          <w:rPr>
            <w:rFonts w:asciiTheme="minorHAnsi" w:eastAsiaTheme="minorEastAsia" w:hAnsiTheme="minorHAnsi" w:cstheme="minorBidi"/>
            <w:i w:val="0"/>
            <w:iCs w:val="0"/>
            <w:noProof/>
            <w:szCs w:val="22"/>
          </w:rPr>
          <w:tab/>
        </w:r>
        <w:r w:rsidR="00B628CF" w:rsidRPr="00F05427">
          <w:rPr>
            <w:rStyle w:val="ac"/>
            <w:noProof/>
          </w:rPr>
          <w:t>用户基本信息管理模块</w:t>
        </w:r>
        <w:r w:rsidR="00B628CF">
          <w:rPr>
            <w:noProof/>
            <w:webHidden/>
          </w:rPr>
          <w:tab/>
        </w:r>
        <w:r w:rsidR="00B628CF">
          <w:rPr>
            <w:noProof/>
            <w:webHidden/>
          </w:rPr>
          <w:fldChar w:fldCharType="begin"/>
        </w:r>
        <w:r w:rsidR="00B628CF">
          <w:rPr>
            <w:noProof/>
            <w:webHidden/>
          </w:rPr>
          <w:instrText xml:space="preserve"> PAGEREF _Toc469244330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31" w:history="1">
        <w:r w:rsidR="00B628CF" w:rsidRPr="00F05427">
          <w:rPr>
            <w:rStyle w:val="ac"/>
            <w:noProof/>
          </w:rPr>
          <w:t>4.2.2</w:t>
        </w:r>
        <w:r w:rsidR="00B628CF">
          <w:rPr>
            <w:rFonts w:asciiTheme="minorHAnsi" w:eastAsiaTheme="minorEastAsia" w:hAnsiTheme="minorHAnsi" w:cstheme="minorBidi"/>
            <w:i w:val="0"/>
            <w:iCs w:val="0"/>
            <w:noProof/>
            <w:szCs w:val="22"/>
          </w:rPr>
          <w:tab/>
        </w:r>
        <w:r w:rsidR="00B628CF" w:rsidRPr="00F05427">
          <w:rPr>
            <w:rStyle w:val="ac"/>
            <w:noProof/>
          </w:rPr>
          <w:t>用户权限模块</w:t>
        </w:r>
        <w:r w:rsidR="00B628CF">
          <w:rPr>
            <w:noProof/>
            <w:webHidden/>
          </w:rPr>
          <w:tab/>
        </w:r>
        <w:r w:rsidR="00B628CF">
          <w:rPr>
            <w:noProof/>
            <w:webHidden/>
          </w:rPr>
          <w:fldChar w:fldCharType="begin"/>
        </w:r>
        <w:r w:rsidR="00B628CF">
          <w:rPr>
            <w:noProof/>
            <w:webHidden/>
          </w:rPr>
          <w:instrText xml:space="preserve"> PAGEREF _Toc469244331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32" w:history="1">
        <w:r w:rsidR="00B628CF" w:rsidRPr="00F05427">
          <w:rPr>
            <w:rStyle w:val="ac"/>
            <w:noProof/>
          </w:rPr>
          <w:t>4.3</w:t>
        </w:r>
        <w:r w:rsidR="00B628CF">
          <w:rPr>
            <w:rFonts w:asciiTheme="minorHAnsi" w:eastAsiaTheme="minorEastAsia" w:hAnsiTheme="minorHAnsi" w:cstheme="minorBidi"/>
            <w:smallCaps w:val="0"/>
            <w:noProof/>
            <w:szCs w:val="22"/>
          </w:rPr>
          <w:tab/>
        </w:r>
        <w:r w:rsidR="00B628CF" w:rsidRPr="00F05427">
          <w:rPr>
            <w:rStyle w:val="ac"/>
            <w:noProof/>
          </w:rPr>
          <w:t>订单管理子系统</w:t>
        </w:r>
        <w:r w:rsidR="00B628CF">
          <w:rPr>
            <w:noProof/>
            <w:webHidden/>
          </w:rPr>
          <w:tab/>
        </w:r>
        <w:r w:rsidR="00B628CF">
          <w:rPr>
            <w:noProof/>
            <w:webHidden/>
          </w:rPr>
          <w:fldChar w:fldCharType="begin"/>
        </w:r>
        <w:r w:rsidR="00B628CF">
          <w:rPr>
            <w:noProof/>
            <w:webHidden/>
          </w:rPr>
          <w:instrText xml:space="preserve"> PAGEREF _Toc469244332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33" w:history="1">
        <w:r w:rsidR="00B628CF" w:rsidRPr="00F05427">
          <w:rPr>
            <w:rStyle w:val="ac"/>
            <w:noProof/>
          </w:rPr>
          <w:t>4.3.1</w:t>
        </w:r>
        <w:r w:rsidR="00B628CF">
          <w:rPr>
            <w:rFonts w:asciiTheme="minorHAnsi" w:eastAsiaTheme="minorEastAsia" w:hAnsiTheme="minorHAnsi" w:cstheme="minorBidi"/>
            <w:i w:val="0"/>
            <w:iCs w:val="0"/>
            <w:noProof/>
            <w:szCs w:val="22"/>
          </w:rPr>
          <w:tab/>
        </w:r>
        <w:r w:rsidR="00B628CF" w:rsidRPr="00F05427">
          <w:rPr>
            <w:rStyle w:val="ac"/>
            <w:noProof/>
          </w:rPr>
          <w:t>用户下单模块</w:t>
        </w:r>
        <w:r w:rsidR="00B628CF">
          <w:rPr>
            <w:noProof/>
            <w:webHidden/>
          </w:rPr>
          <w:tab/>
        </w:r>
        <w:r w:rsidR="00B628CF">
          <w:rPr>
            <w:noProof/>
            <w:webHidden/>
          </w:rPr>
          <w:fldChar w:fldCharType="begin"/>
        </w:r>
        <w:r w:rsidR="00B628CF">
          <w:rPr>
            <w:noProof/>
            <w:webHidden/>
          </w:rPr>
          <w:instrText xml:space="preserve"> PAGEREF _Toc469244333 \h </w:instrText>
        </w:r>
        <w:r w:rsidR="00B628CF">
          <w:rPr>
            <w:noProof/>
            <w:webHidden/>
          </w:rPr>
        </w:r>
        <w:r w:rsidR="00B628CF">
          <w:rPr>
            <w:noProof/>
            <w:webHidden/>
          </w:rPr>
          <w:fldChar w:fldCharType="separate"/>
        </w:r>
        <w:r w:rsidR="005724B2">
          <w:rPr>
            <w:noProof/>
            <w:webHidden/>
          </w:rPr>
          <w:t>7</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34" w:history="1">
        <w:r w:rsidR="00B628CF" w:rsidRPr="00F05427">
          <w:rPr>
            <w:rStyle w:val="ac"/>
            <w:noProof/>
          </w:rPr>
          <w:t>4.3.2</w:t>
        </w:r>
        <w:r w:rsidR="00B628CF">
          <w:rPr>
            <w:rFonts w:asciiTheme="minorHAnsi" w:eastAsiaTheme="minorEastAsia" w:hAnsiTheme="minorHAnsi" w:cstheme="minorBidi"/>
            <w:i w:val="0"/>
            <w:iCs w:val="0"/>
            <w:noProof/>
            <w:szCs w:val="22"/>
          </w:rPr>
          <w:tab/>
        </w:r>
        <w:r w:rsidR="00B628CF" w:rsidRPr="00F05427">
          <w:rPr>
            <w:rStyle w:val="ac"/>
            <w:noProof/>
          </w:rPr>
          <w:t>支付模块</w:t>
        </w:r>
        <w:r w:rsidR="00B628CF">
          <w:rPr>
            <w:noProof/>
            <w:webHidden/>
          </w:rPr>
          <w:tab/>
        </w:r>
        <w:r w:rsidR="00B628CF">
          <w:rPr>
            <w:noProof/>
            <w:webHidden/>
          </w:rPr>
          <w:fldChar w:fldCharType="begin"/>
        </w:r>
        <w:r w:rsidR="00B628CF">
          <w:rPr>
            <w:noProof/>
            <w:webHidden/>
          </w:rPr>
          <w:instrText xml:space="preserve"> PAGEREF _Toc469244334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35" w:history="1">
        <w:r w:rsidR="00B628CF" w:rsidRPr="00F05427">
          <w:rPr>
            <w:rStyle w:val="ac"/>
            <w:noProof/>
          </w:rPr>
          <w:t>4.3.3</w:t>
        </w:r>
        <w:r w:rsidR="00B628CF">
          <w:rPr>
            <w:rFonts w:asciiTheme="minorHAnsi" w:eastAsiaTheme="minorEastAsia" w:hAnsiTheme="minorHAnsi" w:cstheme="minorBidi"/>
            <w:i w:val="0"/>
            <w:iCs w:val="0"/>
            <w:noProof/>
            <w:szCs w:val="22"/>
          </w:rPr>
          <w:tab/>
        </w:r>
        <w:r w:rsidR="00B628CF" w:rsidRPr="00F05427">
          <w:rPr>
            <w:rStyle w:val="ac"/>
            <w:noProof/>
          </w:rPr>
          <w:t>分配商品模块</w:t>
        </w:r>
        <w:r w:rsidR="00B628CF">
          <w:rPr>
            <w:noProof/>
            <w:webHidden/>
          </w:rPr>
          <w:tab/>
        </w:r>
        <w:r w:rsidR="00B628CF">
          <w:rPr>
            <w:noProof/>
            <w:webHidden/>
          </w:rPr>
          <w:fldChar w:fldCharType="begin"/>
        </w:r>
        <w:r w:rsidR="00B628CF">
          <w:rPr>
            <w:noProof/>
            <w:webHidden/>
          </w:rPr>
          <w:instrText xml:space="preserve"> PAGEREF _Toc469244335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36" w:history="1">
        <w:r w:rsidR="00B628CF" w:rsidRPr="00F05427">
          <w:rPr>
            <w:rStyle w:val="ac"/>
            <w:noProof/>
          </w:rPr>
          <w:t>4.3.4</w:t>
        </w:r>
        <w:r w:rsidR="00B628CF">
          <w:rPr>
            <w:rFonts w:asciiTheme="minorHAnsi" w:eastAsiaTheme="minorEastAsia" w:hAnsiTheme="minorHAnsi" w:cstheme="minorBidi"/>
            <w:i w:val="0"/>
            <w:iCs w:val="0"/>
            <w:noProof/>
            <w:szCs w:val="22"/>
          </w:rPr>
          <w:tab/>
        </w:r>
        <w:r w:rsidR="00B628CF" w:rsidRPr="00F05427">
          <w:rPr>
            <w:rStyle w:val="ac"/>
            <w:noProof/>
          </w:rPr>
          <w:t>分配送货员模块</w:t>
        </w:r>
        <w:r w:rsidR="00B628CF">
          <w:rPr>
            <w:noProof/>
            <w:webHidden/>
          </w:rPr>
          <w:tab/>
        </w:r>
        <w:r w:rsidR="00B628CF">
          <w:rPr>
            <w:noProof/>
            <w:webHidden/>
          </w:rPr>
          <w:fldChar w:fldCharType="begin"/>
        </w:r>
        <w:r w:rsidR="00B628CF">
          <w:rPr>
            <w:noProof/>
            <w:webHidden/>
          </w:rPr>
          <w:instrText xml:space="preserve"> PAGEREF _Toc469244336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37" w:history="1">
        <w:r w:rsidR="00B628CF" w:rsidRPr="00F05427">
          <w:rPr>
            <w:rStyle w:val="ac"/>
            <w:noProof/>
          </w:rPr>
          <w:t>4.3.5</w:t>
        </w:r>
        <w:r w:rsidR="00B628CF">
          <w:rPr>
            <w:rFonts w:asciiTheme="minorHAnsi" w:eastAsiaTheme="minorEastAsia" w:hAnsiTheme="minorHAnsi" w:cstheme="minorBidi"/>
            <w:i w:val="0"/>
            <w:iCs w:val="0"/>
            <w:noProof/>
            <w:szCs w:val="22"/>
          </w:rPr>
          <w:tab/>
        </w:r>
        <w:r w:rsidR="00B628CF" w:rsidRPr="00F05427">
          <w:rPr>
            <w:rStyle w:val="ac"/>
            <w:noProof/>
          </w:rPr>
          <w:t>后台管理订单模块</w:t>
        </w:r>
        <w:r w:rsidR="00B628CF">
          <w:rPr>
            <w:noProof/>
            <w:webHidden/>
          </w:rPr>
          <w:tab/>
        </w:r>
        <w:r w:rsidR="00B628CF">
          <w:rPr>
            <w:noProof/>
            <w:webHidden/>
          </w:rPr>
          <w:fldChar w:fldCharType="begin"/>
        </w:r>
        <w:r w:rsidR="00B628CF">
          <w:rPr>
            <w:noProof/>
            <w:webHidden/>
          </w:rPr>
          <w:instrText xml:space="preserve"> PAGEREF _Toc469244337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38" w:history="1">
        <w:r w:rsidR="00B628CF" w:rsidRPr="00F05427">
          <w:rPr>
            <w:rStyle w:val="ac"/>
            <w:noProof/>
          </w:rPr>
          <w:t>4.4</w:t>
        </w:r>
        <w:r w:rsidR="00B628CF">
          <w:rPr>
            <w:rFonts w:asciiTheme="minorHAnsi" w:eastAsiaTheme="minorEastAsia" w:hAnsiTheme="minorHAnsi" w:cstheme="minorBidi"/>
            <w:smallCaps w:val="0"/>
            <w:noProof/>
            <w:szCs w:val="22"/>
          </w:rPr>
          <w:tab/>
        </w:r>
        <w:r w:rsidR="00B628CF" w:rsidRPr="00F05427">
          <w:rPr>
            <w:rStyle w:val="ac"/>
            <w:noProof/>
          </w:rPr>
          <w:t>售后管理子系统</w:t>
        </w:r>
        <w:r w:rsidR="00B628CF">
          <w:rPr>
            <w:noProof/>
            <w:webHidden/>
          </w:rPr>
          <w:tab/>
        </w:r>
        <w:r w:rsidR="00B628CF">
          <w:rPr>
            <w:noProof/>
            <w:webHidden/>
          </w:rPr>
          <w:fldChar w:fldCharType="begin"/>
        </w:r>
        <w:r w:rsidR="00B628CF">
          <w:rPr>
            <w:noProof/>
            <w:webHidden/>
          </w:rPr>
          <w:instrText xml:space="preserve"> PAGEREF _Toc469244338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39" w:history="1">
        <w:r w:rsidR="00B628CF" w:rsidRPr="00F05427">
          <w:rPr>
            <w:rStyle w:val="ac"/>
            <w:noProof/>
          </w:rPr>
          <w:t>4.4.1</w:t>
        </w:r>
        <w:r w:rsidR="00B628CF">
          <w:rPr>
            <w:rFonts w:asciiTheme="minorHAnsi" w:eastAsiaTheme="minorEastAsia" w:hAnsiTheme="minorHAnsi" w:cstheme="minorBidi"/>
            <w:i w:val="0"/>
            <w:iCs w:val="0"/>
            <w:noProof/>
            <w:szCs w:val="22"/>
          </w:rPr>
          <w:tab/>
        </w:r>
        <w:r w:rsidR="00B628CF" w:rsidRPr="00F05427">
          <w:rPr>
            <w:rStyle w:val="ac"/>
            <w:noProof/>
          </w:rPr>
          <w:t>用户退换货、返修模块</w:t>
        </w:r>
        <w:r w:rsidR="00B628CF">
          <w:rPr>
            <w:noProof/>
            <w:webHidden/>
          </w:rPr>
          <w:tab/>
        </w:r>
        <w:r w:rsidR="00B628CF">
          <w:rPr>
            <w:noProof/>
            <w:webHidden/>
          </w:rPr>
          <w:fldChar w:fldCharType="begin"/>
        </w:r>
        <w:r w:rsidR="00B628CF">
          <w:rPr>
            <w:noProof/>
            <w:webHidden/>
          </w:rPr>
          <w:instrText xml:space="preserve"> PAGEREF _Toc469244339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40" w:history="1">
        <w:r w:rsidR="00B628CF" w:rsidRPr="00F05427">
          <w:rPr>
            <w:rStyle w:val="ac"/>
            <w:noProof/>
          </w:rPr>
          <w:t>4.4.2</w:t>
        </w:r>
        <w:r w:rsidR="00B628CF">
          <w:rPr>
            <w:rFonts w:asciiTheme="minorHAnsi" w:eastAsiaTheme="minorEastAsia" w:hAnsiTheme="minorHAnsi" w:cstheme="minorBidi"/>
            <w:i w:val="0"/>
            <w:iCs w:val="0"/>
            <w:noProof/>
            <w:szCs w:val="22"/>
          </w:rPr>
          <w:tab/>
        </w:r>
        <w:r w:rsidR="00B628CF" w:rsidRPr="00F05427">
          <w:rPr>
            <w:rStyle w:val="ac"/>
            <w:noProof/>
          </w:rPr>
          <w:t>其他问题处理模块</w:t>
        </w:r>
        <w:r w:rsidR="00B628CF">
          <w:rPr>
            <w:noProof/>
            <w:webHidden/>
          </w:rPr>
          <w:tab/>
        </w:r>
        <w:r w:rsidR="00B628CF">
          <w:rPr>
            <w:noProof/>
            <w:webHidden/>
          </w:rPr>
          <w:fldChar w:fldCharType="begin"/>
        </w:r>
        <w:r w:rsidR="00B628CF">
          <w:rPr>
            <w:noProof/>
            <w:webHidden/>
          </w:rPr>
          <w:instrText xml:space="preserve"> PAGEREF _Toc469244340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41" w:history="1">
        <w:r w:rsidR="00B628CF" w:rsidRPr="00F05427">
          <w:rPr>
            <w:rStyle w:val="ac"/>
            <w:noProof/>
          </w:rPr>
          <w:t>4.5</w:t>
        </w:r>
        <w:r w:rsidR="00B628CF">
          <w:rPr>
            <w:rFonts w:asciiTheme="minorHAnsi" w:eastAsiaTheme="minorEastAsia" w:hAnsiTheme="minorHAnsi" w:cstheme="minorBidi"/>
            <w:smallCaps w:val="0"/>
            <w:noProof/>
            <w:szCs w:val="22"/>
          </w:rPr>
          <w:tab/>
        </w:r>
        <w:r w:rsidR="00B628CF" w:rsidRPr="00F05427">
          <w:rPr>
            <w:rStyle w:val="ac"/>
            <w:noProof/>
          </w:rPr>
          <w:t>用户评论子系统</w:t>
        </w:r>
        <w:r w:rsidR="00B628CF">
          <w:rPr>
            <w:noProof/>
            <w:webHidden/>
          </w:rPr>
          <w:tab/>
        </w:r>
        <w:r w:rsidR="00B628CF">
          <w:rPr>
            <w:noProof/>
            <w:webHidden/>
          </w:rPr>
          <w:fldChar w:fldCharType="begin"/>
        </w:r>
        <w:r w:rsidR="00B628CF">
          <w:rPr>
            <w:noProof/>
            <w:webHidden/>
          </w:rPr>
          <w:instrText xml:space="preserve"> PAGEREF _Toc469244341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42" w:history="1">
        <w:r w:rsidR="00B628CF" w:rsidRPr="00F05427">
          <w:rPr>
            <w:rStyle w:val="ac"/>
            <w:noProof/>
          </w:rPr>
          <w:t>4.5.1</w:t>
        </w:r>
        <w:r w:rsidR="00B628CF">
          <w:rPr>
            <w:rFonts w:asciiTheme="minorHAnsi" w:eastAsiaTheme="minorEastAsia" w:hAnsiTheme="minorHAnsi" w:cstheme="minorBidi"/>
            <w:i w:val="0"/>
            <w:iCs w:val="0"/>
            <w:noProof/>
            <w:szCs w:val="22"/>
          </w:rPr>
          <w:tab/>
        </w:r>
        <w:r w:rsidR="00B628CF" w:rsidRPr="00F05427">
          <w:rPr>
            <w:rStyle w:val="ac"/>
            <w:noProof/>
          </w:rPr>
          <w:t>用户评论模块</w:t>
        </w:r>
        <w:r w:rsidR="00B628CF">
          <w:rPr>
            <w:noProof/>
            <w:webHidden/>
          </w:rPr>
          <w:tab/>
        </w:r>
        <w:r w:rsidR="00B628CF">
          <w:rPr>
            <w:noProof/>
            <w:webHidden/>
          </w:rPr>
          <w:fldChar w:fldCharType="begin"/>
        </w:r>
        <w:r w:rsidR="00B628CF">
          <w:rPr>
            <w:noProof/>
            <w:webHidden/>
          </w:rPr>
          <w:instrText xml:space="preserve"> PAGEREF _Toc469244342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43" w:history="1">
        <w:r w:rsidR="00B628CF" w:rsidRPr="00F05427">
          <w:rPr>
            <w:rStyle w:val="ac"/>
            <w:noProof/>
          </w:rPr>
          <w:t>4.5.2</w:t>
        </w:r>
        <w:r w:rsidR="00B628CF">
          <w:rPr>
            <w:rFonts w:asciiTheme="minorHAnsi" w:eastAsiaTheme="minorEastAsia" w:hAnsiTheme="minorHAnsi" w:cstheme="minorBidi"/>
            <w:i w:val="0"/>
            <w:iCs w:val="0"/>
            <w:noProof/>
            <w:szCs w:val="22"/>
          </w:rPr>
          <w:tab/>
        </w:r>
        <w:r w:rsidR="00B628CF" w:rsidRPr="00F05427">
          <w:rPr>
            <w:rStyle w:val="ac"/>
            <w:noProof/>
          </w:rPr>
          <w:t>管理员管理评论模块</w:t>
        </w:r>
        <w:r w:rsidR="00B628CF">
          <w:rPr>
            <w:noProof/>
            <w:webHidden/>
          </w:rPr>
          <w:tab/>
        </w:r>
        <w:r w:rsidR="00B628CF">
          <w:rPr>
            <w:noProof/>
            <w:webHidden/>
          </w:rPr>
          <w:fldChar w:fldCharType="begin"/>
        </w:r>
        <w:r w:rsidR="00B628CF">
          <w:rPr>
            <w:noProof/>
            <w:webHidden/>
          </w:rPr>
          <w:instrText xml:space="preserve"> PAGEREF _Toc469244343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44" w:history="1">
        <w:r w:rsidR="00B628CF" w:rsidRPr="00F05427">
          <w:rPr>
            <w:rStyle w:val="ac"/>
            <w:noProof/>
          </w:rPr>
          <w:t>4.6</w:t>
        </w:r>
        <w:r w:rsidR="00B628CF">
          <w:rPr>
            <w:rFonts w:asciiTheme="minorHAnsi" w:eastAsiaTheme="minorEastAsia" w:hAnsiTheme="minorHAnsi" w:cstheme="minorBidi"/>
            <w:smallCaps w:val="0"/>
            <w:noProof/>
            <w:szCs w:val="22"/>
          </w:rPr>
          <w:tab/>
        </w:r>
        <w:r w:rsidR="00B628CF" w:rsidRPr="00F05427">
          <w:rPr>
            <w:rStyle w:val="ac"/>
            <w:noProof/>
          </w:rPr>
          <w:t>用户反馈管理子系统</w:t>
        </w:r>
        <w:r w:rsidR="00B628CF">
          <w:rPr>
            <w:noProof/>
            <w:webHidden/>
          </w:rPr>
          <w:tab/>
        </w:r>
        <w:r w:rsidR="00B628CF">
          <w:rPr>
            <w:noProof/>
            <w:webHidden/>
          </w:rPr>
          <w:fldChar w:fldCharType="begin"/>
        </w:r>
        <w:r w:rsidR="00B628CF">
          <w:rPr>
            <w:noProof/>
            <w:webHidden/>
          </w:rPr>
          <w:instrText xml:space="preserve"> PAGEREF _Toc469244344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45" w:history="1">
        <w:r w:rsidR="00B628CF" w:rsidRPr="00F05427">
          <w:rPr>
            <w:rStyle w:val="ac"/>
            <w:noProof/>
          </w:rPr>
          <w:t>4.6.1</w:t>
        </w:r>
        <w:r w:rsidR="00B628CF">
          <w:rPr>
            <w:rFonts w:asciiTheme="minorHAnsi" w:eastAsiaTheme="minorEastAsia" w:hAnsiTheme="minorHAnsi" w:cstheme="minorBidi"/>
            <w:i w:val="0"/>
            <w:iCs w:val="0"/>
            <w:noProof/>
            <w:szCs w:val="22"/>
          </w:rPr>
          <w:tab/>
        </w:r>
        <w:r w:rsidR="00B628CF" w:rsidRPr="00F05427">
          <w:rPr>
            <w:rStyle w:val="ac"/>
            <w:noProof/>
          </w:rPr>
          <w:t>反馈模块</w:t>
        </w:r>
        <w:r w:rsidR="00B628CF">
          <w:rPr>
            <w:noProof/>
            <w:webHidden/>
          </w:rPr>
          <w:tab/>
        </w:r>
        <w:r w:rsidR="00B628CF">
          <w:rPr>
            <w:noProof/>
            <w:webHidden/>
          </w:rPr>
          <w:fldChar w:fldCharType="begin"/>
        </w:r>
        <w:r w:rsidR="00B628CF">
          <w:rPr>
            <w:noProof/>
            <w:webHidden/>
          </w:rPr>
          <w:instrText xml:space="preserve"> PAGEREF _Toc469244345 \h </w:instrText>
        </w:r>
        <w:r w:rsidR="00B628CF">
          <w:rPr>
            <w:noProof/>
            <w:webHidden/>
          </w:rPr>
        </w:r>
        <w:r w:rsidR="00B628CF">
          <w:rPr>
            <w:noProof/>
            <w:webHidden/>
          </w:rPr>
          <w:fldChar w:fldCharType="separate"/>
        </w:r>
        <w:r w:rsidR="005724B2">
          <w:rPr>
            <w:noProof/>
            <w:webHidden/>
          </w:rPr>
          <w:t>8</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46" w:history="1">
        <w:r w:rsidR="00B628CF" w:rsidRPr="00F05427">
          <w:rPr>
            <w:rStyle w:val="ac"/>
            <w:noProof/>
          </w:rPr>
          <w:t>4.6.2</w:t>
        </w:r>
        <w:r w:rsidR="00B628CF">
          <w:rPr>
            <w:rFonts w:asciiTheme="minorHAnsi" w:eastAsiaTheme="minorEastAsia" w:hAnsiTheme="minorHAnsi" w:cstheme="minorBidi"/>
            <w:i w:val="0"/>
            <w:iCs w:val="0"/>
            <w:noProof/>
            <w:szCs w:val="22"/>
          </w:rPr>
          <w:tab/>
        </w:r>
        <w:r w:rsidR="00B628CF" w:rsidRPr="00F05427">
          <w:rPr>
            <w:rStyle w:val="ac"/>
            <w:noProof/>
          </w:rPr>
          <w:t>管理员管理反馈表</w:t>
        </w:r>
        <w:r w:rsidR="00B628CF">
          <w:rPr>
            <w:noProof/>
            <w:webHidden/>
          </w:rPr>
          <w:tab/>
        </w:r>
        <w:r w:rsidR="00B628CF">
          <w:rPr>
            <w:noProof/>
            <w:webHidden/>
          </w:rPr>
          <w:fldChar w:fldCharType="begin"/>
        </w:r>
        <w:r w:rsidR="00B628CF">
          <w:rPr>
            <w:noProof/>
            <w:webHidden/>
          </w:rPr>
          <w:instrText xml:space="preserve"> PAGEREF _Toc469244346 \h </w:instrText>
        </w:r>
        <w:r w:rsidR="00B628CF">
          <w:rPr>
            <w:noProof/>
            <w:webHidden/>
          </w:rPr>
        </w:r>
        <w:r w:rsidR="00B628CF">
          <w:rPr>
            <w:noProof/>
            <w:webHidden/>
          </w:rPr>
          <w:fldChar w:fldCharType="separate"/>
        </w:r>
        <w:r w:rsidR="005724B2">
          <w:rPr>
            <w:noProof/>
            <w:webHidden/>
          </w:rPr>
          <w:t>9</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47" w:history="1">
        <w:r w:rsidR="00B628CF" w:rsidRPr="00F05427">
          <w:rPr>
            <w:rStyle w:val="ac"/>
            <w:noProof/>
          </w:rPr>
          <w:t>4.7</w:t>
        </w:r>
        <w:r w:rsidR="00B628CF">
          <w:rPr>
            <w:rFonts w:asciiTheme="minorHAnsi" w:eastAsiaTheme="minorEastAsia" w:hAnsiTheme="minorHAnsi" w:cstheme="minorBidi"/>
            <w:smallCaps w:val="0"/>
            <w:noProof/>
            <w:szCs w:val="22"/>
          </w:rPr>
          <w:tab/>
        </w:r>
        <w:r w:rsidR="00B628CF" w:rsidRPr="00F05427">
          <w:rPr>
            <w:rStyle w:val="ac"/>
            <w:noProof/>
          </w:rPr>
          <w:t>搜索引擎</w:t>
        </w:r>
        <w:r w:rsidR="00B628CF">
          <w:rPr>
            <w:noProof/>
            <w:webHidden/>
          </w:rPr>
          <w:tab/>
        </w:r>
        <w:r w:rsidR="00B628CF">
          <w:rPr>
            <w:noProof/>
            <w:webHidden/>
          </w:rPr>
          <w:fldChar w:fldCharType="begin"/>
        </w:r>
        <w:r w:rsidR="00B628CF">
          <w:rPr>
            <w:noProof/>
            <w:webHidden/>
          </w:rPr>
          <w:instrText xml:space="preserve"> PAGEREF _Toc469244347 \h </w:instrText>
        </w:r>
        <w:r w:rsidR="00B628CF">
          <w:rPr>
            <w:noProof/>
            <w:webHidden/>
          </w:rPr>
        </w:r>
        <w:r w:rsidR="00B628CF">
          <w:rPr>
            <w:noProof/>
            <w:webHidden/>
          </w:rPr>
          <w:fldChar w:fldCharType="separate"/>
        </w:r>
        <w:r w:rsidR="005724B2">
          <w:rPr>
            <w:noProof/>
            <w:webHidden/>
          </w:rPr>
          <w:t>9</w:t>
        </w:r>
        <w:r w:rsidR="00B628CF">
          <w:rPr>
            <w:noProof/>
            <w:webHidden/>
          </w:rPr>
          <w:fldChar w:fldCharType="end"/>
        </w:r>
      </w:hyperlink>
    </w:p>
    <w:p w:rsidR="00B628CF" w:rsidRDefault="00F3564D">
      <w:pPr>
        <w:pStyle w:val="10"/>
        <w:rPr>
          <w:rFonts w:asciiTheme="minorHAnsi" w:eastAsiaTheme="minorEastAsia" w:hAnsiTheme="minorHAnsi" w:cstheme="minorBidi"/>
          <w:b w:val="0"/>
          <w:bCs w:val="0"/>
          <w:caps w:val="0"/>
          <w:szCs w:val="22"/>
        </w:rPr>
      </w:pPr>
      <w:hyperlink w:anchor="_Toc469244348" w:history="1">
        <w:r w:rsidR="00B628CF" w:rsidRPr="00F05427">
          <w:rPr>
            <w:rStyle w:val="ac"/>
          </w:rPr>
          <w:t>5</w:t>
        </w:r>
        <w:r w:rsidR="00B628CF">
          <w:rPr>
            <w:rFonts w:asciiTheme="minorHAnsi" w:eastAsiaTheme="minorEastAsia" w:hAnsiTheme="minorHAnsi" w:cstheme="minorBidi"/>
            <w:b w:val="0"/>
            <w:bCs w:val="0"/>
            <w:caps w:val="0"/>
            <w:szCs w:val="22"/>
          </w:rPr>
          <w:tab/>
        </w:r>
        <w:r w:rsidR="00B628CF" w:rsidRPr="00F05427">
          <w:rPr>
            <w:rStyle w:val="ac"/>
          </w:rPr>
          <w:t>项目软件设计架构说明</w:t>
        </w:r>
        <w:r w:rsidR="00B628CF">
          <w:rPr>
            <w:webHidden/>
          </w:rPr>
          <w:tab/>
        </w:r>
        <w:r w:rsidR="00B628CF">
          <w:rPr>
            <w:webHidden/>
          </w:rPr>
          <w:fldChar w:fldCharType="begin"/>
        </w:r>
        <w:r w:rsidR="00B628CF">
          <w:rPr>
            <w:webHidden/>
          </w:rPr>
          <w:instrText xml:space="preserve"> PAGEREF _Toc469244348 \h </w:instrText>
        </w:r>
        <w:r w:rsidR="00B628CF">
          <w:rPr>
            <w:webHidden/>
          </w:rPr>
        </w:r>
        <w:r w:rsidR="00B628CF">
          <w:rPr>
            <w:webHidden/>
          </w:rPr>
          <w:fldChar w:fldCharType="separate"/>
        </w:r>
        <w:r w:rsidR="005724B2">
          <w:rPr>
            <w:webHidden/>
          </w:rPr>
          <w:t>9</w:t>
        </w:r>
        <w:r w:rsidR="00B628CF">
          <w:rPr>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49" w:history="1">
        <w:r w:rsidR="00B628CF" w:rsidRPr="00F05427">
          <w:rPr>
            <w:rStyle w:val="ac"/>
            <w:noProof/>
          </w:rPr>
          <w:t>5.1</w:t>
        </w:r>
        <w:r w:rsidR="00B628CF">
          <w:rPr>
            <w:rFonts w:asciiTheme="minorHAnsi" w:eastAsiaTheme="minorEastAsia" w:hAnsiTheme="minorHAnsi" w:cstheme="minorBidi"/>
            <w:smallCaps w:val="0"/>
            <w:noProof/>
            <w:szCs w:val="22"/>
          </w:rPr>
          <w:tab/>
        </w:r>
        <w:r w:rsidR="00B628CF" w:rsidRPr="00F05427">
          <w:rPr>
            <w:rStyle w:val="ac"/>
            <w:noProof/>
          </w:rPr>
          <w:t>软件系统层次架构设计</w:t>
        </w:r>
        <w:r w:rsidR="00B628CF">
          <w:rPr>
            <w:noProof/>
            <w:webHidden/>
          </w:rPr>
          <w:tab/>
        </w:r>
        <w:r w:rsidR="00B628CF">
          <w:rPr>
            <w:noProof/>
            <w:webHidden/>
          </w:rPr>
          <w:fldChar w:fldCharType="begin"/>
        </w:r>
        <w:r w:rsidR="00B628CF">
          <w:rPr>
            <w:noProof/>
            <w:webHidden/>
          </w:rPr>
          <w:instrText xml:space="preserve"> PAGEREF _Toc469244349 \h </w:instrText>
        </w:r>
        <w:r w:rsidR="00B628CF">
          <w:rPr>
            <w:noProof/>
            <w:webHidden/>
          </w:rPr>
        </w:r>
        <w:r w:rsidR="00B628CF">
          <w:rPr>
            <w:noProof/>
            <w:webHidden/>
          </w:rPr>
          <w:fldChar w:fldCharType="separate"/>
        </w:r>
        <w:r w:rsidR="005724B2">
          <w:rPr>
            <w:noProof/>
            <w:webHidden/>
          </w:rPr>
          <w:t>9</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50" w:history="1">
        <w:r w:rsidR="00B628CF" w:rsidRPr="00F05427">
          <w:rPr>
            <w:rStyle w:val="ac"/>
            <w:noProof/>
          </w:rPr>
          <w:t>5.2</w:t>
        </w:r>
        <w:r w:rsidR="00B628CF">
          <w:rPr>
            <w:rFonts w:asciiTheme="minorHAnsi" w:eastAsiaTheme="minorEastAsia" w:hAnsiTheme="minorHAnsi" w:cstheme="minorBidi"/>
            <w:smallCaps w:val="0"/>
            <w:noProof/>
            <w:szCs w:val="22"/>
          </w:rPr>
          <w:tab/>
        </w:r>
        <w:r w:rsidR="00B628CF" w:rsidRPr="00F05427">
          <w:rPr>
            <w:rStyle w:val="ac"/>
            <w:noProof/>
          </w:rPr>
          <w:t>部署</w:t>
        </w:r>
        <w:r w:rsidR="00B628CF">
          <w:rPr>
            <w:noProof/>
            <w:webHidden/>
          </w:rPr>
          <w:tab/>
        </w:r>
        <w:r w:rsidR="00B628CF">
          <w:rPr>
            <w:noProof/>
            <w:webHidden/>
          </w:rPr>
          <w:fldChar w:fldCharType="begin"/>
        </w:r>
        <w:r w:rsidR="00B628CF">
          <w:rPr>
            <w:noProof/>
            <w:webHidden/>
          </w:rPr>
          <w:instrText xml:space="preserve"> PAGEREF _Toc469244350 \h </w:instrText>
        </w:r>
        <w:r w:rsidR="00B628CF">
          <w:rPr>
            <w:noProof/>
            <w:webHidden/>
          </w:rPr>
        </w:r>
        <w:r w:rsidR="00B628CF">
          <w:rPr>
            <w:noProof/>
            <w:webHidden/>
          </w:rPr>
          <w:fldChar w:fldCharType="separate"/>
        </w:r>
        <w:r w:rsidR="005724B2">
          <w:rPr>
            <w:noProof/>
            <w:webHidden/>
          </w:rPr>
          <w:t>9</w:t>
        </w:r>
        <w:r w:rsidR="00B628CF">
          <w:rPr>
            <w:noProof/>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51" w:history="1">
        <w:r w:rsidR="00B628CF" w:rsidRPr="00F05427">
          <w:rPr>
            <w:rStyle w:val="ac"/>
            <w:noProof/>
          </w:rPr>
          <w:t>5.3</w:t>
        </w:r>
        <w:r w:rsidR="00B628CF">
          <w:rPr>
            <w:rFonts w:asciiTheme="minorHAnsi" w:eastAsiaTheme="minorEastAsia" w:hAnsiTheme="minorHAnsi" w:cstheme="minorBidi"/>
            <w:smallCaps w:val="0"/>
            <w:noProof/>
            <w:szCs w:val="22"/>
          </w:rPr>
          <w:tab/>
        </w:r>
        <w:r w:rsidR="00B628CF" w:rsidRPr="00F05427">
          <w:rPr>
            <w:rStyle w:val="ac"/>
            <w:noProof/>
          </w:rPr>
          <w:t>项目软件实施的一般技术要求</w:t>
        </w:r>
        <w:r w:rsidR="00B628CF">
          <w:rPr>
            <w:noProof/>
            <w:webHidden/>
          </w:rPr>
          <w:tab/>
        </w:r>
        <w:r w:rsidR="00B628CF">
          <w:rPr>
            <w:noProof/>
            <w:webHidden/>
          </w:rPr>
          <w:fldChar w:fldCharType="begin"/>
        </w:r>
        <w:r w:rsidR="00B628CF">
          <w:rPr>
            <w:noProof/>
            <w:webHidden/>
          </w:rPr>
          <w:instrText xml:space="preserve"> PAGEREF _Toc469244351 \h </w:instrText>
        </w:r>
        <w:r w:rsidR="00B628CF">
          <w:rPr>
            <w:noProof/>
            <w:webHidden/>
          </w:rPr>
        </w:r>
        <w:r w:rsidR="00B628CF">
          <w:rPr>
            <w:noProof/>
            <w:webHidden/>
          </w:rPr>
          <w:fldChar w:fldCharType="separate"/>
        </w:r>
        <w:r w:rsidR="005724B2">
          <w:rPr>
            <w:noProof/>
            <w:webHidden/>
          </w:rPr>
          <w:t>10</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52" w:history="1">
        <w:r w:rsidR="00B628CF" w:rsidRPr="00F05427">
          <w:rPr>
            <w:rStyle w:val="ac"/>
            <w:noProof/>
          </w:rPr>
          <w:t>5.3.1</w:t>
        </w:r>
        <w:r w:rsidR="00B628CF">
          <w:rPr>
            <w:rFonts w:asciiTheme="minorHAnsi" w:eastAsiaTheme="minorEastAsia" w:hAnsiTheme="minorHAnsi" w:cstheme="minorBidi"/>
            <w:i w:val="0"/>
            <w:iCs w:val="0"/>
            <w:noProof/>
            <w:szCs w:val="22"/>
          </w:rPr>
          <w:tab/>
        </w:r>
        <w:r w:rsidR="00B628CF" w:rsidRPr="00F05427">
          <w:rPr>
            <w:rStyle w:val="ac"/>
            <w:noProof/>
          </w:rPr>
          <w:t>设计约束</w:t>
        </w:r>
        <w:r w:rsidR="00B628CF">
          <w:rPr>
            <w:noProof/>
            <w:webHidden/>
          </w:rPr>
          <w:tab/>
        </w:r>
        <w:r w:rsidR="00B628CF">
          <w:rPr>
            <w:noProof/>
            <w:webHidden/>
          </w:rPr>
          <w:fldChar w:fldCharType="begin"/>
        </w:r>
        <w:r w:rsidR="00B628CF">
          <w:rPr>
            <w:noProof/>
            <w:webHidden/>
          </w:rPr>
          <w:instrText xml:space="preserve"> PAGEREF _Toc469244352 \h </w:instrText>
        </w:r>
        <w:r w:rsidR="00B628CF">
          <w:rPr>
            <w:noProof/>
            <w:webHidden/>
          </w:rPr>
        </w:r>
        <w:r w:rsidR="00B628CF">
          <w:rPr>
            <w:noProof/>
            <w:webHidden/>
          </w:rPr>
          <w:fldChar w:fldCharType="separate"/>
        </w:r>
        <w:r w:rsidR="005724B2">
          <w:rPr>
            <w:noProof/>
            <w:webHidden/>
          </w:rPr>
          <w:t>10</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53" w:history="1">
        <w:r w:rsidR="00B628CF" w:rsidRPr="00F05427">
          <w:rPr>
            <w:rStyle w:val="ac"/>
            <w:noProof/>
          </w:rPr>
          <w:t>5.3.2</w:t>
        </w:r>
        <w:r w:rsidR="00B628CF">
          <w:rPr>
            <w:rFonts w:asciiTheme="minorHAnsi" w:eastAsiaTheme="minorEastAsia" w:hAnsiTheme="minorHAnsi" w:cstheme="minorBidi"/>
            <w:i w:val="0"/>
            <w:iCs w:val="0"/>
            <w:noProof/>
            <w:szCs w:val="22"/>
          </w:rPr>
          <w:tab/>
        </w:r>
        <w:r w:rsidR="00B628CF" w:rsidRPr="00F05427">
          <w:rPr>
            <w:rStyle w:val="ac"/>
            <w:noProof/>
          </w:rPr>
          <w:t>环境约束</w:t>
        </w:r>
        <w:r w:rsidR="00B628CF">
          <w:rPr>
            <w:noProof/>
            <w:webHidden/>
          </w:rPr>
          <w:tab/>
        </w:r>
        <w:r w:rsidR="00B628CF">
          <w:rPr>
            <w:noProof/>
            <w:webHidden/>
          </w:rPr>
          <w:fldChar w:fldCharType="begin"/>
        </w:r>
        <w:r w:rsidR="00B628CF">
          <w:rPr>
            <w:noProof/>
            <w:webHidden/>
          </w:rPr>
          <w:instrText xml:space="preserve"> PAGEREF _Toc469244353 \h </w:instrText>
        </w:r>
        <w:r w:rsidR="00B628CF">
          <w:rPr>
            <w:noProof/>
            <w:webHidden/>
          </w:rPr>
        </w:r>
        <w:r w:rsidR="00B628CF">
          <w:rPr>
            <w:noProof/>
            <w:webHidden/>
          </w:rPr>
          <w:fldChar w:fldCharType="separate"/>
        </w:r>
        <w:r w:rsidR="005724B2">
          <w:rPr>
            <w:noProof/>
            <w:webHidden/>
          </w:rPr>
          <w:t>10</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54" w:history="1">
        <w:r w:rsidR="00B628CF" w:rsidRPr="00F05427">
          <w:rPr>
            <w:rStyle w:val="ac"/>
            <w:noProof/>
          </w:rPr>
          <w:t>5.3.3</w:t>
        </w:r>
        <w:r w:rsidR="00B628CF">
          <w:rPr>
            <w:rFonts w:asciiTheme="minorHAnsi" w:eastAsiaTheme="minorEastAsia" w:hAnsiTheme="minorHAnsi" w:cstheme="minorBidi"/>
            <w:i w:val="0"/>
            <w:iCs w:val="0"/>
            <w:noProof/>
            <w:szCs w:val="22"/>
          </w:rPr>
          <w:tab/>
        </w:r>
        <w:r w:rsidR="00B628CF" w:rsidRPr="00F05427">
          <w:rPr>
            <w:rStyle w:val="ac"/>
            <w:noProof/>
          </w:rPr>
          <w:t>安全约束</w:t>
        </w:r>
        <w:r w:rsidR="00B628CF">
          <w:rPr>
            <w:noProof/>
            <w:webHidden/>
          </w:rPr>
          <w:tab/>
        </w:r>
        <w:r w:rsidR="00B628CF">
          <w:rPr>
            <w:noProof/>
            <w:webHidden/>
          </w:rPr>
          <w:fldChar w:fldCharType="begin"/>
        </w:r>
        <w:r w:rsidR="00B628CF">
          <w:rPr>
            <w:noProof/>
            <w:webHidden/>
          </w:rPr>
          <w:instrText xml:space="preserve"> PAGEREF _Toc469244354 \h </w:instrText>
        </w:r>
        <w:r w:rsidR="00B628CF">
          <w:rPr>
            <w:noProof/>
            <w:webHidden/>
          </w:rPr>
        </w:r>
        <w:r w:rsidR="00B628CF">
          <w:rPr>
            <w:noProof/>
            <w:webHidden/>
          </w:rPr>
          <w:fldChar w:fldCharType="separate"/>
        </w:r>
        <w:r w:rsidR="005724B2">
          <w:rPr>
            <w:noProof/>
            <w:webHidden/>
          </w:rPr>
          <w:t>10</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55" w:history="1">
        <w:r w:rsidR="00B628CF" w:rsidRPr="00F05427">
          <w:rPr>
            <w:rStyle w:val="ac"/>
            <w:noProof/>
          </w:rPr>
          <w:t>5.3.4</w:t>
        </w:r>
        <w:r w:rsidR="00B628CF">
          <w:rPr>
            <w:rFonts w:asciiTheme="minorHAnsi" w:eastAsiaTheme="minorEastAsia" w:hAnsiTheme="minorHAnsi" w:cstheme="minorBidi"/>
            <w:i w:val="0"/>
            <w:iCs w:val="0"/>
            <w:noProof/>
            <w:szCs w:val="22"/>
          </w:rPr>
          <w:tab/>
        </w:r>
        <w:r w:rsidR="00B628CF" w:rsidRPr="00F05427">
          <w:rPr>
            <w:rStyle w:val="ac"/>
            <w:noProof/>
          </w:rPr>
          <w:t>数据存储、备份和归档约束</w:t>
        </w:r>
        <w:r w:rsidR="00B628CF">
          <w:rPr>
            <w:noProof/>
            <w:webHidden/>
          </w:rPr>
          <w:tab/>
        </w:r>
        <w:r w:rsidR="00B628CF">
          <w:rPr>
            <w:noProof/>
            <w:webHidden/>
          </w:rPr>
          <w:fldChar w:fldCharType="begin"/>
        </w:r>
        <w:r w:rsidR="00B628CF">
          <w:rPr>
            <w:noProof/>
            <w:webHidden/>
          </w:rPr>
          <w:instrText xml:space="preserve"> PAGEREF _Toc469244355 \h </w:instrText>
        </w:r>
        <w:r w:rsidR="00B628CF">
          <w:rPr>
            <w:noProof/>
            <w:webHidden/>
          </w:rPr>
        </w:r>
        <w:r w:rsidR="00B628CF">
          <w:rPr>
            <w:noProof/>
            <w:webHidden/>
          </w:rPr>
          <w:fldChar w:fldCharType="separate"/>
        </w:r>
        <w:r w:rsidR="005724B2">
          <w:rPr>
            <w:noProof/>
            <w:webHidden/>
          </w:rPr>
          <w:t>11</w:t>
        </w:r>
        <w:r w:rsidR="00B628CF">
          <w:rPr>
            <w:noProof/>
            <w:webHidden/>
          </w:rPr>
          <w:fldChar w:fldCharType="end"/>
        </w:r>
      </w:hyperlink>
    </w:p>
    <w:p w:rsidR="00B628CF" w:rsidRDefault="00F3564D">
      <w:pPr>
        <w:pStyle w:val="30"/>
        <w:rPr>
          <w:rFonts w:asciiTheme="minorHAnsi" w:eastAsiaTheme="minorEastAsia" w:hAnsiTheme="minorHAnsi" w:cstheme="minorBidi"/>
          <w:i w:val="0"/>
          <w:iCs w:val="0"/>
          <w:noProof/>
          <w:szCs w:val="22"/>
        </w:rPr>
      </w:pPr>
      <w:hyperlink w:anchor="_Toc469244356" w:history="1">
        <w:r w:rsidR="00B628CF" w:rsidRPr="00F05427">
          <w:rPr>
            <w:rStyle w:val="ac"/>
            <w:noProof/>
          </w:rPr>
          <w:t>5.3.5</w:t>
        </w:r>
        <w:r w:rsidR="00B628CF">
          <w:rPr>
            <w:rFonts w:asciiTheme="minorHAnsi" w:eastAsiaTheme="minorEastAsia" w:hAnsiTheme="minorHAnsi" w:cstheme="minorBidi"/>
            <w:i w:val="0"/>
            <w:iCs w:val="0"/>
            <w:noProof/>
            <w:szCs w:val="22"/>
          </w:rPr>
          <w:tab/>
        </w:r>
        <w:r w:rsidR="00B628CF" w:rsidRPr="00F05427">
          <w:rPr>
            <w:rStyle w:val="ac"/>
            <w:noProof/>
          </w:rPr>
          <w:t>维护性要求约束</w:t>
        </w:r>
        <w:r w:rsidR="00B628CF">
          <w:rPr>
            <w:noProof/>
            <w:webHidden/>
          </w:rPr>
          <w:tab/>
        </w:r>
        <w:r w:rsidR="00B628CF">
          <w:rPr>
            <w:noProof/>
            <w:webHidden/>
          </w:rPr>
          <w:fldChar w:fldCharType="begin"/>
        </w:r>
        <w:r w:rsidR="00B628CF">
          <w:rPr>
            <w:noProof/>
            <w:webHidden/>
          </w:rPr>
          <w:instrText xml:space="preserve"> PAGEREF _Toc469244356 \h </w:instrText>
        </w:r>
        <w:r w:rsidR="00B628CF">
          <w:rPr>
            <w:noProof/>
            <w:webHidden/>
          </w:rPr>
        </w:r>
        <w:r w:rsidR="00B628CF">
          <w:rPr>
            <w:noProof/>
            <w:webHidden/>
          </w:rPr>
          <w:fldChar w:fldCharType="separate"/>
        </w:r>
        <w:r w:rsidR="005724B2">
          <w:rPr>
            <w:noProof/>
            <w:webHidden/>
          </w:rPr>
          <w:t>11</w:t>
        </w:r>
        <w:r w:rsidR="00B628CF">
          <w:rPr>
            <w:noProof/>
            <w:webHidden/>
          </w:rPr>
          <w:fldChar w:fldCharType="end"/>
        </w:r>
      </w:hyperlink>
    </w:p>
    <w:p w:rsidR="00B628CF" w:rsidRDefault="00F3564D">
      <w:pPr>
        <w:pStyle w:val="10"/>
        <w:rPr>
          <w:rFonts w:asciiTheme="minorHAnsi" w:eastAsiaTheme="minorEastAsia" w:hAnsiTheme="minorHAnsi" w:cstheme="minorBidi"/>
          <w:b w:val="0"/>
          <w:bCs w:val="0"/>
          <w:caps w:val="0"/>
          <w:szCs w:val="22"/>
        </w:rPr>
      </w:pPr>
      <w:hyperlink w:anchor="_Toc469244357" w:history="1">
        <w:r w:rsidR="00B628CF" w:rsidRPr="00F05427">
          <w:rPr>
            <w:rStyle w:val="ac"/>
          </w:rPr>
          <w:t>6</w:t>
        </w:r>
        <w:r w:rsidR="00B628CF">
          <w:rPr>
            <w:rFonts w:asciiTheme="minorHAnsi" w:eastAsiaTheme="minorEastAsia" w:hAnsiTheme="minorHAnsi" w:cstheme="minorBidi"/>
            <w:b w:val="0"/>
            <w:bCs w:val="0"/>
            <w:caps w:val="0"/>
            <w:szCs w:val="22"/>
          </w:rPr>
          <w:tab/>
        </w:r>
        <w:r w:rsidR="00B628CF" w:rsidRPr="00F05427">
          <w:rPr>
            <w:rStyle w:val="ac"/>
          </w:rPr>
          <w:t>项目实施计划简要说明</w:t>
        </w:r>
        <w:r w:rsidR="00B628CF">
          <w:rPr>
            <w:webHidden/>
          </w:rPr>
          <w:tab/>
        </w:r>
        <w:r w:rsidR="00B628CF">
          <w:rPr>
            <w:webHidden/>
          </w:rPr>
          <w:fldChar w:fldCharType="begin"/>
        </w:r>
        <w:r w:rsidR="00B628CF">
          <w:rPr>
            <w:webHidden/>
          </w:rPr>
          <w:instrText xml:space="preserve"> PAGEREF _Toc469244357 \h </w:instrText>
        </w:r>
        <w:r w:rsidR="00B628CF">
          <w:rPr>
            <w:webHidden/>
          </w:rPr>
        </w:r>
        <w:r w:rsidR="00B628CF">
          <w:rPr>
            <w:webHidden/>
          </w:rPr>
          <w:fldChar w:fldCharType="separate"/>
        </w:r>
        <w:r w:rsidR="005724B2">
          <w:rPr>
            <w:webHidden/>
          </w:rPr>
          <w:t>11</w:t>
        </w:r>
        <w:r w:rsidR="00B628CF">
          <w:rPr>
            <w:webHidden/>
          </w:rPr>
          <w:fldChar w:fldCharType="end"/>
        </w:r>
      </w:hyperlink>
    </w:p>
    <w:p w:rsidR="00B628CF" w:rsidRDefault="00F3564D">
      <w:pPr>
        <w:pStyle w:val="10"/>
        <w:rPr>
          <w:rFonts w:asciiTheme="minorHAnsi" w:eastAsiaTheme="minorEastAsia" w:hAnsiTheme="minorHAnsi" w:cstheme="minorBidi"/>
          <w:b w:val="0"/>
          <w:bCs w:val="0"/>
          <w:caps w:val="0"/>
          <w:szCs w:val="22"/>
        </w:rPr>
      </w:pPr>
      <w:hyperlink w:anchor="_Toc469244358" w:history="1">
        <w:r w:rsidR="00B628CF" w:rsidRPr="00F05427">
          <w:rPr>
            <w:rStyle w:val="ac"/>
          </w:rPr>
          <w:t>7</w:t>
        </w:r>
        <w:r w:rsidR="00B628CF">
          <w:rPr>
            <w:rFonts w:asciiTheme="minorHAnsi" w:eastAsiaTheme="minorEastAsia" w:hAnsiTheme="minorHAnsi" w:cstheme="minorBidi"/>
            <w:b w:val="0"/>
            <w:bCs w:val="0"/>
            <w:caps w:val="0"/>
            <w:szCs w:val="22"/>
          </w:rPr>
          <w:tab/>
        </w:r>
        <w:r w:rsidR="00B628CF" w:rsidRPr="00F05427">
          <w:rPr>
            <w:rStyle w:val="ac"/>
          </w:rPr>
          <w:t>项目实施过程组织</w:t>
        </w:r>
        <w:r w:rsidR="00B628CF">
          <w:rPr>
            <w:webHidden/>
          </w:rPr>
          <w:tab/>
        </w:r>
        <w:r w:rsidR="00B628CF">
          <w:rPr>
            <w:webHidden/>
          </w:rPr>
          <w:fldChar w:fldCharType="begin"/>
        </w:r>
        <w:r w:rsidR="00B628CF">
          <w:rPr>
            <w:webHidden/>
          </w:rPr>
          <w:instrText xml:space="preserve"> PAGEREF _Toc469244358 \h </w:instrText>
        </w:r>
        <w:r w:rsidR="00B628CF">
          <w:rPr>
            <w:webHidden/>
          </w:rPr>
        </w:r>
        <w:r w:rsidR="00B628CF">
          <w:rPr>
            <w:webHidden/>
          </w:rPr>
          <w:fldChar w:fldCharType="separate"/>
        </w:r>
        <w:r w:rsidR="005724B2">
          <w:rPr>
            <w:webHidden/>
          </w:rPr>
          <w:t>12</w:t>
        </w:r>
        <w:r w:rsidR="00B628CF">
          <w:rPr>
            <w:webHidden/>
          </w:rPr>
          <w:fldChar w:fldCharType="end"/>
        </w:r>
      </w:hyperlink>
    </w:p>
    <w:p w:rsidR="00B628CF" w:rsidRDefault="00F3564D">
      <w:pPr>
        <w:pStyle w:val="20"/>
        <w:rPr>
          <w:rFonts w:asciiTheme="minorHAnsi" w:eastAsiaTheme="minorEastAsia" w:hAnsiTheme="minorHAnsi" w:cstheme="minorBidi"/>
          <w:smallCaps w:val="0"/>
          <w:noProof/>
          <w:szCs w:val="22"/>
        </w:rPr>
      </w:pPr>
      <w:hyperlink w:anchor="_Toc469244359" w:history="1">
        <w:r w:rsidR="00B628CF" w:rsidRPr="00F05427">
          <w:rPr>
            <w:rStyle w:val="ac"/>
            <w:noProof/>
          </w:rPr>
          <w:t>7.1</w:t>
        </w:r>
        <w:r w:rsidR="00B628CF">
          <w:rPr>
            <w:rFonts w:asciiTheme="minorHAnsi" w:eastAsiaTheme="minorEastAsia" w:hAnsiTheme="minorHAnsi" w:cstheme="minorBidi"/>
            <w:smallCaps w:val="0"/>
            <w:noProof/>
            <w:szCs w:val="22"/>
          </w:rPr>
          <w:tab/>
        </w:r>
        <w:r w:rsidR="00B628CF" w:rsidRPr="00F05427">
          <w:rPr>
            <w:rStyle w:val="ac"/>
            <w:noProof/>
          </w:rPr>
          <w:t>项目实施团队工作说明</w:t>
        </w:r>
        <w:r w:rsidR="00B628CF">
          <w:rPr>
            <w:noProof/>
            <w:webHidden/>
          </w:rPr>
          <w:tab/>
        </w:r>
        <w:r w:rsidR="00B628CF">
          <w:rPr>
            <w:noProof/>
            <w:webHidden/>
          </w:rPr>
          <w:fldChar w:fldCharType="begin"/>
        </w:r>
        <w:r w:rsidR="00B628CF">
          <w:rPr>
            <w:noProof/>
            <w:webHidden/>
          </w:rPr>
          <w:instrText xml:space="preserve"> PAGEREF _Toc469244359 \h </w:instrText>
        </w:r>
        <w:r w:rsidR="00B628CF">
          <w:rPr>
            <w:noProof/>
            <w:webHidden/>
          </w:rPr>
        </w:r>
        <w:r w:rsidR="00B628CF">
          <w:rPr>
            <w:noProof/>
            <w:webHidden/>
          </w:rPr>
          <w:fldChar w:fldCharType="separate"/>
        </w:r>
        <w:r w:rsidR="005724B2">
          <w:rPr>
            <w:noProof/>
            <w:webHidden/>
          </w:rPr>
          <w:t>12</w:t>
        </w:r>
        <w:r w:rsidR="00B628CF">
          <w:rPr>
            <w:noProof/>
            <w:webHidden/>
          </w:rPr>
          <w:fldChar w:fldCharType="end"/>
        </w:r>
      </w:hyperlink>
    </w:p>
    <w:p w:rsidR="00B628CF" w:rsidRDefault="00F3564D">
      <w:pPr>
        <w:pStyle w:val="10"/>
        <w:rPr>
          <w:rFonts w:asciiTheme="minorHAnsi" w:eastAsiaTheme="minorEastAsia" w:hAnsiTheme="minorHAnsi" w:cstheme="minorBidi"/>
          <w:b w:val="0"/>
          <w:bCs w:val="0"/>
          <w:caps w:val="0"/>
          <w:szCs w:val="22"/>
        </w:rPr>
      </w:pPr>
      <w:hyperlink w:anchor="_Toc469244360" w:history="1">
        <w:r w:rsidR="00B628CF" w:rsidRPr="00F05427">
          <w:rPr>
            <w:rStyle w:val="ac"/>
          </w:rPr>
          <w:t>8</w:t>
        </w:r>
        <w:r w:rsidR="00B628CF">
          <w:rPr>
            <w:rFonts w:asciiTheme="minorHAnsi" w:eastAsiaTheme="minorEastAsia" w:hAnsiTheme="minorHAnsi" w:cstheme="minorBidi"/>
            <w:b w:val="0"/>
            <w:bCs w:val="0"/>
            <w:caps w:val="0"/>
            <w:szCs w:val="22"/>
          </w:rPr>
          <w:tab/>
        </w:r>
        <w:r w:rsidR="00B628CF" w:rsidRPr="00F05427">
          <w:rPr>
            <w:rStyle w:val="ac"/>
          </w:rPr>
          <w:t>其它说明</w:t>
        </w:r>
        <w:r w:rsidR="00B628CF">
          <w:rPr>
            <w:webHidden/>
          </w:rPr>
          <w:tab/>
        </w:r>
        <w:r w:rsidR="00B628CF">
          <w:rPr>
            <w:webHidden/>
          </w:rPr>
          <w:fldChar w:fldCharType="begin"/>
        </w:r>
        <w:r w:rsidR="00B628CF">
          <w:rPr>
            <w:webHidden/>
          </w:rPr>
          <w:instrText xml:space="preserve"> PAGEREF _Toc469244360 \h </w:instrText>
        </w:r>
        <w:r w:rsidR="00B628CF">
          <w:rPr>
            <w:webHidden/>
          </w:rPr>
        </w:r>
        <w:r w:rsidR="00B628CF">
          <w:rPr>
            <w:webHidden/>
          </w:rPr>
          <w:fldChar w:fldCharType="separate"/>
        </w:r>
        <w:r w:rsidR="005724B2">
          <w:rPr>
            <w:webHidden/>
          </w:rPr>
          <w:t>12</w:t>
        </w:r>
        <w:r w:rsidR="00B628CF">
          <w:rPr>
            <w:webHidden/>
          </w:rPr>
          <w:fldChar w:fldCharType="end"/>
        </w:r>
      </w:hyperlink>
    </w:p>
    <w:p w:rsidR="00DC1F7D" w:rsidRDefault="00EC2484" w:rsidP="00A16689">
      <w:pPr>
        <w:tabs>
          <w:tab w:val="right" w:leader="dot" w:pos="9356"/>
        </w:tabs>
        <w:ind w:rightChars="6" w:right="13" w:firstLineChars="0" w:firstLine="0"/>
        <w:sectPr w:rsidR="00DC1F7D" w:rsidSect="00BD1AEE">
          <w:footerReference w:type="default" r:id="rId15"/>
          <w:pgSz w:w="11906" w:h="16838" w:code="9"/>
          <w:pgMar w:top="1560" w:right="1133" w:bottom="1418" w:left="409" w:header="468" w:footer="190" w:gutter="851"/>
          <w:pgNumType w:start="1"/>
          <w:cols w:space="425"/>
          <w:docGrid w:type="linesAndChars" w:linePitch="312"/>
        </w:sectPr>
      </w:pPr>
      <w:r w:rsidRPr="00AB164D">
        <w:rPr>
          <w:bCs/>
          <w:caps/>
        </w:rPr>
        <w:fldChar w:fldCharType="end"/>
      </w:r>
    </w:p>
    <w:p w:rsidR="006F3280" w:rsidRDefault="006F3280" w:rsidP="00FC15DB">
      <w:pPr>
        <w:pStyle w:val="1"/>
        <w:sectPr w:rsidR="006F3280" w:rsidSect="00B3153F">
          <w:headerReference w:type="default" r:id="rId16"/>
          <w:footerReference w:type="default" r:id="rId17"/>
          <w:headerReference w:type="first" r:id="rId18"/>
          <w:type w:val="continuous"/>
          <w:pgSz w:w="11906" w:h="16838"/>
          <w:pgMar w:top="1424" w:right="1133" w:bottom="1440" w:left="1361" w:header="468" w:footer="562" w:gutter="57"/>
          <w:pgNumType w:start="1"/>
          <w:cols w:space="425"/>
          <w:docGrid w:type="lines" w:linePitch="312"/>
        </w:sectPr>
      </w:pPr>
    </w:p>
    <w:p w:rsidR="00BB6E93" w:rsidRPr="00D874A8" w:rsidRDefault="006B3A41" w:rsidP="00FC15DB">
      <w:pPr>
        <w:pStyle w:val="1"/>
      </w:pPr>
      <w:bookmarkStart w:id="0" w:name="_Toc469244313"/>
      <w:r>
        <w:rPr>
          <w:rFonts w:hint="eastAsia"/>
        </w:rPr>
        <w:lastRenderedPageBreak/>
        <w:t>前言</w:t>
      </w:r>
      <w:bookmarkEnd w:id="0"/>
    </w:p>
    <w:p w:rsidR="004F45E8" w:rsidRPr="00C8093B" w:rsidRDefault="007D6A03" w:rsidP="000852B6">
      <w:pPr>
        <w:ind w:firstLine="420"/>
      </w:pPr>
      <w:r>
        <w:rPr>
          <w:rFonts w:hint="eastAsia"/>
        </w:rPr>
        <w:t>“周边送”软件项目是针对某一区域（例如学校、小区）用户的购物需求进行立项的，通过开发该软件以及实施相关配套服务，为某一区域用户实现对日常购物需求困难实施解决方案</w:t>
      </w:r>
      <w:r w:rsidR="004F45E8" w:rsidRPr="004F45E8">
        <w:rPr>
          <w:rFonts w:hint="eastAsia"/>
        </w:rPr>
        <w:t>。</w:t>
      </w:r>
    </w:p>
    <w:p w:rsidR="005B1B12" w:rsidRDefault="007501E9" w:rsidP="007501E9">
      <w:pPr>
        <w:pStyle w:val="1"/>
      </w:pPr>
      <w:bookmarkStart w:id="1" w:name="_Toc469244314"/>
      <w:r>
        <w:rPr>
          <w:rFonts w:hint="eastAsia"/>
        </w:rPr>
        <w:t>项目背景</w:t>
      </w:r>
      <w:r>
        <w:t>与现状分析</w:t>
      </w:r>
      <w:bookmarkEnd w:id="1"/>
    </w:p>
    <w:p w:rsidR="007C4CA4" w:rsidRDefault="007C4CA4" w:rsidP="007C4CA4">
      <w:pPr>
        <w:ind w:firstLine="420"/>
      </w:pPr>
      <w:r>
        <w:rPr>
          <w:rFonts w:hint="eastAsia"/>
        </w:rPr>
        <w:t>在当下的校园或者小区等人群聚集的区域，人流量大，急需一套真正的“送货上门”的服务，“周边送”软件项目就是为用户提供这样的一个服务，</w:t>
      </w:r>
      <w:r w:rsidRPr="00E03DA5">
        <w:rPr>
          <w:rFonts w:hint="eastAsia"/>
          <w:color w:val="FF0000"/>
        </w:rPr>
        <w:t>周边送”中的商家只有官方商家一个，不支持商家入驻</w:t>
      </w:r>
      <w:r>
        <w:rPr>
          <w:rFonts w:hint="eastAsia"/>
        </w:rPr>
        <w:t>，当用户有购物需求，可以在“周边送”软件</w:t>
      </w:r>
      <w:r>
        <w:rPr>
          <w:rFonts w:hint="eastAsia"/>
        </w:rPr>
        <w:t>app</w:t>
      </w:r>
      <w:r>
        <w:rPr>
          <w:rFonts w:hint="eastAsia"/>
        </w:rPr>
        <w:t>上选购、下单，“周边送”软件</w:t>
      </w:r>
      <w:r>
        <w:rPr>
          <w:rFonts w:hint="eastAsia"/>
        </w:rPr>
        <w:t>app</w:t>
      </w:r>
      <w:r>
        <w:rPr>
          <w:rFonts w:hint="eastAsia"/>
        </w:rPr>
        <w:t>后台接到用户订单后马上为用户采集商品，分配送货人员，预计在两个小时内把用户选购的商品送到用户的宿舍或者家门口，用户可以网上付款，也可以货到付款。</w:t>
      </w:r>
    </w:p>
    <w:p w:rsidR="007C4CA4" w:rsidRDefault="007C4CA4" w:rsidP="007C4CA4">
      <w:pPr>
        <w:ind w:firstLine="420"/>
      </w:pPr>
      <w:r>
        <w:rPr>
          <w:rFonts w:hint="eastAsia"/>
        </w:rPr>
        <w:t>当然用户也可以在下单的时候指定到附近的哪个实体店购买商品，这时候“周边送”仅充当“跑腿“的角色，收取少量的服务费。</w:t>
      </w:r>
    </w:p>
    <w:p w:rsidR="007C4CA4" w:rsidRDefault="007C4CA4" w:rsidP="007C4CA4">
      <w:pPr>
        <w:ind w:firstLine="420"/>
      </w:pPr>
      <w:r>
        <w:rPr>
          <w:rFonts w:hint="eastAsia"/>
        </w:rPr>
        <w:t>在校园中还有一大部分用户有租电动车需求，“周边送”软件</w:t>
      </w:r>
      <w:r>
        <w:rPr>
          <w:rFonts w:hint="eastAsia"/>
        </w:rPr>
        <w:t>app</w:t>
      </w:r>
      <w:r>
        <w:rPr>
          <w:rFonts w:hint="eastAsia"/>
        </w:rPr>
        <w:t>为用户提供了网上租车，送车上门的服务，用户只需登陆“周边送”软件</w:t>
      </w:r>
      <w:r>
        <w:rPr>
          <w:rFonts w:hint="eastAsia"/>
        </w:rPr>
        <w:t>app</w:t>
      </w:r>
      <w:r>
        <w:rPr>
          <w:rFonts w:hint="eastAsia"/>
        </w:rPr>
        <w:t>，在相应租车页面可以查看可租的电车类型、库存等，选好车型后用户可以下单，“周边送”软件工作人员将送车到用户指定地点，用户再也不用到实体店租车，避免没有库存导致用户白跑一趟。若用户在较远的地区发生电车没电等不可预计的情况，用户可以通过“周边送”软件</w:t>
      </w:r>
      <w:r>
        <w:rPr>
          <w:rFonts w:hint="eastAsia"/>
        </w:rPr>
        <w:t>app</w:t>
      </w:r>
      <w:r>
        <w:rPr>
          <w:rFonts w:hint="eastAsia"/>
        </w:rPr>
        <w:t>与工作人员联系，工作人员将给用户送去电瓶或者其他补救措施。</w:t>
      </w:r>
    </w:p>
    <w:p w:rsidR="00C8093B" w:rsidRPr="0092188E" w:rsidRDefault="007C4CA4" w:rsidP="007C4CA4">
      <w:pPr>
        <w:ind w:firstLine="420"/>
      </w:pPr>
      <w:r>
        <w:rPr>
          <w:rFonts w:hint="eastAsia"/>
        </w:rPr>
        <w:t>简而言之，“周边送”软件项目将最大化的达到用户“足不出户”便可购买到合意的商品（不合意用户可以退）。因为配送点均在学校、小区周边，因此从用户下单到把商品送到用户的手中耗时不超过两个小时，实现真正的快捷购物，当然，如果用户的位置比较偏远，周边送”将不提供服务</w:t>
      </w:r>
      <w:r w:rsidR="00C8093B" w:rsidRPr="00C8093B">
        <w:rPr>
          <w:rFonts w:hint="eastAsia"/>
        </w:rPr>
        <w:t>。</w:t>
      </w:r>
    </w:p>
    <w:p w:rsidR="007D7503" w:rsidRDefault="007D7503" w:rsidP="007D7503">
      <w:pPr>
        <w:pStyle w:val="1"/>
      </w:pPr>
      <w:bookmarkStart w:id="2" w:name="_Toc469244315"/>
      <w:r>
        <w:rPr>
          <w:rFonts w:hint="eastAsia"/>
        </w:rPr>
        <w:t>项目</w:t>
      </w:r>
      <w:r w:rsidR="007501E9">
        <w:rPr>
          <w:rFonts w:hint="eastAsia"/>
        </w:rPr>
        <w:t>业务</w:t>
      </w:r>
      <w:r w:rsidR="00E50830">
        <w:rPr>
          <w:rFonts w:hint="eastAsia"/>
        </w:rPr>
        <w:t>需求</w:t>
      </w:r>
      <w:r w:rsidR="007501E9">
        <w:rPr>
          <w:rFonts w:hint="eastAsia"/>
        </w:rPr>
        <w:t>说明</w:t>
      </w:r>
      <w:bookmarkEnd w:id="2"/>
    </w:p>
    <w:p w:rsidR="006C4840" w:rsidRDefault="006C4840" w:rsidP="000852B6">
      <w:pPr>
        <w:ind w:firstLine="420"/>
      </w:pPr>
      <w:r>
        <w:rPr>
          <w:rFonts w:hint="eastAsia"/>
        </w:rPr>
        <w:t>本文件软件</w:t>
      </w:r>
      <w:r>
        <w:t>产品的概要需求</w:t>
      </w:r>
      <w:r w:rsidR="00C8093B">
        <w:rPr>
          <w:rFonts w:hint="eastAsia"/>
        </w:rPr>
        <w:t>项目</w:t>
      </w:r>
      <w:r>
        <w:t>的业务需求</w:t>
      </w:r>
      <w:r>
        <w:rPr>
          <w:rFonts w:hint="eastAsia"/>
        </w:rPr>
        <w:t>。</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271"/>
        <w:gridCol w:w="6376"/>
      </w:tblGrid>
      <w:tr w:rsidR="006C4840" w:rsidRPr="00C3723D" w:rsidTr="00936584">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C4840" w:rsidRPr="00C3723D" w:rsidRDefault="006C4840" w:rsidP="0010387B">
            <w:pPr>
              <w:pStyle w:val="12"/>
            </w:pPr>
            <w:r w:rsidRPr="00C3723D">
              <w:rPr>
                <w:rFonts w:hint="eastAsia"/>
              </w:rPr>
              <w:t>编号</w:t>
            </w:r>
          </w:p>
        </w:tc>
        <w:tc>
          <w:tcPr>
            <w:tcW w:w="227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C4840" w:rsidRPr="00C3723D" w:rsidRDefault="006C4840" w:rsidP="0010387B">
            <w:pPr>
              <w:pStyle w:val="12"/>
            </w:pPr>
            <w:r>
              <w:rPr>
                <w:rFonts w:hint="eastAsia"/>
              </w:rPr>
              <w:t>用户类型</w:t>
            </w:r>
          </w:p>
        </w:tc>
        <w:tc>
          <w:tcPr>
            <w:tcW w:w="637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C4840" w:rsidRPr="00C3723D" w:rsidRDefault="006C4840" w:rsidP="0010387B">
            <w:pPr>
              <w:pStyle w:val="12"/>
            </w:pPr>
            <w:r>
              <w:rPr>
                <w:rFonts w:hint="eastAsia"/>
              </w:rPr>
              <w:t>说明</w:t>
            </w:r>
          </w:p>
        </w:tc>
      </w:tr>
      <w:tr w:rsidR="006C4840" w:rsidRPr="00C3723D" w:rsidTr="00936584">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6C4840" w:rsidRPr="00C3723D" w:rsidRDefault="006C4840" w:rsidP="0010387B">
            <w:pPr>
              <w:pStyle w:val="12"/>
            </w:pPr>
            <w:r w:rsidRPr="00C3723D">
              <w:t>1</w:t>
            </w:r>
          </w:p>
        </w:tc>
        <w:tc>
          <w:tcPr>
            <w:tcW w:w="2271" w:type="dxa"/>
            <w:tcBorders>
              <w:top w:val="single" w:sz="4" w:space="0" w:color="auto"/>
              <w:left w:val="single" w:sz="4" w:space="0" w:color="auto"/>
              <w:bottom w:val="single" w:sz="4" w:space="0" w:color="auto"/>
              <w:right w:val="single" w:sz="4" w:space="0" w:color="auto"/>
            </w:tcBorders>
          </w:tcPr>
          <w:p w:rsidR="006C4840" w:rsidRPr="00C3723D" w:rsidRDefault="00AC0D0A" w:rsidP="0010387B">
            <w:pPr>
              <w:pStyle w:val="12"/>
            </w:pPr>
            <w:r>
              <w:rPr>
                <w:rFonts w:hint="eastAsia"/>
              </w:rPr>
              <w:t>超级</w:t>
            </w:r>
            <w:r w:rsidR="004D67A3">
              <w:rPr>
                <w:rFonts w:hint="eastAsia"/>
              </w:rPr>
              <w:t>管理员</w:t>
            </w:r>
          </w:p>
        </w:tc>
        <w:tc>
          <w:tcPr>
            <w:tcW w:w="6376" w:type="dxa"/>
            <w:tcBorders>
              <w:top w:val="single" w:sz="4" w:space="0" w:color="auto"/>
              <w:left w:val="single" w:sz="4" w:space="0" w:color="auto"/>
              <w:bottom w:val="single" w:sz="4" w:space="0" w:color="auto"/>
              <w:right w:val="single" w:sz="4" w:space="0" w:color="auto"/>
            </w:tcBorders>
          </w:tcPr>
          <w:p w:rsidR="006C4840" w:rsidRPr="00C3723D" w:rsidRDefault="005E4E1B" w:rsidP="0010387B">
            <w:pPr>
              <w:pStyle w:val="12"/>
            </w:pPr>
            <w:r>
              <w:rPr>
                <w:rFonts w:hint="eastAsia"/>
              </w:rPr>
              <w:t>拥有系统的全部权限，</w:t>
            </w:r>
            <w:r w:rsidR="009778E1">
              <w:rPr>
                <w:rFonts w:hint="eastAsia"/>
              </w:rPr>
              <w:t>人力资源管理</w:t>
            </w:r>
            <w:r>
              <w:rPr>
                <w:rFonts w:hint="eastAsia"/>
              </w:rPr>
              <w:t>员必须是超级用户才能添加</w:t>
            </w:r>
          </w:p>
        </w:tc>
      </w:tr>
      <w:tr w:rsidR="006C4840" w:rsidRPr="00C3723D" w:rsidTr="00936584">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6C4840" w:rsidRPr="00C3723D" w:rsidRDefault="006C4840" w:rsidP="0010387B">
            <w:pPr>
              <w:pStyle w:val="12"/>
            </w:pPr>
            <w:r w:rsidRPr="00C3723D">
              <w:t>2</w:t>
            </w:r>
          </w:p>
        </w:tc>
        <w:tc>
          <w:tcPr>
            <w:tcW w:w="2271" w:type="dxa"/>
            <w:tcBorders>
              <w:top w:val="single" w:sz="4" w:space="0" w:color="auto"/>
              <w:left w:val="single" w:sz="4" w:space="0" w:color="auto"/>
              <w:bottom w:val="single" w:sz="4" w:space="0" w:color="auto"/>
              <w:right w:val="single" w:sz="4" w:space="0" w:color="auto"/>
            </w:tcBorders>
          </w:tcPr>
          <w:p w:rsidR="006C4840" w:rsidRDefault="000217D2" w:rsidP="0010387B">
            <w:pPr>
              <w:pStyle w:val="12"/>
            </w:pPr>
            <w:r>
              <w:rPr>
                <w:rFonts w:hint="eastAsia"/>
              </w:rPr>
              <w:t>商品</w:t>
            </w:r>
            <w:r w:rsidR="006E19EA">
              <w:rPr>
                <w:rFonts w:hint="eastAsia"/>
              </w:rPr>
              <w:t>管理人员</w:t>
            </w:r>
          </w:p>
        </w:tc>
        <w:tc>
          <w:tcPr>
            <w:tcW w:w="6376" w:type="dxa"/>
            <w:tcBorders>
              <w:top w:val="single" w:sz="4" w:space="0" w:color="auto"/>
              <w:left w:val="single" w:sz="4" w:space="0" w:color="auto"/>
              <w:bottom w:val="single" w:sz="4" w:space="0" w:color="auto"/>
              <w:right w:val="single" w:sz="4" w:space="0" w:color="auto"/>
            </w:tcBorders>
          </w:tcPr>
          <w:p w:rsidR="006C4840" w:rsidRPr="00C3723D" w:rsidRDefault="0010387B" w:rsidP="0010387B">
            <w:pPr>
              <w:pStyle w:val="12"/>
            </w:pPr>
            <w:r>
              <w:rPr>
                <w:rFonts w:hint="eastAsia"/>
              </w:rPr>
              <w:t>通常</w:t>
            </w:r>
            <w:r>
              <w:t>指</w:t>
            </w:r>
            <w:r w:rsidR="00935B00">
              <w:rPr>
                <w:rFonts w:hint="eastAsia"/>
              </w:rPr>
              <w:t>商品的上架、下架、编辑信息等</w:t>
            </w:r>
          </w:p>
        </w:tc>
      </w:tr>
      <w:tr w:rsidR="006C4840" w:rsidRPr="00C3723D" w:rsidTr="00936584">
        <w:trPr>
          <w:trHeight w:val="263"/>
          <w:jc w:val="center"/>
        </w:trPr>
        <w:tc>
          <w:tcPr>
            <w:tcW w:w="704" w:type="dxa"/>
            <w:tcBorders>
              <w:top w:val="single" w:sz="4" w:space="0" w:color="auto"/>
              <w:left w:val="single" w:sz="4" w:space="0" w:color="auto"/>
              <w:bottom w:val="single" w:sz="4" w:space="0" w:color="auto"/>
              <w:right w:val="single" w:sz="4" w:space="0" w:color="auto"/>
            </w:tcBorders>
          </w:tcPr>
          <w:p w:rsidR="006C4840" w:rsidRPr="00C3723D" w:rsidRDefault="006C4840" w:rsidP="0010387B">
            <w:pPr>
              <w:pStyle w:val="12"/>
            </w:pPr>
            <w:r w:rsidRPr="00C3723D">
              <w:t>3</w:t>
            </w:r>
          </w:p>
        </w:tc>
        <w:tc>
          <w:tcPr>
            <w:tcW w:w="2271" w:type="dxa"/>
            <w:tcBorders>
              <w:top w:val="single" w:sz="4" w:space="0" w:color="auto"/>
              <w:left w:val="single" w:sz="4" w:space="0" w:color="auto"/>
              <w:bottom w:val="single" w:sz="4" w:space="0" w:color="auto"/>
              <w:right w:val="single" w:sz="4" w:space="0" w:color="auto"/>
            </w:tcBorders>
          </w:tcPr>
          <w:p w:rsidR="006C4840" w:rsidRPr="00040ECA" w:rsidRDefault="000217D2" w:rsidP="0010387B">
            <w:pPr>
              <w:pStyle w:val="12"/>
            </w:pPr>
            <w:r>
              <w:rPr>
                <w:rFonts w:hint="eastAsia"/>
              </w:rPr>
              <w:t>订单</w:t>
            </w:r>
            <w:r w:rsidR="0022364F">
              <w:rPr>
                <w:rFonts w:hint="eastAsia"/>
              </w:rPr>
              <w:t>管理人</w:t>
            </w:r>
            <w:r w:rsidR="00D2118A">
              <w:rPr>
                <w:rFonts w:hint="eastAsia"/>
              </w:rPr>
              <w:t>员</w:t>
            </w:r>
          </w:p>
        </w:tc>
        <w:tc>
          <w:tcPr>
            <w:tcW w:w="6376" w:type="dxa"/>
            <w:tcBorders>
              <w:top w:val="single" w:sz="4" w:space="0" w:color="auto"/>
              <w:left w:val="single" w:sz="4" w:space="0" w:color="auto"/>
              <w:bottom w:val="single" w:sz="4" w:space="0" w:color="auto"/>
              <w:right w:val="single" w:sz="4" w:space="0" w:color="auto"/>
            </w:tcBorders>
          </w:tcPr>
          <w:p w:rsidR="006C4840" w:rsidRPr="00C3723D" w:rsidRDefault="00935B00" w:rsidP="0010387B">
            <w:pPr>
              <w:pStyle w:val="12"/>
            </w:pPr>
            <w:r>
              <w:rPr>
                <w:rFonts w:hint="eastAsia"/>
              </w:rPr>
              <w:t>接收用户发来的订单，分配商品、分配送货人员</w:t>
            </w:r>
          </w:p>
        </w:tc>
      </w:tr>
      <w:tr w:rsidR="006C4840" w:rsidRPr="006E19EA" w:rsidTr="00936584">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C4840" w:rsidRPr="006E19EA" w:rsidRDefault="006C4840" w:rsidP="0010387B">
            <w:pPr>
              <w:pStyle w:val="12"/>
            </w:pPr>
            <w:r w:rsidRPr="006E19EA">
              <w:rPr>
                <w:rFonts w:hint="eastAsia"/>
              </w:rPr>
              <w:t>4</w:t>
            </w:r>
          </w:p>
        </w:tc>
        <w:tc>
          <w:tcPr>
            <w:tcW w:w="2271" w:type="dxa"/>
            <w:tcBorders>
              <w:top w:val="single" w:sz="4" w:space="0" w:color="auto"/>
              <w:left w:val="single" w:sz="4" w:space="0" w:color="auto"/>
              <w:bottom w:val="single" w:sz="4" w:space="0" w:color="auto"/>
              <w:right w:val="single" w:sz="4" w:space="0" w:color="auto"/>
            </w:tcBorders>
          </w:tcPr>
          <w:p w:rsidR="006C4840" w:rsidRPr="006E19EA" w:rsidRDefault="00B840EE" w:rsidP="0010387B">
            <w:pPr>
              <w:pStyle w:val="12"/>
            </w:pPr>
            <w:r>
              <w:rPr>
                <w:rFonts w:hint="eastAsia"/>
              </w:rPr>
              <w:t>人力资源管理</w:t>
            </w:r>
            <w:r w:rsidR="00936584">
              <w:rPr>
                <w:rFonts w:hint="eastAsia"/>
              </w:rPr>
              <w:t>管理</w:t>
            </w:r>
            <w:r>
              <w:rPr>
                <w:rFonts w:hint="eastAsia"/>
              </w:rPr>
              <w:t>人员</w:t>
            </w:r>
          </w:p>
        </w:tc>
        <w:tc>
          <w:tcPr>
            <w:tcW w:w="6376" w:type="dxa"/>
            <w:tcBorders>
              <w:top w:val="single" w:sz="4" w:space="0" w:color="auto"/>
              <w:left w:val="single" w:sz="4" w:space="0" w:color="auto"/>
              <w:bottom w:val="single" w:sz="4" w:space="0" w:color="auto"/>
              <w:right w:val="single" w:sz="4" w:space="0" w:color="auto"/>
            </w:tcBorders>
          </w:tcPr>
          <w:p w:rsidR="006C4840" w:rsidRPr="006E19EA" w:rsidRDefault="009778E1" w:rsidP="00AA13F3">
            <w:pPr>
              <w:pStyle w:val="12"/>
            </w:pPr>
            <w:r>
              <w:rPr>
                <w:rFonts w:hint="eastAsia"/>
              </w:rPr>
              <w:t>管理后台所有的工作人员，可添加管理员、解除管理员</w:t>
            </w:r>
          </w:p>
        </w:tc>
      </w:tr>
      <w:tr w:rsidR="006E19EA" w:rsidRPr="006E19EA" w:rsidTr="00936584">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E19EA" w:rsidRPr="006E19EA" w:rsidRDefault="006E19EA" w:rsidP="0010387B">
            <w:pPr>
              <w:pStyle w:val="12"/>
            </w:pPr>
            <w:r>
              <w:rPr>
                <w:rFonts w:hint="eastAsia"/>
              </w:rPr>
              <w:t>5</w:t>
            </w:r>
          </w:p>
        </w:tc>
        <w:tc>
          <w:tcPr>
            <w:tcW w:w="2271" w:type="dxa"/>
            <w:tcBorders>
              <w:top w:val="single" w:sz="4" w:space="0" w:color="auto"/>
              <w:left w:val="single" w:sz="4" w:space="0" w:color="auto"/>
              <w:bottom w:val="single" w:sz="4" w:space="0" w:color="auto"/>
              <w:right w:val="single" w:sz="4" w:space="0" w:color="auto"/>
            </w:tcBorders>
          </w:tcPr>
          <w:p w:rsidR="006E19EA" w:rsidRPr="006E19EA" w:rsidRDefault="00B840EE" w:rsidP="0010387B">
            <w:pPr>
              <w:pStyle w:val="12"/>
            </w:pPr>
            <w:r>
              <w:rPr>
                <w:rFonts w:hint="eastAsia"/>
              </w:rPr>
              <w:t>送货</w:t>
            </w:r>
            <w:r w:rsidRPr="006E19EA">
              <w:rPr>
                <w:rFonts w:hint="eastAsia"/>
              </w:rPr>
              <w:t>服务人员</w:t>
            </w:r>
          </w:p>
        </w:tc>
        <w:tc>
          <w:tcPr>
            <w:tcW w:w="6376" w:type="dxa"/>
            <w:tcBorders>
              <w:top w:val="single" w:sz="4" w:space="0" w:color="auto"/>
              <w:left w:val="single" w:sz="4" w:space="0" w:color="auto"/>
              <w:bottom w:val="single" w:sz="4" w:space="0" w:color="auto"/>
              <w:right w:val="single" w:sz="4" w:space="0" w:color="auto"/>
            </w:tcBorders>
          </w:tcPr>
          <w:p w:rsidR="006E19EA" w:rsidRPr="006E19EA" w:rsidRDefault="002C3836" w:rsidP="0010387B">
            <w:pPr>
              <w:pStyle w:val="12"/>
            </w:pPr>
            <w:r>
              <w:rPr>
                <w:rFonts w:hint="eastAsia"/>
              </w:rPr>
              <w:t>根据订单管理员给定的信息把商品送到用户手中</w:t>
            </w:r>
            <w:r w:rsidR="00097BD5">
              <w:rPr>
                <w:rFonts w:hint="eastAsia"/>
              </w:rPr>
              <w:t>、或者取回商品</w:t>
            </w:r>
          </w:p>
        </w:tc>
      </w:tr>
      <w:tr w:rsidR="006E19EA" w:rsidRPr="006E19EA" w:rsidTr="00936584">
        <w:trPr>
          <w:trHeight w:val="225"/>
          <w:jc w:val="center"/>
        </w:trPr>
        <w:tc>
          <w:tcPr>
            <w:tcW w:w="704" w:type="dxa"/>
            <w:tcBorders>
              <w:top w:val="single" w:sz="4" w:space="0" w:color="auto"/>
              <w:left w:val="single" w:sz="4" w:space="0" w:color="auto"/>
              <w:bottom w:val="single" w:sz="4" w:space="0" w:color="auto"/>
              <w:right w:val="single" w:sz="4" w:space="0" w:color="auto"/>
            </w:tcBorders>
          </w:tcPr>
          <w:p w:rsidR="006E19EA" w:rsidRPr="006E19EA" w:rsidRDefault="006E19EA" w:rsidP="0010387B">
            <w:pPr>
              <w:pStyle w:val="12"/>
            </w:pPr>
            <w:r>
              <w:rPr>
                <w:rFonts w:hint="eastAsia"/>
              </w:rPr>
              <w:t>6</w:t>
            </w:r>
          </w:p>
        </w:tc>
        <w:tc>
          <w:tcPr>
            <w:tcW w:w="2271" w:type="dxa"/>
            <w:tcBorders>
              <w:top w:val="single" w:sz="4" w:space="0" w:color="auto"/>
              <w:left w:val="single" w:sz="4" w:space="0" w:color="auto"/>
              <w:bottom w:val="single" w:sz="4" w:space="0" w:color="auto"/>
              <w:right w:val="single" w:sz="4" w:space="0" w:color="auto"/>
            </w:tcBorders>
          </w:tcPr>
          <w:p w:rsidR="006E19EA" w:rsidRPr="006E19EA" w:rsidRDefault="007040E9" w:rsidP="0010387B">
            <w:pPr>
              <w:pStyle w:val="12"/>
            </w:pPr>
            <w:r>
              <w:rPr>
                <w:rFonts w:hint="eastAsia"/>
              </w:rPr>
              <w:t>顾客</w:t>
            </w:r>
          </w:p>
        </w:tc>
        <w:tc>
          <w:tcPr>
            <w:tcW w:w="6376" w:type="dxa"/>
            <w:tcBorders>
              <w:top w:val="single" w:sz="4" w:space="0" w:color="auto"/>
              <w:left w:val="single" w:sz="4" w:space="0" w:color="auto"/>
              <w:bottom w:val="single" w:sz="4" w:space="0" w:color="auto"/>
              <w:right w:val="single" w:sz="4" w:space="0" w:color="auto"/>
            </w:tcBorders>
          </w:tcPr>
          <w:p w:rsidR="006E19EA" w:rsidRPr="006E19EA" w:rsidRDefault="00302E46" w:rsidP="0010387B">
            <w:pPr>
              <w:pStyle w:val="12"/>
            </w:pPr>
            <w:r>
              <w:rPr>
                <w:rFonts w:hint="eastAsia"/>
              </w:rPr>
              <w:t>浏览商品、下单、等等</w:t>
            </w:r>
          </w:p>
        </w:tc>
      </w:tr>
    </w:tbl>
    <w:p w:rsidR="00F06EDF" w:rsidRDefault="00F06EDF" w:rsidP="000852B6">
      <w:pPr>
        <w:ind w:firstLine="420"/>
      </w:pPr>
      <w:r>
        <w:rPr>
          <w:rFonts w:hint="eastAsia"/>
        </w:rPr>
        <w:lastRenderedPageBreak/>
        <w:t>以下</w:t>
      </w:r>
      <w:r>
        <w:t>需求</w:t>
      </w:r>
      <w:r w:rsidR="007D3F30">
        <w:rPr>
          <w:rFonts w:hint="eastAsia"/>
        </w:rPr>
        <w:t>描述</w:t>
      </w:r>
      <w:r>
        <w:t>软件项目</w:t>
      </w:r>
      <w:r w:rsidR="003C115E">
        <w:rPr>
          <w:rFonts w:hint="eastAsia"/>
        </w:rPr>
        <w:t>“</w:t>
      </w:r>
      <w:r w:rsidR="00636EF4">
        <w:rPr>
          <w:rFonts w:hint="eastAsia"/>
        </w:rPr>
        <w:t>周边送</w:t>
      </w:r>
      <w:r w:rsidR="003C115E">
        <w:rPr>
          <w:rFonts w:hint="eastAsia"/>
        </w:rPr>
        <w:t>”</w:t>
      </w:r>
      <w:r w:rsidR="00636EF4">
        <w:rPr>
          <w:rFonts w:hint="eastAsia"/>
        </w:rPr>
        <w:t>购物平台</w:t>
      </w:r>
      <w:r>
        <w:t>的</w:t>
      </w:r>
      <w:r w:rsidR="007D3F30">
        <w:rPr>
          <w:rFonts w:hint="eastAsia"/>
        </w:rPr>
        <w:t>总体</w:t>
      </w:r>
      <w:r w:rsidR="007D3F30">
        <w:t>业务需求</w:t>
      </w:r>
      <w:r>
        <w:t>。</w:t>
      </w:r>
    </w:p>
    <w:p w:rsidR="00505102" w:rsidRDefault="00045B49" w:rsidP="006F30A0">
      <w:pPr>
        <w:pStyle w:val="2"/>
      </w:pPr>
      <w:bookmarkStart w:id="3" w:name="_Toc469244316"/>
      <w:r>
        <w:rPr>
          <w:rFonts w:hint="eastAsia"/>
        </w:rPr>
        <w:t>超级</w:t>
      </w:r>
      <w:r w:rsidR="00F22208">
        <w:rPr>
          <w:rFonts w:hint="eastAsia"/>
        </w:rPr>
        <w:t>管理员</w:t>
      </w:r>
      <w:bookmarkEnd w:id="3"/>
    </w:p>
    <w:p w:rsidR="00F06EDF" w:rsidRDefault="00743584" w:rsidP="000852B6">
      <w:pPr>
        <w:ind w:firstLine="420"/>
      </w:pPr>
      <w:r w:rsidRPr="00743584">
        <w:rPr>
          <w:rFonts w:hint="eastAsia"/>
        </w:rPr>
        <w:t>通过</w:t>
      </w:r>
      <w:r w:rsidR="00433D95">
        <w:rPr>
          <w:rFonts w:hint="eastAsia"/>
        </w:rPr>
        <w:t>本系统</w:t>
      </w:r>
      <w:r w:rsidRPr="00743584">
        <w:rPr>
          <w:rFonts w:hint="eastAsia"/>
        </w:rPr>
        <w:t>实时获取远程项目施工过程的各种经营信息，为同时管理多个不同性质的项目并在多项目之间进行资源协调提供必要的工具和业务数据的支持。</w:t>
      </w:r>
    </w:p>
    <w:p w:rsidR="00DF7F0D" w:rsidRPr="00F06EDF" w:rsidRDefault="007316FE" w:rsidP="000852B6">
      <w:pPr>
        <w:ind w:firstLine="420"/>
      </w:pPr>
      <w:r>
        <w:rPr>
          <w:noProof/>
        </w:rPr>
        <w:drawing>
          <wp:inline distT="0" distB="0" distL="0" distR="0" wp14:anchorId="15E35DAC" wp14:editId="1FBB6199">
            <wp:extent cx="5166808" cy="308636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6808" cy="3086367"/>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9B7C30" w:rsidRPr="00C3723D" w:rsidTr="009B7C3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9B7C30" w:rsidRPr="00C3723D" w:rsidRDefault="009B7C30" w:rsidP="009B7C30">
            <w:pPr>
              <w:pStyle w:val="12"/>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7C30" w:rsidRPr="00C3723D" w:rsidRDefault="009B7C30" w:rsidP="009B7C30">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7C30" w:rsidRPr="00C3723D" w:rsidRDefault="009B7C30" w:rsidP="009B7C30">
            <w:pPr>
              <w:pStyle w:val="12"/>
            </w:pPr>
            <w:r>
              <w:rPr>
                <w:rFonts w:hint="eastAsia"/>
              </w:rPr>
              <w:t>说明</w:t>
            </w:r>
          </w:p>
        </w:tc>
      </w:tr>
      <w:tr w:rsidR="009B7C30" w:rsidRPr="00C3723D" w:rsidTr="009B7C3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C3723D" w:rsidRDefault="009B7C30" w:rsidP="009B7C30">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C80C87" w:rsidP="009B7C30">
            <w:pPr>
              <w:pStyle w:val="12"/>
            </w:pPr>
            <w:r>
              <w:rPr>
                <w:rFonts w:hint="eastAsia"/>
              </w:rPr>
              <w:t>查看后台管理系统的所有</w:t>
            </w:r>
            <w:r w:rsidR="00717156">
              <w:t>信息</w:t>
            </w:r>
          </w:p>
        </w:tc>
        <w:tc>
          <w:tcPr>
            <w:tcW w:w="6237" w:type="dxa"/>
            <w:tcBorders>
              <w:top w:val="single" w:sz="4" w:space="0" w:color="auto"/>
              <w:left w:val="single" w:sz="4" w:space="0" w:color="auto"/>
              <w:bottom w:val="single" w:sz="4" w:space="0" w:color="auto"/>
              <w:right w:val="single" w:sz="4" w:space="0" w:color="auto"/>
            </w:tcBorders>
          </w:tcPr>
          <w:p w:rsidR="009B7C30" w:rsidRPr="00F06EDF" w:rsidRDefault="0002522D" w:rsidP="00723B62">
            <w:pPr>
              <w:pStyle w:val="12"/>
            </w:pPr>
            <w:r>
              <w:rPr>
                <w:rFonts w:hint="eastAsia"/>
              </w:rPr>
              <w:t>超级管理员可以查看、监督后台管理系统的所有信息</w:t>
            </w:r>
            <w:r w:rsidR="00414C7C">
              <w:t>。</w:t>
            </w:r>
          </w:p>
        </w:tc>
      </w:tr>
      <w:tr w:rsidR="009B7C30" w:rsidRPr="00C3723D" w:rsidTr="009B7C30">
        <w:trPr>
          <w:trHeight w:val="263"/>
          <w:jc w:val="center"/>
        </w:trPr>
        <w:tc>
          <w:tcPr>
            <w:tcW w:w="704" w:type="dxa"/>
            <w:tcBorders>
              <w:top w:val="single" w:sz="4" w:space="0" w:color="auto"/>
              <w:left w:val="single" w:sz="4" w:space="0" w:color="auto"/>
              <w:bottom w:val="single" w:sz="4" w:space="0" w:color="auto"/>
              <w:right w:val="single" w:sz="4" w:space="0" w:color="auto"/>
            </w:tcBorders>
            <w:hideMark/>
          </w:tcPr>
          <w:p w:rsidR="009B7C30" w:rsidRPr="00C3723D" w:rsidRDefault="009B7C30" w:rsidP="009B7C30">
            <w:pPr>
              <w:pStyle w:val="12"/>
            </w:pPr>
            <w:r w:rsidRPr="00C3723D">
              <w:t>2</w:t>
            </w:r>
          </w:p>
        </w:tc>
        <w:tc>
          <w:tcPr>
            <w:tcW w:w="2410" w:type="dxa"/>
            <w:tcBorders>
              <w:top w:val="single" w:sz="4" w:space="0" w:color="auto"/>
              <w:left w:val="single" w:sz="4" w:space="0" w:color="auto"/>
              <w:bottom w:val="single" w:sz="4" w:space="0" w:color="auto"/>
              <w:right w:val="single" w:sz="4" w:space="0" w:color="auto"/>
            </w:tcBorders>
          </w:tcPr>
          <w:p w:rsidR="009B7C30" w:rsidRPr="00C3723D" w:rsidRDefault="00920410" w:rsidP="00630173">
            <w:pPr>
              <w:pStyle w:val="12"/>
            </w:pPr>
            <w:r>
              <w:rPr>
                <w:rFonts w:hint="eastAsia"/>
              </w:rPr>
              <w:t>管理人力资源管理员</w:t>
            </w:r>
          </w:p>
        </w:tc>
        <w:tc>
          <w:tcPr>
            <w:tcW w:w="6237" w:type="dxa"/>
            <w:tcBorders>
              <w:top w:val="single" w:sz="4" w:space="0" w:color="auto"/>
              <w:left w:val="single" w:sz="4" w:space="0" w:color="auto"/>
              <w:bottom w:val="single" w:sz="4" w:space="0" w:color="auto"/>
              <w:right w:val="single" w:sz="4" w:space="0" w:color="auto"/>
            </w:tcBorders>
          </w:tcPr>
          <w:p w:rsidR="009B7C30" w:rsidRPr="00630173" w:rsidRDefault="00920410" w:rsidP="009B7C30">
            <w:pPr>
              <w:pStyle w:val="12"/>
            </w:pPr>
            <w:r>
              <w:rPr>
                <w:rFonts w:hint="eastAsia"/>
              </w:rPr>
              <w:t>超级管理员可以添加人力资源管理员</w:t>
            </w:r>
            <w:r w:rsidR="00414C7C">
              <w:t>。</w:t>
            </w:r>
          </w:p>
        </w:tc>
      </w:tr>
    </w:tbl>
    <w:p w:rsidR="009B7C30" w:rsidRDefault="009B7C30" w:rsidP="00D92FB7">
      <w:pPr>
        <w:ind w:firstLine="420"/>
      </w:pPr>
    </w:p>
    <w:p w:rsidR="009B7C30" w:rsidRDefault="00D011BC" w:rsidP="006F30A0">
      <w:pPr>
        <w:pStyle w:val="2"/>
      </w:pPr>
      <w:bookmarkStart w:id="4" w:name="_Toc469244317"/>
      <w:r>
        <w:rPr>
          <w:rFonts w:hint="eastAsia"/>
        </w:rPr>
        <w:t>商品管理人</w:t>
      </w:r>
      <w:r w:rsidR="006F30A0" w:rsidRPr="006F30A0">
        <w:rPr>
          <w:rFonts w:hint="eastAsia"/>
        </w:rPr>
        <w:t>员</w:t>
      </w:r>
      <w:bookmarkEnd w:id="4"/>
    </w:p>
    <w:p w:rsidR="00433D95" w:rsidRDefault="000A0E1D" w:rsidP="000852B6">
      <w:pPr>
        <w:ind w:firstLine="420"/>
      </w:pPr>
      <w:r>
        <w:rPr>
          <w:rFonts w:hint="eastAsia"/>
        </w:rPr>
        <w:t>专门对“周边送”平台的所以商品的管理，比如上架、下架、编辑商品信息等等</w:t>
      </w:r>
      <w:r w:rsidR="00433D95" w:rsidRPr="00433D95">
        <w:rPr>
          <w:rFonts w:hint="eastAsia"/>
        </w:rPr>
        <w:t>。</w:t>
      </w:r>
    </w:p>
    <w:p w:rsidR="005F52C6" w:rsidRPr="005F52C6" w:rsidRDefault="007E3E12" w:rsidP="000852B6">
      <w:pPr>
        <w:ind w:firstLine="420"/>
      </w:pPr>
      <w:r>
        <w:rPr>
          <w:noProof/>
        </w:rPr>
        <w:lastRenderedPageBreak/>
        <w:drawing>
          <wp:inline distT="0" distB="0" distL="0" distR="0" wp14:anchorId="7ECAC91B" wp14:editId="5D43B6FF">
            <wp:extent cx="4922947" cy="273581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2947" cy="2735817"/>
                    </a:xfrm>
                    <a:prstGeom prst="rect">
                      <a:avLst/>
                    </a:prstGeom>
                  </pic:spPr>
                </pic:pic>
              </a:graphicData>
            </a:graphic>
          </wp:inline>
        </w:drawing>
      </w:r>
    </w:p>
    <w:p w:rsidR="009B7C30" w:rsidRPr="009B7C30" w:rsidRDefault="009B7C30" w:rsidP="009B7C30">
      <w:pPr>
        <w:ind w:firstLine="420"/>
      </w:pPr>
    </w:p>
    <w:p w:rsidR="009B7C30" w:rsidRDefault="009916BF" w:rsidP="009B7C30">
      <w:pPr>
        <w:pStyle w:val="2"/>
      </w:pPr>
      <w:bookmarkStart w:id="5" w:name="_Toc469244318"/>
      <w:r>
        <w:rPr>
          <w:rFonts w:hint="eastAsia"/>
        </w:rPr>
        <w:t>订单管理人</w:t>
      </w:r>
      <w:r w:rsidR="006F30A0">
        <w:rPr>
          <w:rFonts w:hint="eastAsia"/>
        </w:rPr>
        <w:t>员</w:t>
      </w:r>
      <w:bookmarkEnd w:id="5"/>
    </w:p>
    <w:p w:rsidR="00CB788E" w:rsidRDefault="0000325C" w:rsidP="000852B6">
      <w:pPr>
        <w:ind w:firstLine="420"/>
      </w:pPr>
      <w:r>
        <w:rPr>
          <w:rFonts w:hint="eastAsia"/>
        </w:rPr>
        <w:t>接收用户下单，分配商品、分配送货员</w:t>
      </w:r>
      <w:r w:rsidR="00CB788E" w:rsidRPr="00CB788E">
        <w:rPr>
          <w:rFonts w:hint="eastAsia"/>
        </w:rPr>
        <w:t>。</w:t>
      </w:r>
    </w:p>
    <w:p w:rsidR="005F52C6" w:rsidRPr="00CB788E" w:rsidRDefault="00AE2A42" w:rsidP="000852B6">
      <w:pPr>
        <w:ind w:firstLine="420"/>
      </w:pPr>
      <w:r>
        <w:rPr>
          <w:noProof/>
        </w:rPr>
        <w:drawing>
          <wp:inline distT="0" distB="0" distL="0" distR="0" wp14:anchorId="7F495CF3" wp14:editId="0696224C">
            <wp:extent cx="3612193" cy="2209992"/>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2193" cy="2209992"/>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3D2B1D" w:rsidRPr="00C3723D" w:rsidTr="009B7C3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D2B1D" w:rsidRPr="00C3723D" w:rsidRDefault="003D2B1D" w:rsidP="0004115F">
            <w:pPr>
              <w:pStyle w:val="12"/>
            </w:pPr>
            <w:bookmarkStart w:id="6" w:name="OLE_LINK13"/>
            <w:bookmarkStart w:id="7" w:name="OLE_LINK14"/>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D2B1D" w:rsidRPr="00C3723D" w:rsidRDefault="009B7C30" w:rsidP="00A2015B">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3D2B1D" w:rsidRPr="00C3723D" w:rsidRDefault="009B7C30" w:rsidP="0004115F">
            <w:pPr>
              <w:pStyle w:val="12"/>
            </w:pPr>
            <w:r>
              <w:rPr>
                <w:rFonts w:hint="eastAsia"/>
              </w:rPr>
              <w:t>说明</w:t>
            </w:r>
          </w:p>
        </w:tc>
      </w:tr>
      <w:tr w:rsidR="003D2B1D" w:rsidRPr="00C3723D" w:rsidTr="0004115F">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3D2B1D" w:rsidRPr="00C3723D" w:rsidRDefault="003D2B1D" w:rsidP="0004115F">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3D2B1D" w:rsidRPr="00C3723D" w:rsidRDefault="00620FCA" w:rsidP="00AD1507">
            <w:pPr>
              <w:pStyle w:val="12"/>
            </w:pPr>
            <w:r>
              <w:rPr>
                <w:rFonts w:hint="eastAsia"/>
              </w:rPr>
              <w:t>分配商品</w:t>
            </w:r>
          </w:p>
        </w:tc>
        <w:tc>
          <w:tcPr>
            <w:tcW w:w="6237" w:type="dxa"/>
            <w:tcBorders>
              <w:top w:val="single" w:sz="4" w:space="0" w:color="auto"/>
              <w:left w:val="single" w:sz="4" w:space="0" w:color="auto"/>
              <w:bottom w:val="single" w:sz="4" w:space="0" w:color="auto"/>
              <w:right w:val="single" w:sz="4" w:space="0" w:color="auto"/>
            </w:tcBorders>
          </w:tcPr>
          <w:p w:rsidR="003D2B1D" w:rsidRPr="00C3723D" w:rsidRDefault="006E2F0F" w:rsidP="006E2F0F">
            <w:pPr>
              <w:pStyle w:val="12"/>
            </w:pPr>
            <w:r>
              <w:rPr>
                <w:rFonts w:hint="eastAsia"/>
              </w:rPr>
              <w:t>通过</w:t>
            </w:r>
            <w:r w:rsidR="00E256EC">
              <w:rPr>
                <w:rFonts w:hint="eastAsia"/>
              </w:rPr>
              <w:t>用户的订单，为用户分配对应的商品</w:t>
            </w:r>
            <w:r>
              <w:t>。</w:t>
            </w:r>
          </w:p>
        </w:tc>
      </w:tr>
      <w:tr w:rsidR="008370B8" w:rsidRPr="00C3723D" w:rsidTr="0004115F">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8370B8" w:rsidRPr="00C3723D" w:rsidRDefault="008370B8" w:rsidP="008370B8">
            <w:pPr>
              <w:pStyle w:val="12"/>
            </w:pPr>
            <w:r w:rsidRPr="00C3723D">
              <w:t>2</w:t>
            </w:r>
          </w:p>
        </w:tc>
        <w:tc>
          <w:tcPr>
            <w:tcW w:w="2410" w:type="dxa"/>
            <w:tcBorders>
              <w:top w:val="single" w:sz="4" w:space="0" w:color="auto"/>
              <w:left w:val="single" w:sz="4" w:space="0" w:color="auto"/>
              <w:bottom w:val="single" w:sz="4" w:space="0" w:color="auto"/>
              <w:right w:val="single" w:sz="4" w:space="0" w:color="auto"/>
            </w:tcBorders>
          </w:tcPr>
          <w:p w:rsidR="008370B8" w:rsidRDefault="00620FCA" w:rsidP="008370B8">
            <w:pPr>
              <w:pStyle w:val="12"/>
            </w:pPr>
            <w:r>
              <w:rPr>
                <w:rFonts w:hint="eastAsia"/>
              </w:rPr>
              <w:t>分配送货员</w:t>
            </w:r>
          </w:p>
        </w:tc>
        <w:tc>
          <w:tcPr>
            <w:tcW w:w="6237" w:type="dxa"/>
            <w:tcBorders>
              <w:top w:val="single" w:sz="4" w:space="0" w:color="auto"/>
              <w:left w:val="single" w:sz="4" w:space="0" w:color="auto"/>
              <w:bottom w:val="single" w:sz="4" w:space="0" w:color="auto"/>
              <w:right w:val="single" w:sz="4" w:space="0" w:color="auto"/>
            </w:tcBorders>
          </w:tcPr>
          <w:p w:rsidR="008370B8" w:rsidRPr="00C3723D" w:rsidRDefault="00D62CCA" w:rsidP="006E2F0F">
            <w:pPr>
              <w:pStyle w:val="12"/>
            </w:pPr>
            <w:r>
              <w:rPr>
                <w:rFonts w:hint="eastAsia"/>
              </w:rPr>
              <w:t>为用户分配送货员</w:t>
            </w:r>
            <w:r w:rsidR="006E2F0F">
              <w:t>。</w:t>
            </w:r>
          </w:p>
        </w:tc>
      </w:tr>
    </w:tbl>
    <w:p w:rsidR="00D03E97" w:rsidRDefault="00936584" w:rsidP="008370B8">
      <w:pPr>
        <w:pStyle w:val="2"/>
      </w:pPr>
      <w:bookmarkStart w:id="8" w:name="_Toc469244319"/>
      <w:bookmarkEnd w:id="6"/>
      <w:bookmarkEnd w:id="7"/>
      <w:r>
        <w:rPr>
          <w:rFonts w:hint="eastAsia"/>
        </w:rPr>
        <w:t>人力资源管理管理人</w:t>
      </w:r>
      <w:r w:rsidR="006F30A0">
        <w:rPr>
          <w:rFonts w:hint="eastAsia"/>
        </w:rPr>
        <w:t>员</w:t>
      </w:r>
      <w:bookmarkEnd w:id="8"/>
    </w:p>
    <w:p w:rsidR="00CB788E" w:rsidRDefault="00CD512F" w:rsidP="000852B6">
      <w:pPr>
        <w:ind w:firstLine="420"/>
      </w:pPr>
      <w:r>
        <w:rPr>
          <w:rFonts w:hint="eastAsia"/>
        </w:rPr>
        <w:t>提供相关的人力资源</w:t>
      </w:r>
      <w:r w:rsidR="00CB788E" w:rsidRPr="00CB788E">
        <w:rPr>
          <w:rFonts w:hint="eastAsia"/>
        </w:rPr>
        <w:t>等支持服务的成员。</w:t>
      </w:r>
    </w:p>
    <w:p w:rsidR="005F52C6" w:rsidRPr="00CB788E" w:rsidRDefault="00EF4CCC" w:rsidP="000852B6">
      <w:pPr>
        <w:ind w:firstLine="420"/>
      </w:pPr>
      <w:r>
        <w:rPr>
          <w:noProof/>
        </w:rPr>
        <w:lastRenderedPageBreak/>
        <w:drawing>
          <wp:inline distT="0" distB="0" distL="0" distR="0" wp14:anchorId="6D07CC10" wp14:editId="45997269">
            <wp:extent cx="3657917" cy="221761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917" cy="2217612"/>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D03E97" w:rsidRPr="00C3723D" w:rsidTr="00D03E97">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03E97" w:rsidRPr="00C3723D" w:rsidRDefault="00D03E97" w:rsidP="00D03E97">
            <w:pPr>
              <w:pStyle w:val="12"/>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03E97" w:rsidRPr="00C3723D" w:rsidRDefault="00D03E97" w:rsidP="00D03E97">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D03E97" w:rsidRPr="00C3723D" w:rsidRDefault="00D03E97" w:rsidP="00D03E97">
            <w:pPr>
              <w:pStyle w:val="12"/>
            </w:pPr>
            <w:r>
              <w:rPr>
                <w:rFonts w:hint="eastAsia"/>
              </w:rPr>
              <w:t>说明</w:t>
            </w:r>
          </w:p>
        </w:tc>
      </w:tr>
      <w:tr w:rsidR="00D03E97" w:rsidRPr="00C3723D" w:rsidTr="00D03E97">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D03E97" w:rsidRPr="00C3723D" w:rsidRDefault="00D03E97" w:rsidP="00D03E97">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D03E97" w:rsidRPr="00C3723D" w:rsidRDefault="0066345D" w:rsidP="00D03E97">
            <w:pPr>
              <w:pStyle w:val="12"/>
            </w:pPr>
            <w:r>
              <w:rPr>
                <w:rFonts w:hint="eastAsia"/>
              </w:rPr>
              <w:t>管理相应管理员</w:t>
            </w:r>
          </w:p>
        </w:tc>
        <w:tc>
          <w:tcPr>
            <w:tcW w:w="6237" w:type="dxa"/>
            <w:tcBorders>
              <w:top w:val="single" w:sz="4" w:space="0" w:color="auto"/>
              <w:left w:val="single" w:sz="4" w:space="0" w:color="auto"/>
              <w:bottom w:val="single" w:sz="4" w:space="0" w:color="auto"/>
              <w:right w:val="single" w:sz="4" w:space="0" w:color="auto"/>
            </w:tcBorders>
          </w:tcPr>
          <w:p w:rsidR="00D03E97" w:rsidRPr="00C3723D" w:rsidRDefault="0066345D" w:rsidP="0022583B">
            <w:pPr>
              <w:pStyle w:val="12"/>
            </w:pPr>
            <w:r>
              <w:rPr>
                <w:rFonts w:hint="eastAsia"/>
              </w:rPr>
              <w:t>人力资源管理员可管理除了超级管理员意外的管理员</w:t>
            </w:r>
          </w:p>
        </w:tc>
      </w:tr>
      <w:tr w:rsidR="00D03E97" w:rsidRPr="00C3723D" w:rsidTr="00D03E97">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D03E97" w:rsidRPr="00C3723D" w:rsidRDefault="00D03E97" w:rsidP="00D03E97">
            <w:pPr>
              <w:pStyle w:val="12"/>
            </w:pPr>
            <w:r w:rsidRPr="00C3723D">
              <w:t>2</w:t>
            </w:r>
          </w:p>
        </w:tc>
        <w:tc>
          <w:tcPr>
            <w:tcW w:w="2410" w:type="dxa"/>
            <w:tcBorders>
              <w:top w:val="single" w:sz="4" w:space="0" w:color="auto"/>
              <w:left w:val="single" w:sz="4" w:space="0" w:color="auto"/>
              <w:bottom w:val="single" w:sz="4" w:space="0" w:color="auto"/>
              <w:right w:val="single" w:sz="4" w:space="0" w:color="auto"/>
            </w:tcBorders>
          </w:tcPr>
          <w:p w:rsidR="00D03E97" w:rsidRDefault="006F3540" w:rsidP="00D03E97">
            <w:pPr>
              <w:pStyle w:val="12"/>
            </w:pPr>
            <w:r>
              <w:rPr>
                <w:rFonts w:hint="eastAsia"/>
              </w:rPr>
              <w:t>管理资源</w:t>
            </w:r>
          </w:p>
        </w:tc>
        <w:tc>
          <w:tcPr>
            <w:tcW w:w="6237" w:type="dxa"/>
            <w:tcBorders>
              <w:top w:val="single" w:sz="4" w:space="0" w:color="auto"/>
              <w:left w:val="single" w:sz="4" w:space="0" w:color="auto"/>
              <w:bottom w:val="single" w:sz="4" w:space="0" w:color="auto"/>
              <w:right w:val="single" w:sz="4" w:space="0" w:color="auto"/>
            </w:tcBorders>
          </w:tcPr>
          <w:p w:rsidR="00D03E97" w:rsidRPr="00C3723D" w:rsidRDefault="006F3540" w:rsidP="0022583B">
            <w:pPr>
              <w:pStyle w:val="12"/>
            </w:pPr>
            <w:r>
              <w:rPr>
                <w:rFonts w:hint="eastAsia"/>
              </w:rPr>
              <w:t>人力资源管理员可监督商品的资源</w:t>
            </w:r>
            <w:r w:rsidR="00DA2112">
              <w:rPr>
                <w:rFonts w:hint="eastAsia"/>
              </w:rPr>
              <w:t>、人员的分配</w:t>
            </w:r>
          </w:p>
        </w:tc>
      </w:tr>
    </w:tbl>
    <w:p w:rsidR="00D03E97" w:rsidRDefault="00D03E97" w:rsidP="00D03E97">
      <w:pPr>
        <w:ind w:firstLine="420"/>
      </w:pPr>
    </w:p>
    <w:p w:rsidR="00743584" w:rsidRDefault="00B870EC" w:rsidP="00743584">
      <w:pPr>
        <w:pStyle w:val="2"/>
      </w:pPr>
      <w:bookmarkStart w:id="9" w:name="_Toc469244320"/>
      <w:r>
        <w:rPr>
          <w:rFonts w:hint="eastAsia"/>
        </w:rPr>
        <w:t>送货</w:t>
      </w:r>
      <w:r w:rsidRPr="006E19EA">
        <w:rPr>
          <w:rFonts w:hint="eastAsia"/>
        </w:rPr>
        <w:t>服务人</w:t>
      </w:r>
      <w:r>
        <w:rPr>
          <w:rFonts w:hint="eastAsia"/>
        </w:rPr>
        <w:t>员</w:t>
      </w:r>
      <w:bookmarkEnd w:id="9"/>
    </w:p>
    <w:p w:rsidR="00D00931" w:rsidRDefault="00D00931" w:rsidP="000852B6">
      <w:pPr>
        <w:ind w:firstLine="420"/>
      </w:pPr>
      <w:r w:rsidRPr="00D00931">
        <w:rPr>
          <w:rFonts w:hint="eastAsia"/>
        </w:rPr>
        <w:t>项目业主单位的管理代表，负责协调工程承担公司与业主之间的具体工作安排。通过本系统随时了解掌握实施项目的状态，及时跟进协调双方的工作任务，也可以通过系统进行一般的沟通工作。</w:t>
      </w:r>
    </w:p>
    <w:p w:rsidR="005F52C6" w:rsidRPr="00D00931" w:rsidRDefault="00B759A0" w:rsidP="000852B6">
      <w:pPr>
        <w:ind w:firstLine="420"/>
      </w:pPr>
      <w:r>
        <w:rPr>
          <w:noProof/>
        </w:rPr>
        <w:drawing>
          <wp:inline distT="0" distB="0" distL="0" distR="0" wp14:anchorId="77F21E5B" wp14:editId="124369E2">
            <wp:extent cx="3581710" cy="207282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710" cy="2072820"/>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E51ED0" w:rsidRPr="00C3723D" w:rsidTr="00E51ED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51ED0" w:rsidRPr="00C3723D" w:rsidRDefault="00E51ED0" w:rsidP="00E51ED0">
            <w:pPr>
              <w:pStyle w:val="12"/>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2"/>
            </w:pPr>
            <w:r>
              <w:rPr>
                <w:rFonts w:hint="eastAsia"/>
              </w:rPr>
              <w:t>说明</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E51ED0" w:rsidRPr="00C3723D" w:rsidRDefault="00E51ED0" w:rsidP="00E51ED0">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E51ED0" w:rsidRPr="00C3723D" w:rsidRDefault="0019621A" w:rsidP="00E51ED0">
            <w:pPr>
              <w:pStyle w:val="12"/>
            </w:pPr>
            <w:r>
              <w:rPr>
                <w:rFonts w:hint="eastAsia"/>
              </w:rPr>
              <w:t>配送商品</w:t>
            </w:r>
          </w:p>
        </w:tc>
        <w:tc>
          <w:tcPr>
            <w:tcW w:w="6237" w:type="dxa"/>
            <w:tcBorders>
              <w:top w:val="single" w:sz="4" w:space="0" w:color="auto"/>
              <w:left w:val="single" w:sz="4" w:space="0" w:color="auto"/>
              <w:bottom w:val="single" w:sz="4" w:space="0" w:color="auto"/>
              <w:right w:val="single" w:sz="4" w:space="0" w:color="auto"/>
            </w:tcBorders>
          </w:tcPr>
          <w:p w:rsidR="00E51ED0" w:rsidRPr="00C3723D" w:rsidRDefault="007B28A4" w:rsidP="00EE6E61">
            <w:pPr>
              <w:pStyle w:val="12"/>
            </w:pPr>
            <w:r>
              <w:rPr>
                <w:rFonts w:hint="eastAsia"/>
              </w:rPr>
              <w:t>根据订单管理员的分配，送指定商品到指定顾客的手中</w:t>
            </w:r>
            <w:r w:rsidR="00EE6E61">
              <w:t>。</w:t>
            </w:r>
          </w:p>
        </w:tc>
      </w:tr>
      <w:tr w:rsidR="0019621A"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19621A" w:rsidRPr="00C3723D" w:rsidRDefault="0019621A" w:rsidP="00E51ED0">
            <w:pPr>
              <w:pStyle w:val="12"/>
            </w:pPr>
            <w:r>
              <w:rPr>
                <w:rFonts w:hint="eastAsia"/>
              </w:rPr>
              <w:t>2</w:t>
            </w:r>
          </w:p>
        </w:tc>
        <w:tc>
          <w:tcPr>
            <w:tcW w:w="2410" w:type="dxa"/>
            <w:tcBorders>
              <w:top w:val="single" w:sz="4" w:space="0" w:color="auto"/>
              <w:left w:val="single" w:sz="4" w:space="0" w:color="auto"/>
              <w:bottom w:val="single" w:sz="4" w:space="0" w:color="auto"/>
              <w:right w:val="single" w:sz="4" w:space="0" w:color="auto"/>
            </w:tcBorders>
          </w:tcPr>
          <w:p w:rsidR="0019621A" w:rsidRDefault="0019621A" w:rsidP="00E51ED0">
            <w:pPr>
              <w:pStyle w:val="12"/>
            </w:pPr>
            <w:r>
              <w:rPr>
                <w:rFonts w:hint="eastAsia"/>
              </w:rPr>
              <w:t>取回商品</w:t>
            </w:r>
          </w:p>
        </w:tc>
        <w:tc>
          <w:tcPr>
            <w:tcW w:w="6237" w:type="dxa"/>
            <w:tcBorders>
              <w:top w:val="single" w:sz="4" w:space="0" w:color="auto"/>
              <w:left w:val="single" w:sz="4" w:space="0" w:color="auto"/>
              <w:bottom w:val="single" w:sz="4" w:space="0" w:color="auto"/>
              <w:right w:val="single" w:sz="4" w:space="0" w:color="auto"/>
            </w:tcBorders>
          </w:tcPr>
          <w:p w:rsidR="0019621A" w:rsidRDefault="0021738C" w:rsidP="00EE6E61">
            <w:pPr>
              <w:pStyle w:val="12"/>
            </w:pPr>
            <w:r>
              <w:rPr>
                <w:rFonts w:hint="eastAsia"/>
              </w:rPr>
              <w:t>根据售后取回相应的商品，比如电动车的出租和归还</w:t>
            </w:r>
          </w:p>
        </w:tc>
      </w:tr>
    </w:tbl>
    <w:p w:rsidR="00743584" w:rsidRDefault="0017380E" w:rsidP="00743584">
      <w:pPr>
        <w:pStyle w:val="2"/>
      </w:pPr>
      <w:bookmarkStart w:id="10" w:name="_Toc469244321"/>
      <w:r>
        <w:rPr>
          <w:rFonts w:hint="eastAsia"/>
        </w:rPr>
        <w:t>顾客</w:t>
      </w:r>
      <w:bookmarkEnd w:id="10"/>
    </w:p>
    <w:p w:rsidR="00D00931" w:rsidRDefault="00DB0310" w:rsidP="000852B6">
      <w:pPr>
        <w:ind w:firstLine="420"/>
      </w:pPr>
      <w:r>
        <w:rPr>
          <w:rFonts w:hint="eastAsia"/>
        </w:rPr>
        <w:t>顾客可以浏览商品、登录、注册、购物等</w:t>
      </w:r>
      <w:r w:rsidR="00D00931" w:rsidRPr="00D00931">
        <w:rPr>
          <w:rFonts w:hint="eastAsia"/>
        </w:rPr>
        <w:t>。</w:t>
      </w:r>
    </w:p>
    <w:p w:rsidR="005F52C6" w:rsidRPr="00D00931" w:rsidRDefault="002D4E6E" w:rsidP="000852B6">
      <w:pPr>
        <w:ind w:firstLine="420"/>
      </w:pPr>
      <w:r>
        <w:rPr>
          <w:noProof/>
        </w:rPr>
        <w:lastRenderedPageBreak/>
        <w:drawing>
          <wp:inline distT="0" distB="0" distL="0" distR="0" wp14:anchorId="5A49B7A8" wp14:editId="68790D32">
            <wp:extent cx="5250635" cy="2591025"/>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0635" cy="2591025"/>
                    </a:xfrm>
                    <a:prstGeom prst="rect">
                      <a:avLst/>
                    </a:prstGeom>
                  </pic:spPr>
                </pic:pic>
              </a:graphicData>
            </a:graphic>
          </wp:inline>
        </w:drawing>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2410"/>
        <w:gridCol w:w="6237"/>
      </w:tblGrid>
      <w:tr w:rsidR="00E51ED0" w:rsidRPr="00C3723D" w:rsidTr="00E51ED0">
        <w:trPr>
          <w:trHeight w:val="402"/>
          <w:jc w:val="center"/>
        </w:trPr>
        <w:tc>
          <w:tcPr>
            <w:tcW w:w="7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E51ED0" w:rsidRPr="00C3723D" w:rsidRDefault="00E51ED0" w:rsidP="00E51ED0">
            <w:pPr>
              <w:pStyle w:val="12"/>
            </w:pPr>
            <w:r w:rsidRPr="00C3723D">
              <w:rPr>
                <w:rFonts w:hint="eastAsia"/>
              </w:rPr>
              <w:t>编号</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2"/>
            </w:pPr>
            <w:r>
              <w:t>需求</w:t>
            </w:r>
            <w:r>
              <w:rPr>
                <w:rFonts w:hint="eastAsia"/>
              </w:rPr>
              <w:t>项</w:t>
            </w:r>
          </w:p>
        </w:tc>
        <w:tc>
          <w:tcPr>
            <w:tcW w:w="623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E51ED0" w:rsidRPr="00C3723D" w:rsidRDefault="00E51ED0" w:rsidP="00E51ED0">
            <w:pPr>
              <w:pStyle w:val="12"/>
            </w:pPr>
            <w:r>
              <w:rPr>
                <w:rFonts w:hint="eastAsia"/>
              </w:rPr>
              <w:t>说明</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hideMark/>
          </w:tcPr>
          <w:p w:rsidR="00E51ED0" w:rsidRPr="00C3723D" w:rsidRDefault="00E51ED0" w:rsidP="00E51ED0">
            <w:pPr>
              <w:pStyle w:val="12"/>
            </w:pPr>
            <w:r w:rsidRPr="00C3723D">
              <w:t>1</w:t>
            </w:r>
          </w:p>
        </w:tc>
        <w:tc>
          <w:tcPr>
            <w:tcW w:w="2410" w:type="dxa"/>
            <w:tcBorders>
              <w:top w:val="single" w:sz="4" w:space="0" w:color="auto"/>
              <w:left w:val="single" w:sz="4" w:space="0" w:color="auto"/>
              <w:bottom w:val="single" w:sz="4" w:space="0" w:color="auto"/>
              <w:right w:val="single" w:sz="4" w:space="0" w:color="auto"/>
            </w:tcBorders>
          </w:tcPr>
          <w:p w:rsidR="00E51ED0" w:rsidRPr="00C3723D" w:rsidRDefault="00454810" w:rsidP="00E51ED0">
            <w:pPr>
              <w:pStyle w:val="12"/>
            </w:pPr>
            <w:r>
              <w:rPr>
                <w:rFonts w:hint="eastAsia"/>
              </w:rPr>
              <w:t>基本操作</w:t>
            </w:r>
          </w:p>
        </w:tc>
        <w:tc>
          <w:tcPr>
            <w:tcW w:w="6237" w:type="dxa"/>
            <w:tcBorders>
              <w:top w:val="single" w:sz="4" w:space="0" w:color="auto"/>
              <w:left w:val="single" w:sz="4" w:space="0" w:color="auto"/>
              <w:bottom w:val="single" w:sz="4" w:space="0" w:color="auto"/>
              <w:right w:val="single" w:sz="4" w:space="0" w:color="auto"/>
            </w:tcBorders>
          </w:tcPr>
          <w:p w:rsidR="00E51ED0" w:rsidRPr="00C3723D" w:rsidRDefault="006A601C" w:rsidP="00E51ED0">
            <w:pPr>
              <w:pStyle w:val="12"/>
            </w:pPr>
            <w:r>
              <w:rPr>
                <w:rFonts w:hint="eastAsia"/>
              </w:rPr>
              <w:t>基本操作包括浏览商品、注册、登录、完善信息、查看个人购物记录、查看订单等</w:t>
            </w:r>
          </w:p>
        </w:tc>
      </w:tr>
      <w:tr w:rsidR="00E51ED0" w:rsidRPr="00C3723D" w:rsidTr="00E51ED0">
        <w:trPr>
          <w:trHeight w:val="159"/>
          <w:jc w:val="center"/>
        </w:trPr>
        <w:tc>
          <w:tcPr>
            <w:tcW w:w="704" w:type="dxa"/>
            <w:tcBorders>
              <w:top w:val="single" w:sz="4" w:space="0" w:color="auto"/>
              <w:left w:val="single" w:sz="4" w:space="0" w:color="auto"/>
              <w:bottom w:val="single" w:sz="4" w:space="0" w:color="auto"/>
              <w:right w:val="single" w:sz="4" w:space="0" w:color="auto"/>
            </w:tcBorders>
          </w:tcPr>
          <w:p w:rsidR="00E51ED0" w:rsidRPr="00C3723D" w:rsidRDefault="00E51ED0" w:rsidP="00E51ED0">
            <w:pPr>
              <w:pStyle w:val="12"/>
            </w:pPr>
            <w:r w:rsidRPr="00C3723D">
              <w:t>2</w:t>
            </w:r>
          </w:p>
        </w:tc>
        <w:tc>
          <w:tcPr>
            <w:tcW w:w="2410" w:type="dxa"/>
            <w:tcBorders>
              <w:top w:val="single" w:sz="4" w:space="0" w:color="auto"/>
              <w:left w:val="single" w:sz="4" w:space="0" w:color="auto"/>
              <w:bottom w:val="single" w:sz="4" w:space="0" w:color="auto"/>
              <w:right w:val="single" w:sz="4" w:space="0" w:color="auto"/>
            </w:tcBorders>
          </w:tcPr>
          <w:p w:rsidR="00E51ED0" w:rsidRDefault="00ED7F6F" w:rsidP="00E51ED0">
            <w:pPr>
              <w:pStyle w:val="12"/>
            </w:pPr>
            <w:r>
              <w:rPr>
                <w:rFonts w:hint="eastAsia"/>
              </w:rPr>
              <w:t>下单</w:t>
            </w:r>
          </w:p>
        </w:tc>
        <w:tc>
          <w:tcPr>
            <w:tcW w:w="6237" w:type="dxa"/>
            <w:tcBorders>
              <w:top w:val="single" w:sz="4" w:space="0" w:color="auto"/>
              <w:left w:val="single" w:sz="4" w:space="0" w:color="auto"/>
              <w:bottom w:val="single" w:sz="4" w:space="0" w:color="auto"/>
              <w:right w:val="single" w:sz="4" w:space="0" w:color="auto"/>
            </w:tcBorders>
          </w:tcPr>
          <w:p w:rsidR="00E51ED0" w:rsidRPr="00EE6E61" w:rsidRDefault="004A308E" w:rsidP="00E51ED0">
            <w:pPr>
              <w:pStyle w:val="12"/>
            </w:pPr>
            <w:r>
              <w:rPr>
                <w:rFonts w:hint="eastAsia"/>
              </w:rPr>
              <w:t>下单必须要求用户有一个有效的地址、联系方式</w:t>
            </w:r>
          </w:p>
        </w:tc>
      </w:tr>
    </w:tbl>
    <w:p w:rsidR="008370B8" w:rsidRDefault="008370B8" w:rsidP="008370B8">
      <w:pPr>
        <w:pStyle w:val="2"/>
      </w:pPr>
      <w:bookmarkStart w:id="11" w:name="_Toc469244322"/>
      <w:r>
        <w:rPr>
          <w:rFonts w:hint="eastAsia"/>
        </w:rPr>
        <w:t>其它</w:t>
      </w:r>
      <w:bookmarkEnd w:id="11"/>
    </w:p>
    <w:p w:rsidR="00554C83" w:rsidRPr="00554C83" w:rsidRDefault="00554C83" w:rsidP="00554C83">
      <w:pPr>
        <w:ind w:firstLine="420"/>
      </w:pPr>
    </w:p>
    <w:p w:rsidR="00217404" w:rsidRDefault="007501E9" w:rsidP="007501E9">
      <w:pPr>
        <w:pStyle w:val="1"/>
      </w:pPr>
      <w:bookmarkStart w:id="12" w:name="_Toc469244323"/>
      <w:r>
        <w:rPr>
          <w:rFonts w:hint="eastAsia"/>
        </w:rPr>
        <w:t>项目</w:t>
      </w:r>
      <w:r w:rsidR="00D36146">
        <w:rPr>
          <w:rFonts w:hint="eastAsia"/>
        </w:rPr>
        <w:t>软件系统</w:t>
      </w:r>
      <w:r w:rsidR="009B7C30">
        <w:rPr>
          <w:rFonts w:hint="eastAsia"/>
        </w:rPr>
        <w:t>功能</w:t>
      </w:r>
      <w:r>
        <w:t>架构说明</w:t>
      </w:r>
      <w:bookmarkEnd w:id="12"/>
    </w:p>
    <w:p w:rsidR="00E72379" w:rsidRDefault="0014672B" w:rsidP="000852B6">
      <w:pPr>
        <w:ind w:firstLine="420"/>
      </w:pPr>
      <w:r>
        <w:rPr>
          <w:rFonts w:hint="eastAsia"/>
        </w:rPr>
        <w:t>在本项目中</w:t>
      </w:r>
      <w:r>
        <w:t>，</w:t>
      </w:r>
      <w:r w:rsidR="00D71C90">
        <w:rPr>
          <w:rFonts w:hint="eastAsia"/>
        </w:rPr>
        <w:t>针对“</w:t>
      </w:r>
      <w:r w:rsidR="00223B5F">
        <w:rPr>
          <w:rFonts w:hint="eastAsia"/>
        </w:rPr>
        <w:t>后台管理子系统、用户管理子系统、订单管理子系统、售后管理子系统、用户评论子系统、用户反馈管理子系统、搜索引擎</w:t>
      </w:r>
      <w:r w:rsidR="00D71C90">
        <w:rPr>
          <w:rFonts w:hint="eastAsia"/>
        </w:rPr>
        <w:t>”</w:t>
      </w:r>
      <w:r w:rsidR="005A2DFE">
        <w:rPr>
          <w:rFonts w:hint="eastAsia"/>
        </w:rPr>
        <w:t>7</w:t>
      </w:r>
      <w:r>
        <w:rPr>
          <w:rFonts w:hint="eastAsia"/>
        </w:rPr>
        <w:t>个基本</w:t>
      </w:r>
      <w:r>
        <w:t>业务功能子系统，整体的业务架构</w:t>
      </w:r>
      <w:r>
        <w:rPr>
          <w:rFonts w:hint="eastAsia"/>
        </w:rPr>
        <w:t>如下图所示</w:t>
      </w:r>
      <w:r>
        <w:t>：</w:t>
      </w:r>
    </w:p>
    <w:p w:rsidR="0014672B" w:rsidRDefault="0014672B" w:rsidP="0014672B">
      <w:pPr>
        <w:ind w:firstLineChars="0" w:firstLine="0"/>
      </w:pPr>
    </w:p>
    <w:p w:rsidR="0014672B" w:rsidRDefault="00670FB1" w:rsidP="008B1967">
      <w:pPr>
        <w:pStyle w:val="2"/>
      </w:pPr>
      <w:bookmarkStart w:id="13" w:name="_Toc469244324"/>
      <w:r>
        <w:rPr>
          <w:rFonts w:hint="eastAsia"/>
        </w:rPr>
        <w:t>后台管理子系统</w:t>
      </w:r>
      <w:bookmarkEnd w:id="13"/>
    </w:p>
    <w:p w:rsidR="002D47B3" w:rsidRPr="002D47B3" w:rsidRDefault="000A29F4" w:rsidP="000852B6">
      <w:pPr>
        <w:ind w:firstLine="420"/>
      </w:pPr>
      <w:r>
        <w:rPr>
          <w:rFonts w:hint="eastAsia"/>
        </w:rPr>
        <w:t>后台</w:t>
      </w:r>
      <w:r w:rsidR="002D47B3">
        <w:t>管理是</w:t>
      </w:r>
      <w:r w:rsidR="002D47B3">
        <w:rPr>
          <w:rFonts w:hint="eastAsia"/>
        </w:rPr>
        <w:t>根据实现对</w:t>
      </w:r>
      <w:r w:rsidR="002D47B3">
        <w:t>业务数据的</w:t>
      </w:r>
      <w:r w:rsidR="002D47B3">
        <w:rPr>
          <w:rFonts w:hint="eastAsia"/>
        </w:rPr>
        <w:t>集中</w:t>
      </w:r>
      <w:r w:rsidR="002D47B3">
        <w:t>管理。</w:t>
      </w:r>
    </w:p>
    <w:p w:rsidR="008B1967" w:rsidRDefault="000A29F4" w:rsidP="008B1967">
      <w:pPr>
        <w:pStyle w:val="3"/>
      </w:pPr>
      <w:bookmarkStart w:id="14" w:name="_Toc469244325"/>
      <w:r>
        <w:rPr>
          <w:rFonts w:hint="eastAsia"/>
        </w:rPr>
        <w:t>管理员</w:t>
      </w:r>
      <w:r>
        <w:t>管理模块</w:t>
      </w:r>
      <w:bookmarkStart w:id="15" w:name="_GoBack"/>
      <w:bookmarkEnd w:id="14"/>
      <w:bookmarkEnd w:id="15"/>
    </w:p>
    <w:p w:rsidR="008B1967" w:rsidRPr="008B1967" w:rsidRDefault="00B27927" w:rsidP="000852B6">
      <w:pPr>
        <w:ind w:firstLine="420"/>
      </w:pPr>
      <w:r>
        <w:rPr>
          <w:rFonts w:hint="eastAsia"/>
        </w:rPr>
        <w:t>最高管理员可以添加新的管理员，为新添加的管理员分配权限</w:t>
      </w:r>
      <w:r w:rsidR="00A453DA">
        <w:t>。</w:t>
      </w:r>
      <w:r w:rsidR="00EF72B1">
        <w:rPr>
          <w:rFonts w:hint="eastAsia"/>
        </w:rPr>
        <w:t>只有最高的管理员能解除其他管理员。</w:t>
      </w:r>
    </w:p>
    <w:p w:rsidR="008B1967" w:rsidRDefault="00BF0ABE" w:rsidP="008B1967">
      <w:pPr>
        <w:pStyle w:val="3"/>
      </w:pPr>
      <w:bookmarkStart w:id="16" w:name="_Toc469244326"/>
      <w:r>
        <w:rPr>
          <w:rFonts w:hint="eastAsia"/>
        </w:rPr>
        <w:t>商品</w:t>
      </w:r>
      <w:r>
        <w:t>管理模块</w:t>
      </w:r>
      <w:bookmarkEnd w:id="16"/>
    </w:p>
    <w:p w:rsidR="009246E1" w:rsidRDefault="007077D7" w:rsidP="000852B6">
      <w:pPr>
        <w:ind w:firstLine="420"/>
      </w:pPr>
      <w:r>
        <w:rPr>
          <w:rFonts w:hint="eastAsia"/>
        </w:rPr>
        <w:t>后台的商品</w:t>
      </w:r>
      <w:r w:rsidR="009246E1">
        <w:t>管理</w:t>
      </w:r>
      <w:r>
        <w:rPr>
          <w:rFonts w:hint="eastAsia"/>
        </w:rPr>
        <w:t>模块中，具有商品管理权限的管理员可以上架商品、下架商品、编辑商品信息</w:t>
      </w:r>
      <w:r w:rsidR="00FE71BE">
        <w:rPr>
          <w:rFonts w:hint="eastAsia"/>
        </w:rPr>
        <w:t>，为用户分配商品、分配送货员等等</w:t>
      </w:r>
      <w:r w:rsidR="00BC2A68">
        <w:rPr>
          <w:rFonts w:hint="eastAsia"/>
        </w:rPr>
        <w:t>。</w:t>
      </w:r>
    </w:p>
    <w:p w:rsidR="00176F27" w:rsidRDefault="00176F27" w:rsidP="00176F27">
      <w:pPr>
        <w:pStyle w:val="3"/>
      </w:pPr>
      <w:bookmarkStart w:id="17" w:name="_Toc469244327"/>
      <w:r>
        <w:rPr>
          <w:rFonts w:hint="eastAsia"/>
        </w:rPr>
        <w:t>用户数据管理模块</w:t>
      </w:r>
      <w:bookmarkEnd w:id="17"/>
    </w:p>
    <w:p w:rsidR="00176F27" w:rsidRDefault="000A5965" w:rsidP="000852B6">
      <w:pPr>
        <w:ind w:firstLine="420"/>
      </w:pPr>
      <w:r>
        <w:rPr>
          <w:rFonts w:hint="eastAsia"/>
        </w:rPr>
        <w:t>具有管理用户数据权限的管理员可以查看注册用户的基本信息，</w:t>
      </w:r>
      <w:r w:rsidR="003C605A">
        <w:rPr>
          <w:rFonts w:hint="eastAsia"/>
        </w:rPr>
        <w:t>用户所下订单、订单状态等等</w:t>
      </w:r>
      <w:r w:rsidR="00FB702F">
        <w:rPr>
          <w:rFonts w:hint="eastAsia"/>
        </w:rPr>
        <w:t>，但</w:t>
      </w:r>
      <w:r w:rsidR="00FB702F">
        <w:rPr>
          <w:rFonts w:hint="eastAsia"/>
        </w:rPr>
        <w:lastRenderedPageBreak/>
        <w:t>是用户的资料不可编辑、不能删除用户</w:t>
      </w:r>
      <w:r w:rsidR="00927D3E">
        <w:rPr>
          <w:rFonts w:hint="eastAsia"/>
        </w:rPr>
        <w:t>。</w:t>
      </w:r>
    </w:p>
    <w:p w:rsidR="00176F27" w:rsidRDefault="00600BCA" w:rsidP="00634806">
      <w:pPr>
        <w:pStyle w:val="3"/>
      </w:pPr>
      <w:bookmarkStart w:id="18" w:name="_Toc469244328"/>
      <w:r>
        <w:rPr>
          <w:rFonts w:hint="eastAsia"/>
        </w:rPr>
        <w:t>基础</w:t>
      </w:r>
      <w:r w:rsidR="001615F3">
        <w:rPr>
          <w:rFonts w:hint="eastAsia"/>
        </w:rPr>
        <w:t>数据管理模块</w:t>
      </w:r>
      <w:bookmarkEnd w:id="18"/>
    </w:p>
    <w:p w:rsidR="001615F3" w:rsidRDefault="00F9017F" w:rsidP="00A40EC5">
      <w:pPr>
        <w:ind w:firstLine="420"/>
      </w:pPr>
      <w:r>
        <w:rPr>
          <w:rFonts w:hint="eastAsia"/>
        </w:rPr>
        <w:t>基础数据可以设定哪些用户可以评论</w:t>
      </w:r>
      <w:r w:rsidR="00B84C57">
        <w:rPr>
          <w:rFonts w:hint="eastAsia"/>
        </w:rPr>
        <w:t>、用户评论的次数</w:t>
      </w:r>
      <w:r>
        <w:rPr>
          <w:rFonts w:hint="eastAsia"/>
        </w:rPr>
        <w:t>、退换货期限、可送货范围、</w:t>
      </w:r>
      <w:r w:rsidR="00C32A5C">
        <w:rPr>
          <w:rFonts w:hint="eastAsia"/>
        </w:rPr>
        <w:t>app</w:t>
      </w:r>
      <w:r w:rsidR="00C32A5C">
        <w:rPr>
          <w:rFonts w:hint="eastAsia"/>
        </w:rPr>
        <w:t>或者网页前端展示的推荐商品</w:t>
      </w:r>
      <w:r w:rsidR="00910753">
        <w:rPr>
          <w:rFonts w:hint="eastAsia"/>
        </w:rPr>
        <w:t>、承诺送货时长</w:t>
      </w:r>
      <w:r w:rsidR="00C32A5C">
        <w:rPr>
          <w:rFonts w:hint="eastAsia"/>
        </w:rPr>
        <w:t>等等基础设置</w:t>
      </w:r>
    </w:p>
    <w:p w:rsidR="001615F3" w:rsidRPr="008B1967" w:rsidRDefault="001615F3" w:rsidP="000852B6">
      <w:pPr>
        <w:ind w:firstLine="420"/>
      </w:pPr>
    </w:p>
    <w:p w:rsidR="008B1967" w:rsidRDefault="000D5F59" w:rsidP="008B1967">
      <w:pPr>
        <w:pStyle w:val="2"/>
      </w:pPr>
      <w:bookmarkStart w:id="19" w:name="_Toc469244329"/>
      <w:r>
        <w:rPr>
          <w:rFonts w:hint="eastAsia"/>
        </w:rPr>
        <w:t>用户管理子系统</w:t>
      </w:r>
      <w:bookmarkEnd w:id="19"/>
    </w:p>
    <w:p w:rsidR="009246E1" w:rsidRPr="009246E1" w:rsidRDefault="00C078B1" w:rsidP="000852B6">
      <w:pPr>
        <w:ind w:firstLine="420"/>
      </w:pPr>
      <w:r>
        <w:rPr>
          <w:rFonts w:hint="eastAsia"/>
        </w:rPr>
        <w:t>用户</w:t>
      </w:r>
      <w:r w:rsidR="009246E1">
        <w:rPr>
          <w:rFonts w:hint="eastAsia"/>
        </w:rPr>
        <w:t>管理</w:t>
      </w:r>
      <w:r w:rsidR="009246E1">
        <w:t>子系统</w:t>
      </w:r>
      <w:r>
        <w:rPr>
          <w:rFonts w:hint="eastAsia"/>
        </w:rPr>
        <w:t>直接向体现了用户拥有的权限</w:t>
      </w:r>
      <w:r w:rsidR="001E39EF">
        <w:t>。</w:t>
      </w:r>
    </w:p>
    <w:p w:rsidR="008B1967" w:rsidRDefault="00DE41F7" w:rsidP="008B1967">
      <w:pPr>
        <w:pStyle w:val="3"/>
      </w:pPr>
      <w:bookmarkStart w:id="20" w:name="_Toc469244330"/>
      <w:r>
        <w:rPr>
          <w:rFonts w:hint="eastAsia"/>
        </w:rPr>
        <w:t>用户</w:t>
      </w:r>
      <w:r w:rsidR="00BC66B8">
        <w:rPr>
          <w:rFonts w:hint="eastAsia"/>
        </w:rPr>
        <w:t>基本信息管理</w:t>
      </w:r>
      <w:r>
        <w:rPr>
          <w:rFonts w:hint="eastAsia"/>
        </w:rPr>
        <w:t>模块</w:t>
      </w:r>
      <w:bookmarkEnd w:id="20"/>
    </w:p>
    <w:p w:rsidR="008B1967" w:rsidRPr="008B1967" w:rsidRDefault="00E118E5" w:rsidP="000852B6">
      <w:pPr>
        <w:ind w:firstLine="420"/>
      </w:pPr>
      <w:r>
        <w:rPr>
          <w:rFonts w:hint="eastAsia"/>
        </w:rPr>
        <w:t>用户基本信息管理模块向用户提供了注册、登陆、完善个人信息等功能</w:t>
      </w:r>
      <w:r w:rsidR="001E39EF">
        <w:t>。</w:t>
      </w:r>
    </w:p>
    <w:p w:rsidR="008B1967" w:rsidRDefault="00846156" w:rsidP="008B1967">
      <w:pPr>
        <w:pStyle w:val="3"/>
      </w:pPr>
      <w:bookmarkStart w:id="21" w:name="_Toc469244331"/>
      <w:r>
        <w:rPr>
          <w:rFonts w:hint="eastAsia"/>
        </w:rPr>
        <w:t>用户权限</w:t>
      </w:r>
      <w:r>
        <w:t>模块</w:t>
      </w:r>
      <w:bookmarkEnd w:id="21"/>
    </w:p>
    <w:p w:rsidR="006F5D31" w:rsidRDefault="009438DD" w:rsidP="00837564">
      <w:pPr>
        <w:ind w:firstLine="420"/>
      </w:pPr>
      <w:r>
        <w:rPr>
          <w:rFonts w:hint="eastAsia"/>
        </w:rPr>
        <w:t>用户权限模块体现了用户目前拥有哪些权限，比如用户不登陆也能访问首页以及浏览商品，若用户需要下单，则必须要登录，登录的用户还必须拥有一个以上的收获地址；用户访问个人主页也必须要登录等等</w:t>
      </w:r>
      <w:r w:rsidR="001E39EF" w:rsidRPr="001E39EF">
        <w:rPr>
          <w:rFonts w:hint="eastAsia"/>
        </w:rPr>
        <w:t>。</w:t>
      </w:r>
    </w:p>
    <w:p w:rsidR="006F5D31" w:rsidRPr="008B1967" w:rsidRDefault="006F5D31" w:rsidP="000852B6">
      <w:pPr>
        <w:ind w:firstLine="420"/>
      </w:pPr>
    </w:p>
    <w:p w:rsidR="008546B6" w:rsidRDefault="00932F6F" w:rsidP="008546B6">
      <w:pPr>
        <w:pStyle w:val="2"/>
      </w:pPr>
      <w:bookmarkStart w:id="22" w:name="_Toc469244332"/>
      <w:r>
        <w:rPr>
          <w:rFonts w:hint="eastAsia"/>
        </w:rPr>
        <w:t>订单</w:t>
      </w:r>
      <w:r w:rsidRPr="008546B6">
        <w:rPr>
          <w:rFonts w:hint="eastAsia"/>
        </w:rPr>
        <w:t>管理子系统</w:t>
      </w:r>
      <w:bookmarkEnd w:id="22"/>
    </w:p>
    <w:p w:rsidR="00B1512E" w:rsidRDefault="00DD0824" w:rsidP="000852B6">
      <w:pPr>
        <w:ind w:firstLine="420"/>
      </w:pPr>
      <w:r>
        <w:rPr>
          <w:rFonts w:hint="eastAsia"/>
        </w:rPr>
        <w:t>订单</w:t>
      </w:r>
      <w:r w:rsidR="00B1512E">
        <w:rPr>
          <w:rFonts w:hint="eastAsia"/>
        </w:rPr>
        <w:t>管理子系统</w:t>
      </w:r>
      <w:r w:rsidR="00F07B91">
        <w:rPr>
          <w:rFonts w:hint="eastAsia"/>
        </w:rPr>
        <w:t>管理着用户的订单，用户下单、付款、后台的分配商品、分配送货员等都归于订单管理子系统</w:t>
      </w:r>
      <w:r w:rsidR="00B1512E">
        <w:t>。</w:t>
      </w:r>
    </w:p>
    <w:p w:rsidR="00524E47" w:rsidRPr="0014672B" w:rsidRDefault="001B057F" w:rsidP="00524E47">
      <w:pPr>
        <w:pStyle w:val="3"/>
      </w:pPr>
      <w:bookmarkStart w:id="23" w:name="_Toc469244333"/>
      <w:r>
        <w:rPr>
          <w:rFonts w:hint="eastAsia"/>
        </w:rPr>
        <w:t>用户下单模块</w:t>
      </w:r>
      <w:bookmarkEnd w:id="23"/>
    </w:p>
    <w:p w:rsidR="00524E47" w:rsidRPr="00B1512E" w:rsidRDefault="00094D84" w:rsidP="000852B6">
      <w:pPr>
        <w:ind w:firstLine="420"/>
      </w:pPr>
      <w:r>
        <w:rPr>
          <w:rFonts w:hint="eastAsia"/>
        </w:rPr>
        <w:t>用户下单模块需要用户登录，并且有一个有效的地址、联系电话</w:t>
      </w:r>
      <w:r w:rsidR="007137C3">
        <w:rPr>
          <w:rFonts w:hint="eastAsia"/>
        </w:rPr>
        <w:t>，用户选择一个商品、或者多个商品</w:t>
      </w:r>
      <w:r w:rsidR="003A58FF">
        <w:rPr>
          <w:rFonts w:hint="eastAsia"/>
        </w:rPr>
        <w:t>（购物车）</w:t>
      </w:r>
      <w:r w:rsidR="007137C3">
        <w:rPr>
          <w:rFonts w:hint="eastAsia"/>
        </w:rPr>
        <w:t>后即可下单</w:t>
      </w:r>
      <w:r w:rsidR="00B040C1">
        <w:t>。</w:t>
      </w:r>
    </w:p>
    <w:p w:rsidR="008546B6" w:rsidRDefault="0016140B" w:rsidP="00E51ED0">
      <w:pPr>
        <w:pStyle w:val="3"/>
      </w:pPr>
      <w:bookmarkStart w:id="24" w:name="_Toc469244334"/>
      <w:r>
        <w:rPr>
          <w:rFonts w:hint="eastAsia"/>
        </w:rPr>
        <w:t>支付</w:t>
      </w:r>
      <w:r>
        <w:t>模块</w:t>
      </w:r>
      <w:bookmarkEnd w:id="24"/>
    </w:p>
    <w:p w:rsidR="00E51ED0" w:rsidRPr="00E51ED0" w:rsidRDefault="003F23AB" w:rsidP="000852B6">
      <w:pPr>
        <w:ind w:firstLine="420"/>
      </w:pPr>
      <w:r>
        <w:rPr>
          <w:rFonts w:hint="eastAsia"/>
        </w:rPr>
        <w:t>当用户完成商品的选购、并且符合下单标准，即可进入支付模块</w:t>
      </w:r>
      <w:r w:rsidR="00825F92" w:rsidRPr="00825F92">
        <w:rPr>
          <w:rFonts w:hint="eastAsia"/>
        </w:rPr>
        <w:t>。</w:t>
      </w:r>
    </w:p>
    <w:p w:rsidR="008546B6" w:rsidRDefault="00D62C70" w:rsidP="00E51ED0">
      <w:pPr>
        <w:pStyle w:val="3"/>
      </w:pPr>
      <w:bookmarkStart w:id="25" w:name="_Toc469244335"/>
      <w:r>
        <w:rPr>
          <w:rFonts w:hint="eastAsia"/>
        </w:rPr>
        <w:t>分配商品模块</w:t>
      </w:r>
      <w:bookmarkEnd w:id="25"/>
    </w:p>
    <w:p w:rsidR="00091BD5" w:rsidRPr="00DF5244" w:rsidRDefault="00563CB7" w:rsidP="000852B6">
      <w:pPr>
        <w:ind w:firstLine="420"/>
      </w:pPr>
      <w:r>
        <w:rPr>
          <w:rFonts w:hint="eastAsia"/>
        </w:rPr>
        <w:t>当用户完成支付、或者选择了货到付款，订单进入分配商品的模块</w:t>
      </w:r>
      <w:r w:rsidR="00D14D71">
        <w:rPr>
          <w:rFonts w:hint="eastAsia"/>
        </w:rPr>
        <w:t>，此操作由后台管理员完成</w:t>
      </w:r>
      <w:r w:rsidR="00091BD5" w:rsidRPr="00DF5244">
        <w:t>。</w:t>
      </w:r>
    </w:p>
    <w:p w:rsidR="008546B6" w:rsidRDefault="00D62C70" w:rsidP="00E51ED0">
      <w:pPr>
        <w:pStyle w:val="3"/>
      </w:pPr>
      <w:bookmarkStart w:id="26" w:name="_Toc469244336"/>
      <w:r>
        <w:rPr>
          <w:rFonts w:hint="eastAsia"/>
        </w:rPr>
        <w:t>分配送货员</w:t>
      </w:r>
      <w:r>
        <w:t>模块</w:t>
      </w:r>
      <w:bookmarkEnd w:id="26"/>
    </w:p>
    <w:p w:rsidR="004F0D71" w:rsidRPr="004F0D71" w:rsidRDefault="00083ACF" w:rsidP="000852B6">
      <w:pPr>
        <w:ind w:firstLine="420"/>
      </w:pPr>
      <w:r>
        <w:rPr>
          <w:rFonts w:hint="eastAsia"/>
        </w:rPr>
        <w:t>当商品管理员完成了商品的分配，商品管理员即可分配送货员，为用户送货</w:t>
      </w:r>
      <w:r w:rsidR="004F0D71" w:rsidRPr="00DF5244">
        <w:t>。</w:t>
      </w:r>
    </w:p>
    <w:p w:rsidR="008546B6" w:rsidRDefault="00D96DE3" w:rsidP="00E51ED0">
      <w:pPr>
        <w:pStyle w:val="3"/>
      </w:pPr>
      <w:bookmarkStart w:id="27" w:name="_Toc469244337"/>
      <w:r>
        <w:rPr>
          <w:rFonts w:hint="eastAsia"/>
        </w:rPr>
        <w:lastRenderedPageBreak/>
        <w:t>后台管理订单模块</w:t>
      </w:r>
      <w:bookmarkEnd w:id="27"/>
    </w:p>
    <w:p w:rsidR="004F0D71" w:rsidRPr="004F0D71" w:rsidRDefault="00053304" w:rsidP="000852B6">
      <w:pPr>
        <w:ind w:firstLine="420"/>
      </w:pPr>
      <w:r>
        <w:rPr>
          <w:rFonts w:hint="eastAsia"/>
        </w:rPr>
        <w:t>管理员可以在后台查看所以订单、查看订单的状态（已完成、等待支付、正在配送等等）</w:t>
      </w:r>
      <w:r w:rsidR="004F0D71" w:rsidRPr="00DF5244">
        <w:t>。</w:t>
      </w:r>
    </w:p>
    <w:p w:rsidR="008546B6" w:rsidRDefault="00D74BFC" w:rsidP="008546B6">
      <w:pPr>
        <w:pStyle w:val="2"/>
      </w:pPr>
      <w:bookmarkStart w:id="28" w:name="_Toc469244338"/>
      <w:r>
        <w:rPr>
          <w:rFonts w:hint="eastAsia"/>
        </w:rPr>
        <w:t>售后</w:t>
      </w:r>
      <w:r w:rsidRPr="008546B6">
        <w:rPr>
          <w:rFonts w:hint="eastAsia"/>
        </w:rPr>
        <w:t>管理子系统</w:t>
      </w:r>
      <w:bookmarkEnd w:id="28"/>
    </w:p>
    <w:p w:rsidR="006D6E4E" w:rsidRDefault="00ED7C1B" w:rsidP="000852B6">
      <w:pPr>
        <w:ind w:firstLine="420"/>
      </w:pPr>
      <w:r>
        <w:rPr>
          <w:rFonts w:hint="eastAsia"/>
        </w:rPr>
        <w:t>售后管理子系统</w:t>
      </w:r>
      <w:r w:rsidR="0029321A">
        <w:rPr>
          <w:rFonts w:hint="eastAsia"/>
        </w:rPr>
        <w:t>处理用户的退换货、返修、或者其他意想不到的异常</w:t>
      </w:r>
      <w:r w:rsidR="007D6A12" w:rsidRPr="007D6A12">
        <w:rPr>
          <w:rFonts w:hint="eastAsia"/>
        </w:rPr>
        <w:t>。</w:t>
      </w:r>
    </w:p>
    <w:p w:rsidR="005A5B5E" w:rsidRDefault="000D7553" w:rsidP="005A5B5E">
      <w:pPr>
        <w:pStyle w:val="3"/>
      </w:pPr>
      <w:bookmarkStart w:id="29" w:name="_Toc469244339"/>
      <w:r>
        <w:rPr>
          <w:rFonts w:hint="eastAsia"/>
        </w:rPr>
        <w:t>用户退换货</w:t>
      </w:r>
      <w:r w:rsidR="00275F41">
        <w:rPr>
          <w:rFonts w:hint="eastAsia"/>
        </w:rPr>
        <w:t>、返修</w:t>
      </w:r>
      <w:r>
        <w:t>模块</w:t>
      </w:r>
      <w:bookmarkEnd w:id="29"/>
    </w:p>
    <w:p w:rsidR="00661F22" w:rsidRDefault="00597B91" w:rsidP="00661F22">
      <w:pPr>
        <w:ind w:firstLine="420"/>
        <w:rPr>
          <w:b/>
          <w:bCs/>
          <w:sz w:val="28"/>
          <w:szCs w:val="32"/>
        </w:rPr>
      </w:pPr>
      <w:r>
        <w:rPr>
          <w:rFonts w:hint="eastAsia"/>
        </w:rPr>
        <w:t>当用户完成了某一项订单，</w:t>
      </w:r>
      <w:r w:rsidR="00EE472F">
        <w:rPr>
          <w:rFonts w:hint="eastAsia"/>
        </w:rPr>
        <w:t>用户有权申请退换货，退换货需要提交申请，管理员审核通过后</w:t>
      </w:r>
      <w:r w:rsidR="00EB5EEA">
        <w:t>。</w:t>
      </w:r>
      <w:r w:rsidR="006A525D">
        <w:rPr>
          <w:rFonts w:hint="eastAsia"/>
        </w:rPr>
        <w:t>用户可以申请上门取件或者送到店面（“周边送”的店面就在附近）</w:t>
      </w:r>
      <w:r w:rsidR="0072374E">
        <w:rPr>
          <w:rFonts w:hint="eastAsia"/>
        </w:rPr>
        <w:t>。</w:t>
      </w:r>
    </w:p>
    <w:p w:rsidR="008546B6" w:rsidRDefault="00762146" w:rsidP="00661F22">
      <w:pPr>
        <w:pStyle w:val="3"/>
      </w:pPr>
      <w:bookmarkStart w:id="30" w:name="_Toc469244340"/>
      <w:r>
        <w:rPr>
          <w:rFonts w:hint="eastAsia"/>
        </w:rPr>
        <w:t>其他问题处理模块</w:t>
      </w:r>
      <w:bookmarkEnd w:id="30"/>
    </w:p>
    <w:p w:rsidR="000B2F03" w:rsidRDefault="0093229A" w:rsidP="000852B6">
      <w:pPr>
        <w:ind w:firstLine="420"/>
      </w:pPr>
      <w:r>
        <w:rPr>
          <w:rFonts w:hint="eastAsia"/>
        </w:rPr>
        <w:t>商品出现了一下不可估量的问题，用户可以通过后台给管理员留言，</w:t>
      </w:r>
      <w:r w:rsidR="00125D56">
        <w:rPr>
          <w:rFonts w:hint="eastAsia"/>
        </w:rPr>
        <w:t>或者直接电话联系管理员请求管理员的帮助，比如用户租的电动车没电了，用户可以联系管理员为其送去电瓶</w:t>
      </w:r>
      <w:r w:rsidR="000B2F03" w:rsidRPr="00DF5244">
        <w:t>。</w:t>
      </w:r>
    </w:p>
    <w:p w:rsidR="008546B6" w:rsidRDefault="00E9544C" w:rsidP="008546B6">
      <w:pPr>
        <w:pStyle w:val="2"/>
      </w:pPr>
      <w:bookmarkStart w:id="31" w:name="_Toc469244341"/>
      <w:r>
        <w:rPr>
          <w:rFonts w:hint="eastAsia"/>
        </w:rPr>
        <w:t>用户评论</w:t>
      </w:r>
      <w:r w:rsidRPr="008546B6">
        <w:rPr>
          <w:rFonts w:hint="eastAsia"/>
        </w:rPr>
        <w:t>子系统</w:t>
      </w:r>
      <w:bookmarkEnd w:id="31"/>
    </w:p>
    <w:p w:rsidR="000B2F03" w:rsidRPr="000B2F03" w:rsidRDefault="0049194D" w:rsidP="000852B6">
      <w:pPr>
        <w:ind w:firstLine="420"/>
      </w:pPr>
      <w:r>
        <w:rPr>
          <w:rFonts w:hint="eastAsia"/>
        </w:rPr>
        <w:t>当用户完成了某一项订单后才可以针对用户购买的商品做出评论</w:t>
      </w:r>
      <w:r w:rsidR="004C5CD3">
        <w:t>。</w:t>
      </w:r>
    </w:p>
    <w:p w:rsidR="008546B6" w:rsidRDefault="00E5639E" w:rsidP="00E51ED0">
      <w:pPr>
        <w:pStyle w:val="3"/>
      </w:pPr>
      <w:bookmarkStart w:id="32" w:name="_Toc469244342"/>
      <w:r>
        <w:rPr>
          <w:rFonts w:hint="eastAsia"/>
        </w:rPr>
        <w:t>用户评论模块</w:t>
      </w:r>
      <w:bookmarkEnd w:id="32"/>
    </w:p>
    <w:p w:rsidR="008546B6" w:rsidRDefault="005467E4" w:rsidP="007C6B7F">
      <w:pPr>
        <w:ind w:firstLineChars="0" w:firstLine="420"/>
      </w:pPr>
      <w:r>
        <w:rPr>
          <w:rFonts w:hint="eastAsia"/>
        </w:rPr>
        <w:t>用户完成了某一项订单后才可以针对用户购买的商品做出评论</w:t>
      </w:r>
      <w:r w:rsidR="00251442">
        <w:rPr>
          <w:rFonts w:hint="eastAsia"/>
        </w:rPr>
        <w:t>.</w:t>
      </w:r>
    </w:p>
    <w:p w:rsidR="00251442" w:rsidRDefault="00251442" w:rsidP="00251442">
      <w:pPr>
        <w:pStyle w:val="3"/>
      </w:pPr>
      <w:bookmarkStart w:id="33" w:name="_Toc469244343"/>
      <w:r>
        <w:rPr>
          <w:rFonts w:hint="eastAsia"/>
        </w:rPr>
        <w:t>管理员管理评论模块</w:t>
      </w:r>
      <w:bookmarkEnd w:id="33"/>
    </w:p>
    <w:p w:rsidR="00251442" w:rsidRPr="00251442" w:rsidRDefault="00325A95" w:rsidP="00251442">
      <w:pPr>
        <w:ind w:firstLine="420"/>
      </w:pPr>
      <w:r>
        <w:rPr>
          <w:rFonts w:hint="eastAsia"/>
        </w:rPr>
        <w:t>管理员可对用户的评论进行审核，审核通过的评论才能显示在商品的评论列表</w:t>
      </w:r>
    </w:p>
    <w:p w:rsidR="00B05FC0" w:rsidRDefault="009953AF" w:rsidP="00B05FC0">
      <w:pPr>
        <w:pStyle w:val="2"/>
      </w:pPr>
      <w:bookmarkStart w:id="34" w:name="_Toc469244344"/>
      <w:r>
        <w:rPr>
          <w:rFonts w:hint="eastAsia"/>
        </w:rPr>
        <w:t>用户反馈</w:t>
      </w:r>
      <w:r w:rsidRPr="008546B6">
        <w:rPr>
          <w:rFonts w:hint="eastAsia"/>
        </w:rPr>
        <w:t>管理子系统</w:t>
      </w:r>
      <w:bookmarkEnd w:id="34"/>
    </w:p>
    <w:p w:rsidR="00B05FC0" w:rsidRPr="00B05FC0" w:rsidRDefault="00787502" w:rsidP="000852B6">
      <w:pPr>
        <w:ind w:firstLine="420"/>
      </w:pPr>
      <w:r>
        <w:rPr>
          <w:rFonts w:hint="eastAsia"/>
        </w:rPr>
        <w:t>在个人首页模块用户可以提交反馈表，以帮助平台做得更好</w:t>
      </w:r>
      <w:r w:rsidR="00B05FC0">
        <w:t>。</w:t>
      </w:r>
    </w:p>
    <w:p w:rsidR="00B05FC0" w:rsidRDefault="00BC7F94" w:rsidP="00B05FC0">
      <w:pPr>
        <w:pStyle w:val="3"/>
      </w:pPr>
      <w:bookmarkStart w:id="35" w:name="_Toc469244345"/>
      <w:r>
        <w:rPr>
          <w:rFonts w:hint="eastAsia"/>
        </w:rPr>
        <w:t>反馈</w:t>
      </w:r>
      <w:r w:rsidR="00B05FC0">
        <w:rPr>
          <w:rFonts w:hint="eastAsia"/>
        </w:rPr>
        <w:t>模块</w:t>
      </w:r>
      <w:bookmarkEnd w:id="35"/>
    </w:p>
    <w:p w:rsidR="007F6B67" w:rsidRDefault="007F6B67" w:rsidP="007F6B67">
      <w:pPr>
        <w:ind w:firstLine="420"/>
      </w:pPr>
      <w:r>
        <w:rPr>
          <w:rFonts w:hint="eastAsia"/>
        </w:rPr>
        <w:t>在个人首页模块用户可以提交反馈表，以帮助平台做得更好</w:t>
      </w:r>
      <w:r>
        <w:t>。</w:t>
      </w:r>
    </w:p>
    <w:p w:rsidR="004A6354" w:rsidRDefault="00934F24" w:rsidP="00934F24">
      <w:pPr>
        <w:pStyle w:val="3"/>
      </w:pPr>
      <w:bookmarkStart w:id="36" w:name="_Toc469244346"/>
      <w:r>
        <w:rPr>
          <w:rFonts w:hint="eastAsia"/>
        </w:rPr>
        <w:t>管理员管理反馈表</w:t>
      </w:r>
      <w:bookmarkEnd w:id="36"/>
    </w:p>
    <w:p w:rsidR="00934F24" w:rsidRPr="00934F24" w:rsidRDefault="004B4666" w:rsidP="00934F24">
      <w:pPr>
        <w:ind w:firstLine="420"/>
      </w:pPr>
      <w:r>
        <w:rPr>
          <w:rFonts w:hint="eastAsia"/>
        </w:rPr>
        <w:t>管理员可对用户的反馈信息查看、并且再反馈回用户</w:t>
      </w:r>
    </w:p>
    <w:p w:rsidR="005A5B5E" w:rsidRDefault="005A5B5E" w:rsidP="00B815B9">
      <w:pPr>
        <w:pStyle w:val="2"/>
      </w:pPr>
      <w:bookmarkStart w:id="37" w:name="_Toc469244347"/>
      <w:r>
        <w:rPr>
          <w:rFonts w:hint="eastAsia"/>
        </w:rPr>
        <w:t>搜索引擎</w:t>
      </w:r>
      <w:bookmarkEnd w:id="37"/>
    </w:p>
    <w:p w:rsidR="00067C80" w:rsidRPr="005A5B5E" w:rsidRDefault="005A5B5E" w:rsidP="00EA7C27">
      <w:pPr>
        <w:ind w:firstLine="420"/>
      </w:pPr>
      <w:r>
        <w:rPr>
          <w:rFonts w:hint="eastAsia"/>
        </w:rPr>
        <w:t>搜索引擎模块是指根据</w:t>
      </w:r>
      <w:r w:rsidR="007A714C">
        <w:rPr>
          <w:rFonts w:hint="eastAsia"/>
        </w:rPr>
        <w:t>用户的需要</w:t>
      </w:r>
      <w:r>
        <w:rPr>
          <w:rFonts w:hint="eastAsia"/>
        </w:rPr>
        <w:t>，为用户提供检索服务，将用户检索相关的信息展示给用户的模块。</w:t>
      </w:r>
    </w:p>
    <w:p w:rsidR="00F06D31" w:rsidRPr="00474ED1" w:rsidRDefault="009B7C30" w:rsidP="00474ED1">
      <w:pPr>
        <w:pStyle w:val="1"/>
      </w:pPr>
      <w:bookmarkStart w:id="38" w:name="_Toc469244348"/>
      <w:r>
        <w:rPr>
          <w:rFonts w:hint="eastAsia"/>
        </w:rPr>
        <w:lastRenderedPageBreak/>
        <w:t>项目软件</w:t>
      </w:r>
      <w:r>
        <w:t>设计架构说明</w:t>
      </w:r>
      <w:bookmarkEnd w:id="38"/>
    </w:p>
    <w:p w:rsidR="002F6024" w:rsidRDefault="002F6024" w:rsidP="002F6024">
      <w:pPr>
        <w:pStyle w:val="2"/>
      </w:pPr>
      <w:bookmarkStart w:id="39" w:name="_Toc469244349"/>
      <w:r>
        <w:rPr>
          <w:rFonts w:hint="eastAsia"/>
        </w:rPr>
        <w:t>软件系统</w:t>
      </w:r>
      <w:r>
        <w:t>层次架构</w:t>
      </w:r>
      <w:r>
        <w:rPr>
          <w:rFonts w:hint="eastAsia"/>
        </w:rPr>
        <w:t>设计</w:t>
      </w:r>
      <w:bookmarkEnd w:id="39"/>
    </w:p>
    <w:p w:rsidR="001902A8" w:rsidRDefault="00200165" w:rsidP="001902A8">
      <w:pPr>
        <w:ind w:firstLine="420"/>
      </w:pPr>
      <w:r>
        <w:rPr>
          <w:rFonts w:hint="eastAsia"/>
        </w:rPr>
        <w:t>项目</w:t>
      </w:r>
      <w:r>
        <w:t>系统采用微软常用的企业</w:t>
      </w:r>
      <w:r>
        <w:rPr>
          <w:rFonts w:hint="eastAsia"/>
        </w:rPr>
        <w:t>级</w:t>
      </w:r>
      <w:r>
        <w:t>软件架构的设计模式，</w:t>
      </w:r>
      <w:r>
        <w:rPr>
          <w:rFonts w:hint="eastAsia"/>
        </w:rPr>
        <w:t>其基本</w:t>
      </w:r>
      <w:r>
        <w:t>的架构层次如下如所示：</w:t>
      </w:r>
    </w:p>
    <w:p w:rsidR="0070622A" w:rsidRPr="00200165" w:rsidRDefault="00200165" w:rsidP="0070622A">
      <w:pPr>
        <w:ind w:firstLineChars="0" w:firstLine="0"/>
      </w:pPr>
      <w:r>
        <w:object w:dxaOrig="13051" w:dyaOrig="102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66pt" o:ole="">
            <v:imagedata r:id="rId25" o:title=""/>
          </v:shape>
          <o:OLEObject Type="Embed" ProgID="Visio.Drawing.15" ShapeID="_x0000_i1025" DrawAspect="Content" ObjectID="_1543992254" r:id="rId26"/>
        </w:object>
      </w:r>
    </w:p>
    <w:p w:rsidR="002F6024" w:rsidRDefault="001902A8" w:rsidP="001902A8">
      <w:pPr>
        <w:pStyle w:val="2"/>
      </w:pPr>
      <w:bookmarkStart w:id="40" w:name="_Toc469244350"/>
      <w:r>
        <w:rPr>
          <w:rFonts w:hint="eastAsia"/>
        </w:rPr>
        <w:t>部署</w:t>
      </w:r>
      <w:bookmarkEnd w:id="40"/>
    </w:p>
    <w:p w:rsidR="001902A8" w:rsidRDefault="00B85CCE" w:rsidP="0070622A">
      <w:pPr>
        <w:ind w:firstLine="420"/>
      </w:pPr>
      <w:r>
        <w:rPr>
          <w:rFonts w:hint="eastAsia"/>
        </w:rPr>
        <w:t>系统</w:t>
      </w:r>
      <w:r>
        <w:t>分别部署在</w:t>
      </w:r>
      <w:r w:rsidR="004B2A5A">
        <w:rPr>
          <w:rFonts w:hint="eastAsia"/>
        </w:rPr>
        <w:t>实施单位</w:t>
      </w:r>
      <w:r>
        <w:t>内网和外网</w:t>
      </w:r>
      <w:r>
        <w:rPr>
          <w:rFonts w:hint="eastAsia"/>
        </w:rPr>
        <w:t>，</w:t>
      </w:r>
      <w:r>
        <w:t>如下图所示：</w:t>
      </w:r>
    </w:p>
    <w:p w:rsidR="00B85CCE" w:rsidRDefault="00B85CCE" w:rsidP="00B85CCE">
      <w:pPr>
        <w:ind w:firstLineChars="0" w:firstLine="0"/>
      </w:pPr>
      <w:r>
        <w:object w:dxaOrig="12061" w:dyaOrig="5806">
          <v:shape id="_x0000_i1026" type="#_x0000_t75" style="width:466.8pt;height:225pt" o:ole="">
            <v:imagedata r:id="rId27" o:title=""/>
          </v:shape>
          <o:OLEObject Type="Embed" ProgID="Visio.Drawing.15" ShapeID="_x0000_i1026" DrawAspect="Content" ObjectID="_1543992255" r:id="rId28"/>
        </w:object>
      </w:r>
    </w:p>
    <w:p w:rsidR="00B85CCE" w:rsidRPr="00B85CCE" w:rsidRDefault="00B85CCE" w:rsidP="001902A8">
      <w:pPr>
        <w:ind w:firstLine="420"/>
      </w:pPr>
    </w:p>
    <w:p w:rsidR="003C106F" w:rsidRDefault="003C106F" w:rsidP="003C106F">
      <w:pPr>
        <w:pStyle w:val="2"/>
      </w:pPr>
      <w:bookmarkStart w:id="41" w:name="_Toc388410770"/>
      <w:bookmarkStart w:id="42" w:name="_Toc469244351"/>
      <w:r>
        <w:rPr>
          <w:rFonts w:hint="eastAsia"/>
        </w:rPr>
        <w:t>项目软件实施</w:t>
      </w:r>
      <w:r>
        <w:t>的一般技术</w:t>
      </w:r>
      <w:r>
        <w:rPr>
          <w:rFonts w:hint="eastAsia"/>
        </w:rPr>
        <w:t>要求</w:t>
      </w:r>
      <w:bookmarkEnd w:id="41"/>
      <w:bookmarkEnd w:id="42"/>
    </w:p>
    <w:p w:rsidR="003C106F" w:rsidRDefault="003C106F" w:rsidP="003C106F">
      <w:pPr>
        <w:pStyle w:val="3"/>
      </w:pPr>
      <w:bookmarkStart w:id="43" w:name="_Toc374995305"/>
      <w:bookmarkStart w:id="44" w:name="_Toc388410771"/>
      <w:bookmarkStart w:id="45" w:name="_Toc469244352"/>
      <w:r>
        <w:rPr>
          <w:rFonts w:hint="eastAsia"/>
        </w:rPr>
        <w:t>设计约束</w:t>
      </w:r>
      <w:bookmarkEnd w:id="43"/>
      <w:bookmarkEnd w:id="44"/>
      <w:bookmarkEnd w:id="45"/>
    </w:p>
    <w:p w:rsidR="003C106F" w:rsidRDefault="003C106F" w:rsidP="006746E7">
      <w:pPr>
        <w:pStyle w:val="aff5"/>
        <w:numPr>
          <w:ilvl w:val="0"/>
          <w:numId w:val="10"/>
        </w:numPr>
        <w:ind w:firstLineChars="0"/>
      </w:pPr>
      <w:r>
        <w:rPr>
          <w:rFonts w:hint="eastAsia"/>
        </w:rPr>
        <w:t>本平台的基础系统和中间件服务器全部采用</w:t>
      </w:r>
      <w:r w:rsidR="007532D3">
        <w:rPr>
          <w:rFonts w:hint="eastAsia"/>
        </w:rPr>
        <w:t>A</w:t>
      </w:r>
      <w:r w:rsidR="007532D3">
        <w:t>pache</w:t>
      </w:r>
      <w:r w:rsidR="007532D3">
        <w:rPr>
          <w:rFonts w:hint="eastAsia"/>
        </w:rPr>
        <w:t>、谷歌</w:t>
      </w:r>
      <w:r>
        <w:rPr>
          <w:rFonts w:hint="eastAsia"/>
        </w:rPr>
        <w:t>的商业产品加以实现。</w:t>
      </w:r>
    </w:p>
    <w:p w:rsidR="003C106F" w:rsidRDefault="003C106F" w:rsidP="006746E7">
      <w:pPr>
        <w:pStyle w:val="aff5"/>
        <w:numPr>
          <w:ilvl w:val="0"/>
          <w:numId w:val="10"/>
        </w:numPr>
        <w:ind w:firstLineChars="0"/>
      </w:pPr>
      <w:r>
        <w:rPr>
          <w:rFonts w:hint="eastAsia"/>
        </w:rPr>
        <w:t>本平台的业务分析和系统设计描述</w:t>
      </w:r>
      <w:r>
        <w:t>方式</w:t>
      </w:r>
      <w:r>
        <w:rPr>
          <w:rFonts w:hint="eastAsia"/>
        </w:rPr>
        <w:t>主要采用</w:t>
      </w:r>
      <w:r>
        <w:t>UML</w:t>
      </w:r>
      <w:r>
        <w:rPr>
          <w:rFonts w:hint="eastAsia"/>
        </w:rPr>
        <w:t>（统一建模语言</w:t>
      </w:r>
      <w:r>
        <w:t>）</w:t>
      </w:r>
      <w:r>
        <w:rPr>
          <w:rFonts w:hint="eastAsia"/>
        </w:rPr>
        <w:t>进行，并遵循</w:t>
      </w:r>
      <w:r>
        <w:rPr>
          <w:rFonts w:hint="eastAsia"/>
        </w:rPr>
        <w:t>UML2.1</w:t>
      </w:r>
      <w:r>
        <w:rPr>
          <w:rFonts w:hint="eastAsia"/>
        </w:rPr>
        <w:t>标准进行业务建模、设计建模、详细设计等；</w:t>
      </w:r>
    </w:p>
    <w:p w:rsidR="003C106F" w:rsidRDefault="003C106F" w:rsidP="006746E7">
      <w:pPr>
        <w:pStyle w:val="aff5"/>
        <w:numPr>
          <w:ilvl w:val="0"/>
          <w:numId w:val="10"/>
        </w:numPr>
        <w:ind w:firstLineChars="0"/>
      </w:pPr>
      <w:r>
        <w:rPr>
          <w:rFonts w:hint="eastAsia"/>
        </w:rPr>
        <w:t>本平台软件编码实现完全基于</w:t>
      </w:r>
      <w:r w:rsidR="00375E1C">
        <w:t>Thinkphp5.0</w:t>
      </w:r>
      <w:r w:rsidR="00375E1C">
        <w:rPr>
          <w:rFonts w:hint="eastAsia"/>
        </w:rPr>
        <w:t>、</w:t>
      </w:r>
      <w:r w:rsidR="00375E1C">
        <w:rPr>
          <w:rFonts w:hint="eastAsia"/>
        </w:rPr>
        <w:t>android</w:t>
      </w:r>
      <w:r>
        <w:rPr>
          <w:rFonts w:hint="eastAsia"/>
        </w:rPr>
        <w:t>的标准。</w:t>
      </w:r>
    </w:p>
    <w:p w:rsidR="003C106F" w:rsidRDefault="003C106F" w:rsidP="006746E7">
      <w:pPr>
        <w:pStyle w:val="aff5"/>
        <w:numPr>
          <w:ilvl w:val="0"/>
          <w:numId w:val="10"/>
        </w:numPr>
        <w:ind w:firstLineChars="0"/>
      </w:pPr>
      <w:r>
        <w:rPr>
          <w:rFonts w:hint="eastAsia"/>
        </w:rPr>
        <w:t>所有的业务实现程序组件</w:t>
      </w:r>
      <w:r>
        <w:t>模块</w:t>
      </w:r>
      <w:r>
        <w:rPr>
          <w:rFonts w:hint="eastAsia"/>
        </w:rPr>
        <w:t>都将部署在</w:t>
      </w:r>
      <w:r w:rsidR="00A4059B">
        <w:t>A</w:t>
      </w:r>
      <w:r w:rsidR="00A4059B">
        <w:rPr>
          <w:rFonts w:hint="eastAsia"/>
        </w:rPr>
        <w:t>pa</w:t>
      </w:r>
      <w:r w:rsidR="00A4059B">
        <w:t>che</w:t>
      </w:r>
      <w:r>
        <w:rPr>
          <w:rFonts w:hint="eastAsia"/>
        </w:rPr>
        <w:t>的服务器上，如页面、逻辑组件，功能控件等，它向所有的用户提供页面请求服务。</w:t>
      </w:r>
      <w:r>
        <w:rPr>
          <w:rFonts w:hint="eastAsia"/>
        </w:rPr>
        <w:t xml:space="preserve">   </w:t>
      </w:r>
    </w:p>
    <w:p w:rsidR="003C106F" w:rsidRDefault="003C106F" w:rsidP="005927EE">
      <w:pPr>
        <w:pStyle w:val="aff5"/>
        <w:numPr>
          <w:ilvl w:val="0"/>
          <w:numId w:val="10"/>
        </w:numPr>
        <w:ind w:firstLineChars="0"/>
      </w:pPr>
      <w:r>
        <w:rPr>
          <w:rFonts w:hint="eastAsia"/>
        </w:rPr>
        <w:t>编码开发工具选择</w:t>
      </w:r>
      <w:r w:rsidR="00143747">
        <w:t>PhpStorm2016</w:t>
      </w:r>
      <w:r>
        <w:rPr>
          <w:rFonts w:hint="eastAsia"/>
        </w:rPr>
        <w:t>+</w:t>
      </w:r>
      <w:r w:rsidR="00143747">
        <w:t>My</w:t>
      </w:r>
      <w:r>
        <w:rPr>
          <w:rFonts w:hint="eastAsia"/>
        </w:rPr>
        <w:t>SQL</w:t>
      </w:r>
      <w:r w:rsidR="00143747">
        <w:t>+Android Studio</w:t>
      </w:r>
      <w:r w:rsidR="00DC222C">
        <w:t>2.2.2</w:t>
      </w:r>
      <w:r>
        <w:rPr>
          <w:rFonts w:hint="eastAsia"/>
        </w:rPr>
        <w:t>或以上</w:t>
      </w:r>
      <w:r>
        <w:rPr>
          <w:rFonts w:hint="eastAsia"/>
        </w:rPr>
        <w:t xml:space="preserve"> </w:t>
      </w:r>
      <w:r>
        <w:rPr>
          <w:rFonts w:hint="eastAsia"/>
        </w:rPr>
        <w:t>。</w:t>
      </w:r>
    </w:p>
    <w:p w:rsidR="00505102" w:rsidRDefault="000D598F" w:rsidP="00046305">
      <w:pPr>
        <w:pStyle w:val="1"/>
      </w:pPr>
      <w:bookmarkStart w:id="46" w:name="_Toc469244357"/>
      <w:r>
        <w:rPr>
          <w:rFonts w:hint="eastAsia"/>
        </w:rPr>
        <w:t>项目实施</w:t>
      </w:r>
      <w:r w:rsidR="00B85CCE">
        <w:rPr>
          <w:rFonts w:hint="eastAsia"/>
        </w:rPr>
        <w:t>计划简要说明</w:t>
      </w:r>
      <w:bookmarkEnd w:id="46"/>
    </w:p>
    <w:p w:rsidR="00B85CCE" w:rsidRDefault="00B85CCE" w:rsidP="0070622A">
      <w:pPr>
        <w:ind w:firstLine="420"/>
      </w:pPr>
      <w:r>
        <w:rPr>
          <w:rFonts w:hint="eastAsia"/>
        </w:rPr>
        <w:t>根据</w:t>
      </w:r>
      <w:r>
        <w:t>上述项目内容要求和架构实施建议，</w:t>
      </w:r>
      <w:r>
        <w:rPr>
          <w:rFonts w:hint="eastAsia"/>
        </w:rPr>
        <w:t>本开发计划</w:t>
      </w:r>
      <w:r>
        <w:t>在不考虑前期的商务策划和需求调研策划阶段，仅从项目软件开发启动的阶段开始计划，</w:t>
      </w:r>
      <w:r>
        <w:rPr>
          <w:rFonts w:hint="eastAsia"/>
        </w:rPr>
        <w:t>主要</w:t>
      </w:r>
      <w:r>
        <w:t>的计划</w:t>
      </w:r>
      <w:r>
        <w:rPr>
          <w:rFonts w:hint="eastAsia"/>
        </w:rPr>
        <w:t>工作</w:t>
      </w:r>
      <w:r>
        <w:t>可参考</w:t>
      </w:r>
      <w:r>
        <w:rPr>
          <w:rFonts w:hint="eastAsia"/>
        </w:rPr>
        <w:t>以下</w:t>
      </w:r>
      <w:r>
        <w:t>说明加以</w:t>
      </w:r>
      <w:r>
        <w:rPr>
          <w:rFonts w:hint="eastAsia"/>
        </w:rPr>
        <w:t>组织</w:t>
      </w:r>
      <w:r>
        <w:t>。</w:t>
      </w:r>
    </w:p>
    <w:tbl>
      <w:tblPr>
        <w:tblW w:w="9356" w:type="dxa"/>
        <w:tblInd w:w="-5" w:type="dxa"/>
        <w:tblLayout w:type="fixed"/>
        <w:tblLook w:val="0000" w:firstRow="0" w:lastRow="0" w:firstColumn="0" w:lastColumn="0" w:noHBand="0" w:noVBand="0"/>
      </w:tblPr>
      <w:tblGrid>
        <w:gridCol w:w="680"/>
        <w:gridCol w:w="1588"/>
        <w:gridCol w:w="1134"/>
        <w:gridCol w:w="1418"/>
        <w:gridCol w:w="4536"/>
      </w:tblGrid>
      <w:tr w:rsidR="00B85CCE" w:rsidRPr="0003107E" w:rsidTr="00402FD4">
        <w:tc>
          <w:tcPr>
            <w:tcW w:w="680" w:type="dxa"/>
            <w:tcBorders>
              <w:top w:val="single" w:sz="4" w:space="0" w:color="000000"/>
              <w:left w:val="single" w:sz="4" w:space="0" w:color="000000"/>
              <w:bottom w:val="single" w:sz="4" w:space="0" w:color="000000"/>
            </w:tcBorders>
            <w:shd w:val="clear" w:color="auto" w:fill="D9D9D9"/>
          </w:tcPr>
          <w:p w:rsidR="00B85CCE" w:rsidRPr="0003107E" w:rsidRDefault="00B85CCE" w:rsidP="005B72FA">
            <w:pPr>
              <w:pStyle w:val="12"/>
              <w:rPr>
                <w:kern w:val="2"/>
                <w:sz w:val="21"/>
                <w:szCs w:val="21"/>
              </w:rPr>
            </w:pPr>
            <w:r w:rsidRPr="0003107E">
              <w:rPr>
                <w:rFonts w:hint="eastAsia"/>
                <w:kern w:val="2"/>
                <w:sz w:val="21"/>
                <w:szCs w:val="21"/>
              </w:rPr>
              <w:t>序号</w:t>
            </w:r>
          </w:p>
        </w:tc>
        <w:tc>
          <w:tcPr>
            <w:tcW w:w="1588" w:type="dxa"/>
            <w:tcBorders>
              <w:top w:val="single" w:sz="4" w:space="0" w:color="000000"/>
              <w:left w:val="single" w:sz="4" w:space="0" w:color="000000"/>
              <w:bottom w:val="single" w:sz="4" w:space="0" w:color="000000"/>
            </w:tcBorders>
            <w:shd w:val="clear" w:color="auto" w:fill="D9D9D9"/>
          </w:tcPr>
          <w:p w:rsidR="00B85CCE" w:rsidRPr="0003107E" w:rsidRDefault="00B85CCE" w:rsidP="005B72FA">
            <w:pPr>
              <w:pStyle w:val="12"/>
              <w:rPr>
                <w:kern w:val="2"/>
                <w:sz w:val="21"/>
                <w:szCs w:val="21"/>
              </w:rPr>
            </w:pPr>
            <w:r w:rsidRPr="0003107E">
              <w:rPr>
                <w:rFonts w:hint="eastAsia"/>
                <w:kern w:val="2"/>
                <w:sz w:val="21"/>
                <w:szCs w:val="21"/>
              </w:rPr>
              <w:t>阶段划分</w:t>
            </w:r>
          </w:p>
        </w:tc>
        <w:tc>
          <w:tcPr>
            <w:tcW w:w="1134" w:type="dxa"/>
            <w:tcBorders>
              <w:top w:val="single" w:sz="4" w:space="0" w:color="000000"/>
              <w:left w:val="single" w:sz="4" w:space="0" w:color="000000"/>
              <w:bottom w:val="single" w:sz="4" w:space="0" w:color="000000"/>
              <w:right w:val="single" w:sz="4" w:space="0" w:color="auto"/>
            </w:tcBorders>
            <w:shd w:val="clear" w:color="auto" w:fill="D9D9D9"/>
          </w:tcPr>
          <w:p w:rsidR="00B85CCE" w:rsidRPr="0003107E" w:rsidRDefault="00B85CCE" w:rsidP="005B72FA">
            <w:pPr>
              <w:pStyle w:val="12"/>
              <w:rPr>
                <w:kern w:val="2"/>
                <w:sz w:val="21"/>
                <w:szCs w:val="21"/>
              </w:rPr>
            </w:pPr>
            <w:r>
              <w:rPr>
                <w:rFonts w:hint="eastAsia"/>
                <w:kern w:val="2"/>
                <w:sz w:val="21"/>
                <w:szCs w:val="21"/>
              </w:rPr>
              <w:t>工期时长</w:t>
            </w:r>
          </w:p>
        </w:tc>
        <w:tc>
          <w:tcPr>
            <w:tcW w:w="1418" w:type="dxa"/>
            <w:tcBorders>
              <w:top w:val="single" w:sz="4" w:space="0" w:color="000000"/>
              <w:left w:val="single" w:sz="4" w:space="0" w:color="000000"/>
              <w:bottom w:val="single" w:sz="4" w:space="0" w:color="000000"/>
              <w:right w:val="single" w:sz="4" w:space="0" w:color="auto"/>
            </w:tcBorders>
            <w:shd w:val="clear" w:color="auto" w:fill="D9D9D9"/>
          </w:tcPr>
          <w:p w:rsidR="00B85CCE" w:rsidRPr="0003107E" w:rsidRDefault="00B85CCE" w:rsidP="005B72FA">
            <w:pPr>
              <w:pStyle w:val="12"/>
              <w:rPr>
                <w:kern w:val="2"/>
                <w:sz w:val="21"/>
                <w:szCs w:val="21"/>
              </w:rPr>
            </w:pPr>
            <w:r>
              <w:rPr>
                <w:rFonts w:hint="eastAsia"/>
                <w:kern w:val="2"/>
                <w:sz w:val="21"/>
                <w:szCs w:val="21"/>
              </w:rPr>
              <w:t>时间范围</w:t>
            </w:r>
          </w:p>
        </w:tc>
        <w:tc>
          <w:tcPr>
            <w:tcW w:w="4536" w:type="dxa"/>
            <w:tcBorders>
              <w:top w:val="single" w:sz="4" w:space="0" w:color="000000"/>
              <w:left w:val="single" w:sz="4" w:space="0" w:color="auto"/>
              <w:bottom w:val="single" w:sz="4" w:space="0" w:color="000000"/>
              <w:right w:val="single" w:sz="4" w:space="0" w:color="000000"/>
            </w:tcBorders>
            <w:shd w:val="clear" w:color="auto" w:fill="D9D9D9"/>
          </w:tcPr>
          <w:p w:rsidR="00B85CCE" w:rsidRPr="0003107E" w:rsidRDefault="00B85CCE" w:rsidP="005B72FA">
            <w:pPr>
              <w:pStyle w:val="12"/>
              <w:rPr>
                <w:kern w:val="2"/>
                <w:sz w:val="21"/>
                <w:szCs w:val="21"/>
              </w:rPr>
            </w:pPr>
            <w:r w:rsidRPr="0003107E">
              <w:rPr>
                <w:rFonts w:hint="eastAsia"/>
                <w:kern w:val="2"/>
                <w:sz w:val="21"/>
                <w:szCs w:val="21"/>
              </w:rPr>
              <w:t>交付产品</w:t>
            </w:r>
          </w:p>
        </w:tc>
      </w:tr>
      <w:tr w:rsidR="00B85CCE" w:rsidRPr="005C0E38" w:rsidTr="00402FD4">
        <w:tc>
          <w:tcPr>
            <w:tcW w:w="680" w:type="dxa"/>
            <w:tcBorders>
              <w:left w:val="single" w:sz="4" w:space="0" w:color="000000"/>
              <w:bottom w:val="single" w:sz="4" w:space="0" w:color="000000"/>
            </w:tcBorders>
          </w:tcPr>
          <w:p w:rsidR="00B85CCE" w:rsidRPr="005C0E38" w:rsidRDefault="00B85CCE" w:rsidP="005B72FA">
            <w:pPr>
              <w:pStyle w:val="12"/>
              <w:rPr>
                <w:kern w:val="2"/>
              </w:rPr>
            </w:pPr>
            <w:r>
              <w:rPr>
                <w:rFonts w:hint="eastAsia"/>
                <w:kern w:val="2"/>
              </w:rPr>
              <w:t>M1</w:t>
            </w:r>
          </w:p>
        </w:tc>
        <w:tc>
          <w:tcPr>
            <w:tcW w:w="1588" w:type="dxa"/>
            <w:tcBorders>
              <w:left w:val="single" w:sz="4" w:space="0" w:color="000000"/>
              <w:bottom w:val="single" w:sz="4" w:space="0" w:color="000000"/>
            </w:tcBorders>
          </w:tcPr>
          <w:p w:rsidR="00B85CCE" w:rsidRPr="005C0E38" w:rsidRDefault="00B85CCE" w:rsidP="005B72FA">
            <w:pPr>
              <w:pStyle w:val="12"/>
              <w:rPr>
                <w:kern w:val="2"/>
              </w:rPr>
            </w:pPr>
            <w:r>
              <w:rPr>
                <w:rFonts w:hint="eastAsia"/>
                <w:kern w:val="2"/>
              </w:rPr>
              <w:t>项目策划</w:t>
            </w:r>
          </w:p>
        </w:tc>
        <w:tc>
          <w:tcPr>
            <w:tcW w:w="1134" w:type="dxa"/>
            <w:tcBorders>
              <w:left w:val="single" w:sz="4" w:space="0" w:color="000000"/>
              <w:bottom w:val="single" w:sz="4" w:space="0" w:color="000000"/>
              <w:right w:val="single" w:sz="4" w:space="0" w:color="auto"/>
            </w:tcBorders>
          </w:tcPr>
          <w:p w:rsidR="00B85CCE" w:rsidRPr="005C0E38" w:rsidRDefault="00950901" w:rsidP="005B72FA">
            <w:pPr>
              <w:pStyle w:val="12"/>
              <w:rPr>
                <w:kern w:val="2"/>
              </w:rPr>
            </w:pPr>
            <w:r>
              <w:rPr>
                <w:kern w:val="2"/>
              </w:rPr>
              <w:t>5</w:t>
            </w:r>
            <w:r w:rsidR="00402FD4">
              <w:rPr>
                <w:rFonts w:hint="eastAsia"/>
                <w:kern w:val="2"/>
              </w:rPr>
              <w:t>天</w:t>
            </w:r>
          </w:p>
        </w:tc>
        <w:tc>
          <w:tcPr>
            <w:tcW w:w="1418" w:type="dxa"/>
            <w:tcBorders>
              <w:left w:val="single" w:sz="4" w:space="0" w:color="000000"/>
              <w:bottom w:val="single" w:sz="4" w:space="0" w:color="000000"/>
              <w:right w:val="single" w:sz="4" w:space="0" w:color="auto"/>
            </w:tcBorders>
          </w:tcPr>
          <w:p w:rsidR="00B85CCE" w:rsidRPr="005C0E38" w:rsidRDefault="00402FD4" w:rsidP="005B72FA">
            <w:pPr>
              <w:pStyle w:val="12"/>
              <w:rPr>
                <w:kern w:val="2"/>
              </w:rPr>
            </w:pPr>
            <w:r>
              <w:rPr>
                <w:rFonts w:hint="eastAsia"/>
                <w:kern w:val="2"/>
              </w:rPr>
              <w:t>201</w:t>
            </w:r>
            <w:r w:rsidR="00950901">
              <w:rPr>
                <w:kern w:val="2"/>
              </w:rPr>
              <w:t>6</w:t>
            </w:r>
            <w:r>
              <w:rPr>
                <w:rFonts w:hint="eastAsia"/>
                <w:kern w:val="2"/>
              </w:rPr>
              <w:t>-12-</w:t>
            </w:r>
            <w:r w:rsidR="00950901">
              <w:rPr>
                <w:kern w:val="2"/>
              </w:rPr>
              <w:t>12</w:t>
            </w:r>
            <w:r>
              <w:rPr>
                <w:kern w:val="2"/>
              </w:rPr>
              <w:t xml:space="preserve"> </w:t>
            </w:r>
            <w:r>
              <w:rPr>
                <w:rFonts w:hint="eastAsia"/>
                <w:kern w:val="2"/>
              </w:rPr>
              <w:t>至</w:t>
            </w:r>
            <w:r>
              <w:rPr>
                <w:rFonts w:hint="eastAsia"/>
                <w:kern w:val="2"/>
              </w:rPr>
              <w:t>201</w:t>
            </w:r>
            <w:r w:rsidR="00950901">
              <w:rPr>
                <w:kern w:val="2"/>
              </w:rPr>
              <w:t>6</w:t>
            </w:r>
            <w:r>
              <w:rPr>
                <w:rFonts w:hint="eastAsia"/>
                <w:kern w:val="2"/>
              </w:rPr>
              <w:t>-12-</w:t>
            </w:r>
            <w:r w:rsidR="00950901">
              <w:rPr>
                <w:kern w:val="2"/>
              </w:rPr>
              <w:t>17</w:t>
            </w:r>
          </w:p>
        </w:tc>
        <w:tc>
          <w:tcPr>
            <w:tcW w:w="4536" w:type="dxa"/>
            <w:tcBorders>
              <w:left w:val="single" w:sz="4" w:space="0" w:color="auto"/>
              <w:bottom w:val="single" w:sz="4" w:space="0" w:color="000000"/>
              <w:right w:val="single" w:sz="4" w:space="0" w:color="000000"/>
            </w:tcBorders>
          </w:tcPr>
          <w:p w:rsidR="00402FD4" w:rsidRDefault="00402FD4" w:rsidP="005B72FA">
            <w:pPr>
              <w:pStyle w:val="12"/>
              <w:rPr>
                <w:kern w:val="2"/>
              </w:rPr>
            </w:pPr>
            <w:r w:rsidRPr="004E39FE">
              <w:rPr>
                <w:rFonts w:hint="eastAsia"/>
                <w:kern w:val="2"/>
              </w:rPr>
              <w:t>《</w:t>
            </w:r>
            <w:r w:rsidR="00F82484">
              <w:t>”</w:t>
            </w:r>
            <w:r w:rsidR="00F82484">
              <w:rPr>
                <w:rFonts w:hint="eastAsia"/>
              </w:rPr>
              <w:t>周边购</w:t>
            </w:r>
            <w:r w:rsidR="00F82484">
              <w:t>”</w:t>
            </w:r>
            <w:r>
              <w:rPr>
                <w:rFonts w:hint="eastAsia"/>
                <w:kern w:val="2"/>
              </w:rPr>
              <w:t>项目愿景</w:t>
            </w:r>
            <w:r w:rsidRPr="004E39FE">
              <w:rPr>
                <w:rFonts w:hint="eastAsia"/>
                <w:kern w:val="2"/>
              </w:rPr>
              <w:t>说明书》</w:t>
            </w:r>
          </w:p>
          <w:p w:rsidR="00B85CCE" w:rsidRPr="005C0E38" w:rsidRDefault="00B85CCE" w:rsidP="005B72FA">
            <w:pPr>
              <w:pStyle w:val="12"/>
              <w:rPr>
                <w:kern w:val="2"/>
              </w:rPr>
            </w:pPr>
            <w:r w:rsidRPr="004E39FE">
              <w:rPr>
                <w:rFonts w:hint="eastAsia"/>
                <w:kern w:val="2"/>
              </w:rPr>
              <w:t>《</w:t>
            </w:r>
            <w:r w:rsidR="007C7055">
              <w:t>”</w:t>
            </w:r>
            <w:r w:rsidR="007C7055">
              <w:rPr>
                <w:rFonts w:hint="eastAsia"/>
              </w:rPr>
              <w:t>周边购</w:t>
            </w:r>
            <w:r w:rsidR="007C7055">
              <w:t>”</w:t>
            </w:r>
            <w:r>
              <w:rPr>
                <w:rFonts w:hint="eastAsia"/>
                <w:kern w:val="2"/>
              </w:rPr>
              <w:t>项目软件开发计划</w:t>
            </w:r>
            <w:r w:rsidRPr="004E39FE">
              <w:rPr>
                <w:rFonts w:hint="eastAsia"/>
                <w:kern w:val="2"/>
              </w:rPr>
              <w:t>说明书》</w:t>
            </w:r>
          </w:p>
        </w:tc>
      </w:tr>
      <w:tr w:rsidR="00B85CCE" w:rsidRPr="005C0E38" w:rsidTr="00402FD4">
        <w:tc>
          <w:tcPr>
            <w:tcW w:w="680" w:type="dxa"/>
            <w:tcBorders>
              <w:left w:val="single" w:sz="4" w:space="0" w:color="000000"/>
              <w:bottom w:val="single" w:sz="4" w:space="0" w:color="000000"/>
            </w:tcBorders>
          </w:tcPr>
          <w:p w:rsidR="00B85CCE" w:rsidRDefault="00B85CCE" w:rsidP="005B72FA">
            <w:pPr>
              <w:pStyle w:val="12"/>
              <w:rPr>
                <w:kern w:val="2"/>
              </w:rPr>
            </w:pPr>
            <w:r>
              <w:rPr>
                <w:rFonts w:hint="eastAsia"/>
                <w:kern w:val="2"/>
              </w:rPr>
              <w:t>M2</w:t>
            </w:r>
          </w:p>
        </w:tc>
        <w:tc>
          <w:tcPr>
            <w:tcW w:w="1588" w:type="dxa"/>
            <w:tcBorders>
              <w:left w:val="single" w:sz="4" w:space="0" w:color="000000"/>
              <w:bottom w:val="single" w:sz="4" w:space="0" w:color="000000"/>
            </w:tcBorders>
          </w:tcPr>
          <w:p w:rsidR="00B85CCE" w:rsidRDefault="00B85CCE" w:rsidP="005B72FA">
            <w:pPr>
              <w:pStyle w:val="12"/>
              <w:rPr>
                <w:kern w:val="2"/>
              </w:rPr>
            </w:pPr>
            <w:r>
              <w:rPr>
                <w:rFonts w:hint="eastAsia"/>
                <w:kern w:val="2"/>
              </w:rPr>
              <w:t>开发实施</w:t>
            </w:r>
          </w:p>
        </w:tc>
        <w:tc>
          <w:tcPr>
            <w:tcW w:w="1134" w:type="dxa"/>
            <w:tcBorders>
              <w:left w:val="single" w:sz="4" w:space="0" w:color="000000"/>
              <w:bottom w:val="single" w:sz="4" w:space="0" w:color="000000"/>
              <w:right w:val="single" w:sz="4" w:space="0" w:color="auto"/>
            </w:tcBorders>
          </w:tcPr>
          <w:p w:rsidR="00B85CCE" w:rsidRPr="005C0E38" w:rsidRDefault="007F7228" w:rsidP="005B72FA">
            <w:pPr>
              <w:pStyle w:val="12"/>
              <w:rPr>
                <w:kern w:val="2"/>
              </w:rPr>
            </w:pPr>
            <w:r>
              <w:rPr>
                <w:rFonts w:hint="eastAsia"/>
                <w:kern w:val="2"/>
              </w:rPr>
              <w:t>14</w:t>
            </w:r>
            <w:r w:rsidR="00C45222">
              <w:rPr>
                <w:rFonts w:hint="eastAsia"/>
                <w:kern w:val="2"/>
              </w:rPr>
              <w:t>天</w:t>
            </w:r>
          </w:p>
        </w:tc>
        <w:tc>
          <w:tcPr>
            <w:tcW w:w="1418" w:type="dxa"/>
            <w:tcBorders>
              <w:left w:val="single" w:sz="4" w:space="0" w:color="000000"/>
              <w:bottom w:val="single" w:sz="4" w:space="0" w:color="000000"/>
              <w:right w:val="single" w:sz="4" w:space="0" w:color="auto"/>
            </w:tcBorders>
          </w:tcPr>
          <w:p w:rsidR="00B85CCE" w:rsidRPr="005C0E38" w:rsidRDefault="00402FD4" w:rsidP="005B72FA">
            <w:pPr>
              <w:pStyle w:val="12"/>
              <w:rPr>
                <w:kern w:val="2"/>
              </w:rPr>
            </w:pPr>
            <w:r>
              <w:rPr>
                <w:rFonts w:hint="eastAsia"/>
                <w:kern w:val="2"/>
              </w:rPr>
              <w:t>201</w:t>
            </w:r>
            <w:r w:rsidR="003E1EF6">
              <w:rPr>
                <w:rFonts w:hint="eastAsia"/>
                <w:kern w:val="2"/>
              </w:rPr>
              <w:t>6-12</w:t>
            </w:r>
            <w:r>
              <w:rPr>
                <w:rFonts w:hint="eastAsia"/>
                <w:kern w:val="2"/>
              </w:rPr>
              <w:t>-</w:t>
            </w:r>
            <w:r w:rsidR="003E1EF6">
              <w:rPr>
                <w:rFonts w:hint="eastAsia"/>
                <w:kern w:val="2"/>
              </w:rPr>
              <w:t>18</w:t>
            </w:r>
            <w:r>
              <w:rPr>
                <w:rFonts w:hint="eastAsia"/>
                <w:kern w:val="2"/>
              </w:rPr>
              <w:t xml:space="preserve"> </w:t>
            </w:r>
            <w:r>
              <w:rPr>
                <w:rFonts w:hint="eastAsia"/>
                <w:kern w:val="2"/>
              </w:rPr>
              <w:t>至</w:t>
            </w:r>
            <w:r>
              <w:rPr>
                <w:rFonts w:hint="eastAsia"/>
                <w:kern w:val="2"/>
              </w:rPr>
              <w:t>201</w:t>
            </w:r>
            <w:r w:rsidR="003E1EF6">
              <w:rPr>
                <w:rFonts w:hint="eastAsia"/>
                <w:kern w:val="2"/>
              </w:rPr>
              <w:t>6</w:t>
            </w:r>
            <w:r>
              <w:rPr>
                <w:rFonts w:hint="eastAsia"/>
                <w:kern w:val="2"/>
              </w:rPr>
              <w:t>-</w:t>
            </w:r>
            <w:r w:rsidR="003E1EF6">
              <w:rPr>
                <w:rFonts w:hint="eastAsia"/>
                <w:kern w:val="2"/>
              </w:rPr>
              <w:t>01</w:t>
            </w:r>
            <w:r>
              <w:rPr>
                <w:rFonts w:hint="eastAsia"/>
                <w:kern w:val="2"/>
              </w:rPr>
              <w:t>-</w:t>
            </w:r>
            <w:r w:rsidR="003E1EF6">
              <w:rPr>
                <w:rFonts w:hint="eastAsia"/>
                <w:kern w:val="2"/>
              </w:rPr>
              <w:t>01</w:t>
            </w:r>
          </w:p>
        </w:tc>
        <w:tc>
          <w:tcPr>
            <w:tcW w:w="4536" w:type="dxa"/>
            <w:tcBorders>
              <w:left w:val="single" w:sz="4" w:space="0" w:color="auto"/>
              <w:bottom w:val="single" w:sz="4" w:space="0" w:color="000000"/>
              <w:right w:val="single" w:sz="4" w:space="0" w:color="000000"/>
            </w:tcBorders>
          </w:tcPr>
          <w:p w:rsidR="00B85CCE" w:rsidRPr="005C0E38" w:rsidRDefault="00D83457" w:rsidP="00431515">
            <w:pPr>
              <w:pStyle w:val="12"/>
              <w:ind w:firstLineChars="100" w:firstLine="180"/>
              <w:rPr>
                <w:kern w:val="2"/>
              </w:rPr>
            </w:pPr>
            <w:r>
              <w:t>“</w:t>
            </w:r>
            <w:r w:rsidR="00431515">
              <w:rPr>
                <w:rFonts w:hint="eastAsia"/>
              </w:rPr>
              <w:t>周边购</w:t>
            </w:r>
            <w:r w:rsidR="00431515">
              <w:t>”</w:t>
            </w:r>
            <w:r w:rsidR="00B85CCE">
              <w:rPr>
                <w:kern w:val="2"/>
              </w:rPr>
              <w:t>系统</w:t>
            </w:r>
            <w:r w:rsidR="00B85CCE">
              <w:rPr>
                <w:rFonts w:hint="eastAsia"/>
                <w:kern w:val="2"/>
              </w:rPr>
              <w:t>系统软件源代码</w:t>
            </w:r>
          </w:p>
        </w:tc>
      </w:tr>
      <w:tr w:rsidR="00B85CCE" w:rsidRPr="00B85CCE" w:rsidTr="00402FD4">
        <w:tc>
          <w:tcPr>
            <w:tcW w:w="680" w:type="dxa"/>
            <w:tcBorders>
              <w:left w:val="single" w:sz="4" w:space="0" w:color="000000"/>
              <w:bottom w:val="single" w:sz="4" w:space="0" w:color="000000"/>
            </w:tcBorders>
          </w:tcPr>
          <w:p w:rsidR="00B85CCE" w:rsidRPr="00B85CCE" w:rsidRDefault="00B85CCE" w:rsidP="005B72FA">
            <w:pPr>
              <w:pStyle w:val="12"/>
              <w:rPr>
                <w:kern w:val="2"/>
              </w:rPr>
            </w:pPr>
            <w:r>
              <w:rPr>
                <w:rFonts w:hint="eastAsia"/>
                <w:kern w:val="2"/>
              </w:rPr>
              <w:t>M</w:t>
            </w:r>
            <w:r w:rsidR="003A5C96">
              <w:rPr>
                <w:rFonts w:hint="eastAsia"/>
                <w:kern w:val="2"/>
              </w:rPr>
              <w:t>3</w:t>
            </w:r>
          </w:p>
        </w:tc>
        <w:tc>
          <w:tcPr>
            <w:tcW w:w="1588" w:type="dxa"/>
            <w:tcBorders>
              <w:left w:val="single" w:sz="4" w:space="0" w:color="000000"/>
              <w:bottom w:val="single" w:sz="4" w:space="0" w:color="000000"/>
            </w:tcBorders>
          </w:tcPr>
          <w:p w:rsidR="00B85CCE" w:rsidRPr="00B85CCE" w:rsidRDefault="00B85CCE" w:rsidP="00B85CCE">
            <w:pPr>
              <w:pStyle w:val="12"/>
            </w:pPr>
            <w:r w:rsidRPr="00B85CCE">
              <w:rPr>
                <w:rFonts w:hint="eastAsia"/>
              </w:rPr>
              <w:t>项目产品</w:t>
            </w:r>
            <w:r>
              <w:rPr>
                <w:rFonts w:hint="eastAsia"/>
              </w:rPr>
              <w:t>试运行</w:t>
            </w:r>
          </w:p>
        </w:tc>
        <w:tc>
          <w:tcPr>
            <w:tcW w:w="1134" w:type="dxa"/>
            <w:tcBorders>
              <w:left w:val="single" w:sz="4" w:space="0" w:color="000000"/>
              <w:bottom w:val="single" w:sz="4" w:space="0" w:color="000000"/>
              <w:right w:val="single" w:sz="4" w:space="0" w:color="auto"/>
            </w:tcBorders>
          </w:tcPr>
          <w:p w:rsidR="00B85CCE" w:rsidRPr="00B85CCE" w:rsidRDefault="00C45222" w:rsidP="005B72FA">
            <w:pPr>
              <w:pStyle w:val="12"/>
              <w:rPr>
                <w:kern w:val="2"/>
              </w:rPr>
            </w:pPr>
            <w:r>
              <w:rPr>
                <w:rFonts w:hint="eastAsia"/>
                <w:kern w:val="2"/>
              </w:rPr>
              <w:t>1</w:t>
            </w:r>
            <w:r>
              <w:rPr>
                <w:rFonts w:hint="eastAsia"/>
                <w:kern w:val="2"/>
              </w:rPr>
              <w:t>天</w:t>
            </w:r>
          </w:p>
        </w:tc>
        <w:tc>
          <w:tcPr>
            <w:tcW w:w="1418" w:type="dxa"/>
            <w:tcBorders>
              <w:left w:val="single" w:sz="4" w:space="0" w:color="000000"/>
              <w:bottom w:val="single" w:sz="4" w:space="0" w:color="000000"/>
              <w:right w:val="single" w:sz="4" w:space="0" w:color="auto"/>
            </w:tcBorders>
          </w:tcPr>
          <w:p w:rsidR="00B85CCE" w:rsidRPr="00B85CCE" w:rsidRDefault="00A715C3" w:rsidP="005B72FA">
            <w:pPr>
              <w:pStyle w:val="12"/>
              <w:rPr>
                <w:kern w:val="2"/>
              </w:rPr>
            </w:pPr>
            <w:r>
              <w:rPr>
                <w:rFonts w:hint="eastAsia"/>
                <w:kern w:val="2"/>
              </w:rPr>
              <w:t xml:space="preserve">2016-01-02 </w:t>
            </w:r>
            <w:r>
              <w:rPr>
                <w:rFonts w:hint="eastAsia"/>
                <w:kern w:val="2"/>
              </w:rPr>
              <w:t>至</w:t>
            </w:r>
            <w:r>
              <w:rPr>
                <w:rFonts w:hint="eastAsia"/>
                <w:kern w:val="2"/>
              </w:rPr>
              <w:t>2016-01-03</w:t>
            </w:r>
          </w:p>
        </w:tc>
        <w:tc>
          <w:tcPr>
            <w:tcW w:w="4536" w:type="dxa"/>
            <w:tcBorders>
              <w:left w:val="single" w:sz="4" w:space="0" w:color="auto"/>
              <w:bottom w:val="single" w:sz="4" w:space="0" w:color="000000"/>
              <w:right w:val="single" w:sz="4" w:space="0" w:color="000000"/>
            </w:tcBorders>
          </w:tcPr>
          <w:p w:rsidR="00B85CCE" w:rsidRPr="00B85CCE" w:rsidRDefault="00B85CCE" w:rsidP="00B85CCE">
            <w:pPr>
              <w:pStyle w:val="12"/>
              <w:rPr>
                <w:kern w:val="2"/>
              </w:rPr>
            </w:pPr>
            <w:r w:rsidRPr="004C7B30">
              <w:rPr>
                <w:rFonts w:hint="eastAsia"/>
                <w:kern w:val="2"/>
              </w:rPr>
              <w:t>《</w:t>
            </w:r>
            <w:r w:rsidR="00D83457">
              <w:t>“</w:t>
            </w:r>
            <w:r w:rsidR="00D83457">
              <w:rPr>
                <w:rFonts w:hint="eastAsia"/>
              </w:rPr>
              <w:t>周边购</w:t>
            </w:r>
            <w:r w:rsidR="00D83457">
              <w:t>”</w:t>
            </w:r>
            <w:r w:rsidRPr="004C7B30">
              <w:rPr>
                <w:rFonts w:hint="eastAsia"/>
                <w:kern w:val="2"/>
              </w:rPr>
              <w:t>系统</w:t>
            </w:r>
            <w:r>
              <w:rPr>
                <w:rFonts w:hint="eastAsia"/>
                <w:kern w:val="2"/>
              </w:rPr>
              <w:t>试运行</w:t>
            </w:r>
            <w:r w:rsidR="00B33BD6">
              <w:rPr>
                <w:rFonts w:hint="eastAsia"/>
                <w:kern w:val="2"/>
              </w:rPr>
              <w:t>总结</w:t>
            </w:r>
            <w:r w:rsidRPr="004C7B30">
              <w:rPr>
                <w:rFonts w:hint="eastAsia"/>
                <w:kern w:val="2"/>
              </w:rPr>
              <w:t>报告》</w:t>
            </w:r>
          </w:p>
        </w:tc>
      </w:tr>
      <w:tr w:rsidR="00B85CCE" w:rsidRPr="005C0E38" w:rsidTr="00402FD4">
        <w:tc>
          <w:tcPr>
            <w:tcW w:w="680" w:type="dxa"/>
            <w:tcBorders>
              <w:left w:val="single" w:sz="4" w:space="0" w:color="000000"/>
              <w:bottom w:val="single" w:sz="4" w:space="0" w:color="000000"/>
            </w:tcBorders>
          </w:tcPr>
          <w:p w:rsidR="00B85CCE" w:rsidRDefault="00B85CCE" w:rsidP="005B72FA">
            <w:pPr>
              <w:pStyle w:val="12"/>
              <w:rPr>
                <w:kern w:val="2"/>
              </w:rPr>
            </w:pPr>
            <w:r>
              <w:rPr>
                <w:rFonts w:hint="eastAsia"/>
                <w:kern w:val="2"/>
              </w:rPr>
              <w:t>M</w:t>
            </w:r>
            <w:r w:rsidR="0060731D">
              <w:rPr>
                <w:rFonts w:hint="eastAsia"/>
                <w:kern w:val="2"/>
              </w:rPr>
              <w:t>4</w:t>
            </w:r>
          </w:p>
        </w:tc>
        <w:tc>
          <w:tcPr>
            <w:tcW w:w="1588" w:type="dxa"/>
            <w:tcBorders>
              <w:left w:val="single" w:sz="4" w:space="0" w:color="000000"/>
              <w:bottom w:val="single" w:sz="4" w:space="0" w:color="000000"/>
            </w:tcBorders>
          </w:tcPr>
          <w:p w:rsidR="00B85CCE" w:rsidRDefault="00B85CCE" w:rsidP="005B72FA">
            <w:pPr>
              <w:pStyle w:val="12"/>
              <w:rPr>
                <w:kern w:val="2"/>
              </w:rPr>
            </w:pPr>
            <w:r w:rsidRPr="00A73F02">
              <w:rPr>
                <w:rFonts w:hint="eastAsia"/>
              </w:rPr>
              <w:t>项目</w:t>
            </w:r>
            <w:r>
              <w:rPr>
                <w:rFonts w:hint="eastAsia"/>
              </w:rPr>
              <w:t>产品</w:t>
            </w:r>
            <w:r w:rsidRPr="00A73F02">
              <w:rPr>
                <w:rFonts w:hint="eastAsia"/>
              </w:rPr>
              <w:t>终验</w:t>
            </w:r>
          </w:p>
        </w:tc>
        <w:tc>
          <w:tcPr>
            <w:tcW w:w="1134" w:type="dxa"/>
            <w:tcBorders>
              <w:left w:val="single" w:sz="4" w:space="0" w:color="000000"/>
              <w:bottom w:val="single" w:sz="4" w:space="0" w:color="000000"/>
              <w:right w:val="single" w:sz="4" w:space="0" w:color="auto"/>
            </w:tcBorders>
          </w:tcPr>
          <w:p w:rsidR="00B85CCE" w:rsidRPr="005C0E38" w:rsidRDefault="00C45222" w:rsidP="005B72FA">
            <w:pPr>
              <w:pStyle w:val="12"/>
              <w:rPr>
                <w:kern w:val="2"/>
              </w:rPr>
            </w:pPr>
            <w:r>
              <w:rPr>
                <w:rFonts w:hint="eastAsia"/>
                <w:kern w:val="2"/>
              </w:rPr>
              <w:t>1</w:t>
            </w:r>
            <w:r>
              <w:rPr>
                <w:rFonts w:hint="eastAsia"/>
                <w:kern w:val="2"/>
              </w:rPr>
              <w:t>天</w:t>
            </w:r>
          </w:p>
        </w:tc>
        <w:tc>
          <w:tcPr>
            <w:tcW w:w="1418" w:type="dxa"/>
            <w:tcBorders>
              <w:left w:val="single" w:sz="4" w:space="0" w:color="000000"/>
              <w:bottom w:val="single" w:sz="4" w:space="0" w:color="000000"/>
              <w:right w:val="single" w:sz="4" w:space="0" w:color="auto"/>
            </w:tcBorders>
          </w:tcPr>
          <w:p w:rsidR="00B85CCE" w:rsidRPr="005C0E38" w:rsidRDefault="00700F66" w:rsidP="005B72FA">
            <w:pPr>
              <w:pStyle w:val="12"/>
              <w:rPr>
                <w:kern w:val="2"/>
              </w:rPr>
            </w:pPr>
            <w:r>
              <w:rPr>
                <w:rFonts w:hint="eastAsia"/>
                <w:kern w:val="2"/>
              </w:rPr>
              <w:t xml:space="preserve">2016-01-04 </w:t>
            </w:r>
            <w:r>
              <w:rPr>
                <w:rFonts w:hint="eastAsia"/>
                <w:kern w:val="2"/>
              </w:rPr>
              <w:t>至</w:t>
            </w:r>
            <w:r>
              <w:rPr>
                <w:rFonts w:hint="eastAsia"/>
                <w:kern w:val="2"/>
              </w:rPr>
              <w:lastRenderedPageBreak/>
              <w:t>2016-01-05</w:t>
            </w:r>
          </w:p>
        </w:tc>
        <w:tc>
          <w:tcPr>
            <w:tcW w:w="4536" w:type="dxa"/>
            <w:tcBorders>
              <w:left w:val="single" w:sz="4" w:space="0" w:color="auto"/>
              <w:bottom w:val="single" w:sz="4" w:space="0" w:color="000000"/>
              <w:right w:val="single" w:sz="4" w:space="0" w:color="000000"/>
            </w:tcBorders>
          </w:tcPr>
          <w:p w:rsidR="00B85CCE" w:rsidRPr="005C0E38" w:rsidRDefault="00B85CCE" w:rsidP="005B72FA">
            <w:pPr>
              <w:pStyle w:val="12"/>
              <w:rPr>
                <w:kern w:val="2"/>
              </w:rPr>
            </w:pPr>
            <w:r w:rsidRPr="004C7B30">
              <w:rPr>
                <w:rFonts w:hint="eastAsia"/>
                <w:kern w:val="2"/>
              </w:rPr>
              <w:lastRenderedPageBreak/>
              <w:t>《</w:t>
            </w:r>
            <w:r w:rsidR="00D83457">
              <w:t>“</w:t>
            </w:r>
            <w:r w:rsidR="00D83457">
              <w:rPr>
                <w:rFonts w:hint="eastAsia"/>
              </w:rPr>
              <w:t>周边购</w:t>
            </w:r>
            <w:r w:rsidR="00D83457">
              <w:t>”</w:t>
            </w:r>
            <w:r w:rsidRPr="004C7B30">
              <w:rPr>
                <w:rFonts w:hint="eastAsia"/>
                <w:kern w:val="2"/>
              </w:rPr>
              <w:t>系统</w:t>
            </w:r>
            <w:r w:rsidR="00D83457">
              <w:rPr>
                <w:rFonts w:hint="eastAsia"/>
                <w:kern w:val="2"/>
              </w:rPr>
              <w:t>用户使用说明书</w:t>
            </w:r>
            <w:r w:rsidRPr="004C7B30">
              <w:rPr>
                <w:rFonts w:hint="eastAsia"/>
                <w:kern w:val="2"/>
              </w:rPr>
              <w:t>》</w:t>
            </w:r>
          </w:p>
        </w:tc>
      </w:tr>
    </w:tbl>
    <w:p w:rsidR="00B85CCE" w:rsidRDefault="00B85CCE" w:rsidP="00B85CCE">
      <w:pPr>
        <w:pStyle w:val="aff5"/>
        <w:ind w:firstLine="420"/>
      </w:pPr>
    </w:p>
    <w:p w:rsidR="00B33BD6" w:rsidRDefault="00B85CCE" w:rsidP="0070622A">
      <w:pPr>
        <w:ind w:firstLine="420"/>
      </w:pPr>
      <w:r>
        <w:rPr>
          <w:rFonts w:hint="eastAsia"/>
        </w:rPr>
        <w:t>项目具体实施中并非</w:t>
      </w:r>
      <w:r>
        <w:t>完全采用</w:t>
      </w:r>
      <w:r>
        <w:t>M1</w:t>
      </w:r>
      <w:r>
        <w:t>到</w:t>
      </w:r>
      <w:r>
        <w:t>M</w:t>
      </w:r>
      <w:r w:rsidR="00C311E0">
        <w:rPr>
          <w:rFonts w:hint="eastAsia"/>
        </w:rPr>
        <w:t>4</w:t>
      </w:r>
      <w:r>
        <w:t>严格完成次序的方式进行，而是采用较为简洁的原型</w:t>
      </w:r>
      <w:r>
        <w:rPr>
          <w:rFonts w:hint="eastAsia"/>
        </w:rPr>
        <w:t>+</w:t>
      </w:r>
      <w:r>
        <w:rPr>
          <w:rFonts w:hint="eastAsia"/>
        </w:rPr>
        <w:t>迭代</w:t>
      </w:r>
      <w:r>
        <w:t>的方式组织，上面的工作时长是依据我们建议的</w:t>
      </w:r>
      <w:r>
        <w:rPr>
          <w:rFonts w:hint="eastAsia"/>
        </w:rPr>
        <w:t>项目开发</w:t>
      </w:r>
      <w:r>
        <w:t>内容</w:t>
      </w:r>
      <w:r>
        <w:rPr>
          <w:rFonts w:hint="eastAsia"/>
        </w:rPr>
        <w:t>而定</w:t>
      </w:r>
      <w:r>
        <w:t>的。</w:t>
      </w:r>
    </w:p>
    <w:p w:rsidR="00716701" w:rsidRDefault="009B7C30" w:rsidP="009B7C30">
      <w:pPr>
        <w:pStyle w:val="1"/>
      </w:pPr>
      <w:bookmarkStart w:id="47" w:name="_Toc469244358"/>
      <w:r>
        <w:rPr>
          <w:rFonts w:hint="eastAsia"/>
        </w:rPr>
        <w:t>项目实施过程组织</w:t>
      </w:r>
      <w:bookmarkEnd w:id="47"/>
    </w:p>
    <w:p w:rsidR="009B7C30" w:rsidRDefault="009B7C30" w:rsidP="00487121">
      <w:pPr>
        <w:pStyle w:val="2"/>
      </w:pPr>
      <w:bookmarkStart w:id="48" w:name="_Toc469244359"/>
      <w:r>
        <w:rPr>
          <w:rFonts w:hint="eastAsia"/>
        </w:rPr>
        <w:t>项目实施团队</w:t>
      </w:r>
      <w:r>
        <w:t>工作</w:t>
      </w:r>
      <w:r w:rsidR="00487121">
        <w:rPr>
          <w:rFonts w:hint="eastAsia"/>
        </w:rPr>
        <w:t>说明</w:t>
      </w:r>
      <w:bookmarkEnd w:id="48"/>
    </w:p>
    <w:p w:rsidR="003C106F" w:rsidRPr="0022099D" w:rsidRDefault="003C106F" w:rsidP="0070622A">
      <w:pPr>
        <w:ind w:firstLine="420"/>
      </w:pPr>
      <w:r>
        <w:rPr>
          <w:rFonts w:hint="eastAsia"/>
        </w:rPr>
        <w:t>在本项目中，</w:t>
      </w:r>
      <w:r>
        <w:t>项目</w:t>
      </w:r>
      <w:r>
        <w:rPr>
          <w:rFonts w:hint="eastAsia"/>
        </w:rPr>
        <w:t>软件</w:t>
      </w:r>
      <w:r>
        <w:t>研发</w:t>
      </w:r>
      <w:r>
        <w:rPr>
          <w:rFonts w:hint="eastAsia"/>
        </w:rPr>
        <w:t>队伍由</w:t>
      </w:r>
      <w:r w:rsidR="00C65955">
        <w:rPr>
          <w:rFonts w:hint="eastAsia"/>
        </w:rPr>
        <w:t>柳州职业技术学院软件技术（手机软件开发方向）</w:t>
      </w:r>
      <w:r w:rsidR="00C65955">
        <w:rPr>
          <w:rFonts w:hint="eastAsia"/>
        </w:rPr>
        <w:t>1</w:t>
      </w:r>
      <w:r w:rsidR="00C65955">
        <w:rPr>
          <w:rFonts w:hint="eastAsia"/>
        </w:rPr>
        <w:t>班毕业设计第一小组</w:t>
      </w:r>
      <w:r>
        <w:t>组建。</w:t>
      </w:r>
    </w:p>
    <w:p w:rsidR="004508F2" w:rsidRDefault="00487121" w:rsidP="004474F6">
      <w:pPr>
        <w:pStyle w:val="1"/>
      </w:pPr>
      <w:bookmarkStart w:id="49" w:name="_Toc469244360"/>
      <w:r>
        <w:rPr>
          <w:rFonts w:hint="eastAsia"/>
        </w:rPr>
        <w:t>其它</w:t>
      </w:r>
      <w:r w:rsidR="004474F6">
        <w:rPr>
          <w:rFonts w:hint="eastAsia"/>
        </w:rPr>
        <w:t>说明</w:t>
      </w:r>
      <w:bookmarkEnd w:id="49"/>
    </w:p>
    <w:p w:rsidR="00B85CCE" w:rsidRPr="00B85CCE" w:rsidRDefault="00B85CCE" w:rsidP="00B85CCE">
      <w:pPr>
        <w:ind w:firstLine="420"/>
      </w:pPr>
      <w:r>
        <w:rPr>
          <w:rFonts w:hint="eastAsia"/>
        </w:rPr>
        <w:t>无</w:t>
      </w:r>
      <w:r>
        <w:t>。</w:t>
      </w:r>
    </w:p>
    <w:sectPr w:rsidR="00B85CCE" w:rsidRPr="00B85CCE" w:rsidSect="006F3280">
      <w:pgSz w:w="11906" w:h="16838"/>
      <w:pgMar w:top="1424" w:right="1133" w:bottom="1440" w:left="1361" w:header="468" w:footer="562" w:gutter="57"/>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64D" w:rsidRDefault="00F3564D" w:rsidP="00882843">
      <w:pPr>
        <w:ind w:firstLine="420"/>
      </w:pPr>
      <w:r>
        <w:separator/>
      </w:r>
    </w:p>
  </w:endnote>
  <w:endnote w:type="continuationSeparator" w:id="0">
    <w:p w:rsidR="00F3564D" w:rsidRDefault="00F3564D" w:rsidP="008828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65" w:type="dxa"/>
      <w:tblInd w:w="108" w:type="dxa"/>
      <w:tblBorders>
        <w:top w:val="single" w:sz="4" w:space="0" w:color="auto"/>
      </w:tblBorders>
      <w:tblLook w:val="0000" w:firstRow="0" w:lastRow="0" w:firstColumn="0" w:lastColumn="0" w:noHBand="0" w:noVBand="0"/>
    </w:tblPr>
    <w:tblGrid>
      <w:gridCol w:w="3885"/>
      <w:gridCol w:w="2205"/>
      <w:gridCol w:w="3675"/>
    </w:tblGrid>
    <w:tr w:rsidR="001C4EF5" w:rsidRPr="00243E3A" w:rsidTr="00DF3247">
      <w:trPr>
        <w:cantSplit/>
        <w:trHeight w:val="416"/>
      </w:trPr>
      <w:tc>
        <w:tcPr>
          <w:tcW w:w="3885" w:type="dxa"/>
          <w:vAlign w:val="center"/>
        </w:tcPr>
        <w:p w:rsidR="001C4EF5" w:rsidRPr="00243E3A" w:rsidRDefault="001C4EF5" w:rsidP="00DF3247">
          <w:pPr>
            <w:pStyle w:val="12"/>
          </w:pPr>
          <w:r w:rsidRPr="00243E3A">
            <w:rPr>
              <w:rFonts w:hint="eastAsia"/>
            </w:rPr>
            <w:t>地址：</w:t>
          </w:r>
        </w:p>
      </w:tc>
      <w:tc>
        <w:tcPr>
          <w:tcW w:w="2205" w:type="dxa"/>
          <w:vAlign w:val="center"/>
        </w:tcPr>
        <w:p w:rsidR="001C4EF5" w:rsidRPr="00243E3A" w:rsidRDefault="001C4EF5" w:rsidP="00DF3247">
          <w:pPr>
            <w:pStyle w:val="12"/>
          </w:pPr>
          <w:r w:rsidRPr="00243E3A">
            <w:rPr>
              <w:rFonts w:hint="eastAsia"/>
            </w:rPr>
            <w:t>E-mail</w:t>
          </w:r>
          <w:r w:rsidRPr="00243E3A">
            <w:rPr>
              <w:rFonts w:hint="eastAsia"/>
            </w:rPr>
            <w:t>：</w:t>
          </w:r>
        </w:p>
      </w:tc>
      <w:tc>
        <w:tcPr>
          <w:tcW w:w="3675" w:type="dxa"/>
          <w:vAlign w:val="center"/>
        </w:tcPr>
        <w:p w:rsidR="001C4EF5" w:rsidRPr="00243E3A" w:rsidRDefault="001C4EF5" w:rsidP="00DF3247">
          <w:pPr>
            <w:pStyle w:val="12"/>
          </w:pPr>
          <w:r w:rsidRPr="00243E3A">
            <w:rPr>
              <w:rFonts w:hint="eastAsia"/>
            </w:rPr>
            <w:t>密级：</w:t>
          </w:r>
          <w:r>
            <w:rPr>
              <w:rFonts w:hint="eastAsia"/>
            </w:rPr>
            <w:t>公开</w:t>
          </w:r>
        </w:p>
      </w:tc>
    </w:tr>
    <w:tr w:rsidR="001C4EF5" w:rsidRPr="00243E3A" w:rsidTr="00DF3247">
      <w:trPr>
        <w:cantSplit/>
        <w:trHeight w:val="417"/>
      </w:trPr>
      <w:tc>
        <w:tcPr>
          <w:tcW w:w="3885" w:type="dxa"/>
          <w:vAlign w:val="center"/>
        </w:tcPr>
        <w:p w:rsidR="001C4EF5" w:rsidRPr="00243E3A" w:rsidRDefault="001C4EF5" w:rsidP="00DF3247">
          <w:pPr>
            <w:pStyle w:val="12"/>
          </w:pPr>
          <w:r w:rsidRPr="00243E3A">
            <w:rPr>
              <w:rFonts w:hint="eastAsia"/>
            </w:rPr>
            <w:t>电话：</w:t>
          </w:r>
        </w:p>
      </w:tc>
      <w:tc>
        <w:tcPr>
          <w:tcW w:w="2205" w:type="dxa"/>
          <w:vAlign w:val="center"/>
        </w:tcPr>
        <w:p w:rsidR="001C4EF5" w:rsidRPr="00243E3A" w:rsidRDefault="001C4EF5" w:rsidP="00DF3247">
          <w:pPr>
            <w:pStyle w:val="12"/>
          </w:pPr>
          <w:r w:rsidRPr="00243E3A">
            <w:rPr>
              <w:rFonts w:hint="eastAsia"/>
            </w:rPr>
            <w:t>传真：</w:t>
          </w:r>
        </w:p>
      </w:tc>
      <w:tc>
        <w:tcPr>
          <w:tcW w:w="3675" w:type="dxa"/>
          <w:vAlign w:val="center"/>
        </w:tcPr>
        <w:p w:rsidR="001C4EF5" w:rsidRPr="00243E3A" w:rsidRDefault="001C4EF5" w:rsidP="00DF3247">
          <w:pPr>
            <w:pStyle w:val="12"/>
          </w:pPr>
          <w:r w:rsidRPr="00243E3A">
            <w:rPr>
              <w:rFonts w:hint="eastAsia"/>
            </w:rPr>
            <w:t>第</w:t>
          </w:r>
          <w:r w:rsidRPr="00243E3A">
            <w:rPr>
              <w:rFonts w:hint="eastAsia"/>
            </w:rPr>
            <w:t xml:space="preserve"> </w:t>
          </w:r>
          <w:r>
            <w:fldChar w:fldCharType="begin"/>
          </w:r>
          <w:r>
            <w:instrText xml:space="preserve"> PAGE </w:instrText>
          </w:r>
          <w:r>
            <w:fldChar w:fldCharType="separate"/>
          </w:r>
          <w:r w:rsidR="006619D4">
            <w:rPr>
              <w:noProof/>
            </w:rPr>
            <w:t>2</w:t>
          </w:r>
          <w:r>
            <w:rPr>
              <w:noProof/>
            </w:rPr>
            <w:fldChar w:fldCharType="end"/>
          </w:r>
          <w:r w:rsidRPr="00243E3A">
            <w:rPr>
              <w:rFonts w:hint="eastAsia"/>
            </w:rPr>
            <w:t xml:space="preserve"> </w:t>
          </w:r>
          <w:r w:rsidRPr="00243E3A">
            <w:rPr>
              <w:rFonts w:hint="eastAsia"/>
            </w:rPr>
            <w:t>页</w:t>
          </w:r>
          <w:r w:rsidRPr="00243E3A">
            <w:rPr>
              <w:rFonts w:hint="eastAsia"/>
            </w:rPr>
            <w:t xml:space="preserve"> </w:t>
          </w:r>
          <w:r w:rsidRPr="00243E3A">
            <w:rPr>
              <w:rFonts w:hint="eastAsia"/>
            </w:rPr>
            <w:t>共</w:t>
          </w:r>
          <w:r w:rsidRPr="00243E3A">
            <w:rPr>
              <w:rFonts w:hint="eastAsia"/>
            </w:rPr>
            <w:t xml:space="preserve"> </w:t>
          </w:r>
          <w:fldSimple w:instr=" SECTIONPAGES  \* MERGEFORMAT ">
            <w:r w:rsidR="006619D4">
              <w:rPr>
                <w:noProof/>
              </w:rPr>
              <w:t>2</w:t>
            </w:r>
          </w:fldSimple>
          <w:r w:rsidRPr="00243E3A">
            <w:rPr>
              <w:rFonts w:hint="eastAsia"/>
            </w:rPr>
            <w:t xml:space="preserve"> </w:t>
          </w:r>
          <w:r w:rsidRPr="00243E3A">
            <w:rPr>
              <w:rFonts w:hint="eastAsia"/>
            </w:rPr>
            <w:t>页修订记录</w:t>
          </w:r>
        </w:p>
      </w:tc>
    </w:tr>
  </w:tbl>
  <w:p w:rsidR="001C4EF5" w:rsidRDefault="001C4EF5" w:rsidP="00DF3247">
    <w:pPr>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64" w:type="dxa"/>
      <w:tblBorders>
        <w:top w:val="single" w:sz="4" w:space="0" w:color="auto"/>
      </w:tblBorders>
      <w:tblLook w:val="0000" w:firstRow="0" w:lastRow="0" w:firstColumn="0" w:lastColumn="0" w:noHBand="0" w:noVBand="0"/>
    </w:tblPr>
    <w:tblGrid>
      <w:gridCol w:w="3780"/>
      <w:gridCol w:w="1998"/>
      <w:gridCol w:w="3686"/>
    </w:tblGrid>
    <w:tr w:rsidR="001C4EF5" w:rsidRPr="00243E3A" w:rsidTr="00DF3247">
      <w:trPr>
        <w:cantSplit/>
      </w:trPr>
      <w:tc>
        <w:tcPr>
          <w:tcW w:w="3780" w:type="dxa"/>
          <w:vAlign w:val="bottom"/>
        </w:tcPr>
        <w:p w:rsidR="001C4EF5" w:rsidRPr="00243E3A" w:rsidRDefault="001C4EF5" w:rsidP="00DF3247">
          <w:pPr>
            <w:pStyle w:val="ae"/>
            <w:jc w:val="both"/>
            <w:rPr>
              <w:rFonts w:ascii="微软雅黑" w:eastAsia="微软雅黑" w:hAnsi="微软雅黑"/>
            </w:rPr>
          </w:pPr>
          <w:r w:rsidRPr="00243E3A">
            <w:rPr>
              <w:rFonts w:ascii="微软雅黑" w:eastAsia="微软雅黑" w:hAnsi="微软雅黑" w:hint="eastAsia"/>
            </w:rPr>
            <w:t>地址：</w:t>
          </w:r>
        </w:p>
      </w:tc>
      <w:tc>
        <w:tcPr>
          <w:tcW w:w="1998" w:type="dxa"/>
          <w:vAlign w:val="bottom"/>
        </w:tcPr>
        <w:p w:rsidR="001C4EF5" w:rsidRPr="00243E3A" w:rsidRDefault="001C4EF5" w:rsidP="00DF3247">
          <w:pPr>
            <w:pStyle w:val="ae"/>
            <w:jc w:val="both"/>
            <w:rPr>
              <w:rFonts w:ascii="微软雅黑" w:eastAsia="微软雅黑" w:hAnsi="微软雅黑"/>
            </w:rPr>
          </w:pPr>
          <w:r w:rsidRPr="00243E3A">
            <w:rPr>
              <w:rFonts w:ascii="微软雅黑" w:eastAsia="微软雅黑" w:hAnsi="微软雅黑" w:hint="eastAsia"/>
            </w:rPr>
            <w:t>E-mail：</w:t>
          </w:r>
        </w:p>
      </w:tc>
      <w:tc>
        <w:tcPr>
          <w:tcW w:w="3686" w:type="dxa"/>
          <w:vAlign w:val="bottom"/>
        </w:tcPr>
        <w:p w:rsidR="001C4EF5" w:rsidRPr="00243E3A" w:rsidRDefault="001C4EF5" w:rsidP="00DF3247">
          <w:pPr>
            <w:pStyle w:val="af"/>
            <w:ind w:firstLine="480"/>
            <w:jc w:val="both"/>
            <w:rPr>
              <w:rFonts w:ascii="微软雅黑" w:eastAsia="微软雅黑" w:hAnsi="微软雅黑"/>
            </w:rPr>
          </w:pPr>
          <w:r w:rsidRPr="00243E3A">
            <w:rPr>
              <w:rFonts w:ascii="微软雅黑" w:eastAsia="微软雅黑" w:hAnsi="微软雅黑" w:hint="eastAsia"/>
            </w:rPr>
            <w:t>密级：</w:t>
          </w:r>
        </w:p>
      </w:tc>
    </w:tr>
    <w:tr w:rsidR="001C4EF5" w:rsidRPr="00243E3A" w:rsidTr="00DF3247">
      <w:trPr>
        <w:cantSplit/>
        <w:trHeight w:val="335"/>
      </w:trPr>
      <w:tc>
        <w:tcPr>
          <w:tcW w:w="3780" w:type="dxa"/>
          <w:vAlign w:val="bottom"/>
        </w:tcPr>
        <w:p w:rsidR="001C4EF5" w:rsidRPr="00243E3A" w:rsidRDefault="001C4EF5" w:rsidP="00DF3247">
          <w:pPr>
            <w:pStyle w:val="ae"/>
            <w:jc w:val="both"/>
            <w:rPr>
              <w:rFonts w:ascii="微软雅黑" w:eastAsia="微软雅黑" w:hAnsi="微软雅黑"/>
            </w:rPr>
          </w:pPr>
          <w:r w:rsidRPr="00243E3A">
            <w:rPr>
              <w:rFonts w:ascii="微软雅黑" w:eastAsia="微软雅黑" w:hAnsi="微软雅黑" w:hint="eastAsia"/>
            </w:rPr>
            <w:t>电话：</w:t>
          </w:r>
        </w:p>
      </w:tc>
      <w:tc>
        <w:tcPr>
          <w:tcW w:w="1998" w:type="dxa"/>
          <w:vAlign w:val="bottom"/>
        </w:tcPr>
        <w:p w:rsidR="001C4EF5" w:rsidRPr="00243E3A" w:rsidRDefault="001C4EF5" w:rsidP="00DF3247">
          <w:pPr>
            <w:pStyle w:val="ae"/>
            <w:jc w:val="both"/>
            <w:rPr>
              <w:rFonts w:ascii="微软雅黑" w:eastAsia="微软雅黑" w:hAnsi="微软雅黑"/>
            </w:rPr>
          </w:pPr>
          <w:r w:rsidRPr="00243E3A">
            <w:rPr>
              <w:rFonts w:ascii="微软雅黑" w:eastAsia="微软雅黑" w:hAnsi="微软雅黑" w:hint="eastAsia"/>
            </w:rPr>
            <w:t>传真：</w:t>
          </w:r>
        </w:p>
      </w:tc>
      <w:tc>
        <w:tcPr>
          <w:tcW w:w="3686" w:type="dxa"/>
          <w:vAlign w:val="bottom"/>
        </w:tcPr>
        <w:p w:rsidR="001C4EF5" w:rsidRPr="00243E3A" w:rsidRDefault="001C4EF5" w:rsidP="00DF3247">
          <w:pPr>
            <w:pStyle w:val="af0"/>
            <w:ind w:firstLine="480"/>
            <w:jc w:val="both"/>
            <w:rPr>
              <w:rFonts w:ascii="微软雅黑" w:eastAsia="微软雅黑" w:hAnsi="微软雅黑"/>
            </w:rPr>
          </w:pPr>
          <w:r w:rsidRPr="00243E3A">
            <w:rPr>
              <w:rFonts w:ascii="微软雅黑" w:eastAsia="微软雅黑" w:hAnsi="微软雅黑" w:hint="eastAsia"/>
            </w:rPr>
            <w:t xml:space="preserve">第 </w:t>
          </w:r>
          <w:r w:rsidRPr="00243E3A">
            <w:rPr>
              <w:rFonts w:ascii="微软雅黑" w:eastAsia="微软雅黑" w:hAnsi="微软雅黑"/>
            </w:rPr>
            <w:fldChar w:fldCharType="begin"/>
          </w:r>
          <w:r w:rsidRPr="00243E3A">
            <w:rPr>
              <w:rFonts w:ascii="微软雅黑" w:eastAsia="微软雅黑" w:hAnsi="微软雅黑"/>
            </w:rPr>
            <w:instrText xml:space="preserve"> PAGE  \* Arabic  \* MERGEFORMAT </w:instrText>
          </w:r>
          <w:r w:rsidRPr="00243E3A">
            <w:rPr>
              <w:rFonts w:ascii="微软雅黑" w:eastAsia="微软雅黑" w:hAnsi="微软雅黑"/>
            </w:rPr>
            <w:fldChar w:fldCharType="separate"/>
          </w:r>
          <w:r w:rsidR="006619D4">
            <w:rPr>
              <w:rFonts w:ascii="微软雅黑" w:eastAsia="微软雅黑" w:hAnsi="微软雅黑"/>
              <w:noProof/>
            </w:rPr>
            <w:t>5</w:t>
          </w:r>
          <w:r w:rsidRPr="00243E3A">
            <w:rPr>
              <w:rFonts w:ascii="微软雅黑" w:eastAsia="微软雅黑" w:hAnsi="微软雅黑"/>
              <w:noProof/>
            </w:rPr>
            <w:fldChar w:fldCharType="end"/>
          </w:r>
          <w:r w:rsidRPr="00243E3A">
            <w:rPr>
              <w:rFonts w:ascii="微软雅黑" w:eastAsia="微软雅黑" w:hAnsi="微软雅黑" w:hint="eastAsia"/>
            </w:rPr>
            <w:t xml:space="preserve"> 页 共 </w:t>
          </w:r>
          <w:fldSimple w:instr=" SECTIONPAGES  \* MERGEFORMAT ">
            <w:r w:rsidR="006619D4" w:rsidRPr="006619D4">
              <w:rPr>
                <w:rFonts w:ascii="微软雅黑" w:eastAsia="微软雅黑" w:hAnsi="微软雅黑"/>
                <w:noProof/>
              </w:rPr>
              <w:t>10</w:t>
            </w:r>
          </w:fldSimple>
          <w:r w:rsidRPr="00243E3A">
            <w:rPr>
              <w:rFonts w:ascii="微软雅黑" w:eastAsia="微软雅黑" w:hAnsi="微软雅黑" w:hint="eastAsia"/>
            </w:rPr>
            <w:t xml:space="preserve"> 页</w:t>
          </w:r>
        </w:p>
      </w:tc>
    </w:tr>
  </w:tbl>
  <w:p w:rsidR="001C4EF5" w:rsidRDefault="001C4EF5" w:rsidP="00B97056">
    <w:pPr>
      <w:pStyle w:val="a4"/>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64D" w:rsidRDefault="00F3564D" w:rsidP="00882843">
      <w:pPr>
        <w:ind w:firstLine="420"/>
      </w:pPr>
      <w:r>
        <w:separator/>
      </w:r>
    </w:p>
  </w:footnote>
  <w:footnote w:type="continuationSeparator" w:id="0">
    <w:p w:rsidR="00F3564D" w:rsidRDefault="00F3564D" w:rsidP="0088284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pPr>
      <w:pStyle w:val="Logo"/>
    </w:pPr>
    <w:r>
      <w:rPr>
        <w:noProof/>
      </w:rPr>
      <mc:AlternateContent>
        <mc:Choice Requires="wps">
          <w:drawing>
            <wp:anchor distT="0" distB="0" distL="114300" distR="114300" simplePos="0" relativeHeight="251658240" behindDoc="0" locked="0" layoutInCell="1" allowOverlap="1" wp14:anchorId="74CCB7A2" wp14:editId="6CADB1F1">
              <wp:simplePos x="0" y="0"/>
              <wp:positionH relativeFrom="column">
                <wp:posOffset>3234843</wp:posOffset>
              </wp:positionH>
              <wp:positionV relativeFrom="paragraph">
                <wp:posOffset>-51520</wp:posOffset>
              </wp:positionV>
              <wp:extent cx="2722510" cy="533400"/>
              <wp:effectExtent l="0" t="0" r="1905"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510" cy="533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C4EF5" w:rsidRDefault="00364D65" w:rsidP="003D3188">
                          <w:pPr>
                            <w:spacing w:line="240" w:lineRule="auto"/>
                            <w:ind w:firstLine="420"/>
                            <w:jc w:val="right"/>
                          </w:pPr>
                          <w:r>
                            <w:rPr>
                              <w:rFonts w:ascii="微软雅黑" w:hAnsi="微软雅黑" w:hint="eastAsia"/>
                            </w:rPr>
                            <w:t>“周边送</w:t>
                          </w:r>
                          <w:r>
                            <w:rPr>
                              <w:rFonts w:ascii="微软雅黑" w:hAnsi="微软雅黑"/>
                            </w:rPr>
                            <w:t>”购物平台</w:t>
                          </w:r>
                          <w:r w:rsidR="001C4EF5" w:rsidRPr="00743584">
                            <w:rPr>
                              <w:rFonts w:ascii="微软雅黑" w:hAnsi="微软雅黑" w:hint="eastAsia"/>
                            </w:rPr>
                            <w:t>项目</w:t>
                          </w:r>
                        </w:p>
                        <w:p w:rsidR="001C4EF5" w:rsidRPr="00994A9F" w:rsidRDefault="001C4EF5" w:rsidP="00BA5D2B">
                          <w:pPr>
                            <w:wordWrap w:val="0"/>
                            <w:spacing w:line="240" w:lineRule="auto"/>
                            <w:ind w:firstLine="420"/>
                            <w:jc w:val="right"/>
                          </w:pPr>
                          <w:r>
                            <w:rPr>
                              <w:rFonts w:hint="eastAsia"/>
                            </w:rPr>
                            <w:t>项目愿景说明书</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CCB7A2" id="_x0000_t202" coordsize="21600,21600" o:spt="202" path="m,l,21600r21600,l21600,xe">
              <v:stroke joinstyle="miter"/>
              <v:path gradientshapeok="t" o:connecttype="rect"/>
            </v:shapetype>
            <v:shape id="Text Box 3" o:spid="_x0000_s1026" type="#_x0000_t202" style="position:absolute;margin-left:254.7pt;margin-top:-4.05pt;width:214.35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" stroked="f">
              <v:textbox>
                <w:txbxContent>
                  <w:p w:rsidR="001C4EF5" w:rsidRDefault="00364D65" w:rsidP="003D3188">
                    <w:pPr>
                      <w:spacing w:line="240" w:lineRule="auto"/>
                      <w:ind w:firstLine="420"/>
                      <w:jc w:val="right"/>
                    </w:pPr>
                    <w:r>
                      <w:rPr>
                        <w:rFonts w:ascii="微软雅黑" w:hAnsi="微软雅黑" w:hint="eastAsia"/>
                      </w:rPr>
                      <w:t>“周边送</w:t>
                    </w:r>
                    <w:r>
                      <w:rPr>
                        <w:rFonts w:ascii="微软雅黑" w:hAnsi="微软雅黑"/>
                      </w:rPr>
                      <w:t>”购物平台</w:t>
                    </w:r>
                    <w:r w:rsidR="001C4EF5" w:rsidRPr="00743584">
                      <w:rPr>
                        <w:rFonts w:ascii="微软雅黑" w:hAnsi="微软雅黑" w:hint="eastAsia"/>
                      </w:rPr>
                      <w:t>项目</w:t>
                    </w:r>
                  </w:p>
                  <w:p w:rsidR="001C4EF5" w:rsidRPr="00994A9F" w:rsidRDefault="001C4EF5" w:rsidP="00BA5D2B">
                    <w:pPr>
                      <w:wordWrap w:val="0"/>
                      <w:spacing w:line="240" w:lineRule="auto"/>
                      <w:ind w:firstLine="420"/>
                      <w:jc w:val="right"/>
                    </w:pPr>
                    <w:r>
                      <w:rPr>
                        <w:rFonts w:hint="eastAsia"/>
                      </w:rPr>
                      <w:t>项目愿景说明书</w:t>
                    </w:r>
                  </w:p>
                </w:txbxContent>
              </v:textbox>
            </v:shape>
          </w:pict>
        </mc:Fallback>
      </mc:AlternateContent>
    </w:r>
    <w:r>
      <w:rPr>
        <w:noProof/>
      </w:rPr>
      <mc:AlternateContent>
        <mc:Choice Requires="wps">
          <w:drawing>
            <wp:anchor distT="4294967295" distB="4294967295" distL="114300" distR="114300" simplePos="0" relativeHeight="251656192" behindDoc="0" locked="0" layoutInCell="1" allowOverlap="1" wp14:anchorId="5E906090" wp14:editId="63D55172">
              <wp:simplePos x="0" y="0"/>
              <wp:positionH relativeFrom="column">
                <wp:posOffset>0</wp:posOffset>
              </wp:positionH>
              <wp:positionV relativeFrom="paragraph">
                <wp:posOffset>512444</wp:posOffset>
              </wp:positionV>
              <wp:extent cx="5928995" cy="0"/>
              <wp:effectExtent l="0" t="0" r="14605" b="1905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8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6F176" id="Line 2" o:spid="_x0000_s1026" style="position:absolute;left:0;text-align:left;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40.35pt" to="466.85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"/>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EF5" w:rsidRDefault="001C4EF5" w:rsidP="007D6E9E">
    <w:pPr>
      <w:pStyle w:val="a3"/>
      <w:ind w:firstLine="360"/>
      <w:jc w:val="both"/>
    </w:pPr>
    <w:r>
      <w:rPr>
        <w:rFonts w:hint="eastAsia"/>
      </w:rPr>
      <w:t>项目名称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F7534"/>
    <w:multiLevelType w:val="hybridMultilevel"/>
    <w:tmpl w:val="6098FB5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19356A"/>
    <w:multiLevelType w:val="hybridMultilevel"/>
    <w:tmpl w:val="E79CF78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728211B"/>
    <w:multiLevelType w:val="multilevel"/>
    <w:tmpl w:val="A8F68520"/>
    <w:lvl w:ilvl="0">
      <w:start w:val="1"/>
      <w:numFmt w:val="decimal"/>
      <w:pStyle w:val="1"/>
      <w:lvlText w:val="%1"/>
      <w:lvlJc w:val="left"/>
      <w:pPr>
        <w:tabs>
          <w:tab w:val="num" w:pos="367"/>
        </w:tabs>
        <w:ind w:left="367" w:hanging="425"/>
      </w:pPr>
      <w:rPr>
        <w:rFonts w:hint="eastAsia"/>
      </w:rPr>
    </w:lvl>
    <w:lvl w:ilvl="1">
      <w:start w:val="1"/>
      <w:numFmt w:val="decimal"/>
      <w:pStyle w:val="2"/>
      <w:lvlText w:val="%1.%2"/>
      <w:lvlJc w:val="left"/>
      <w:pPr>
        <w:tabs>
          <w:tab w:val="num" w:pos="509"/>
        </w:tabs>
        <w:ind w:left="509" w:hanging="567"/>
      </w:pPr>
      <w:rPr>
        <w:rFonts w:hint="eastAsia"/>
      </w:rPr>
    </w:lvl>
    <w:lvl w:ilvl="2">
      <w:start w:val="1"/>
      <w:numFmt w:val="decimal"/>
      <w:pStyle w:val="3"/>
      <w:lvlText w:val="%1.%2.%3"/>
      <w:lvlJc w:val="left"/>
      <w:pPr>
        <w:tabs>
          <w:tab w:val="num" w:pos="720"/>
        </w:tabs>
        <w:ind w:left="709" w:hanging="709"/>
      </w:pPr>
      <w:rPr>
        <w:rFonts w:hint="eastAsia"/>
      </w:rPr>
    </w:lvl>
    <w:lvl w:ilvl="3">
      <w:start w:val="1"/>
      <w:numFmt w:val="decimal"/>
      <w:pStyle w:val="4"/>
      <w:lvlText w:val="%1.%2.%3.%4"/>
      <w:lvlJc w:val="left"/>
      <w:pPr>
        <w:tabs>
          <w:tab w:val="num" w:pos="1022"/>
        </w:tabs>
        <w:ind w:left="793" w:hanging="851"/>
      </w:pPr>
      <w:rPr>
        <w:rFonts w:hint="eastAsia"/>
      </w:rPr>
    </w:lvl>
    <w:lvl w:ilvl="4">
      <w:start w:val="1"/>
      <w:numFmt w:val="decimal"/>
      <w:pStyle w:val="5"/>
      <w:lvlText w:val="%1.%2.%3.%4.%5"/>
      <w:lvlJc w:val="left"/>
      <w:pPr>
        <w:tabs>
          <w:tab w:val="num" w:pos="1382"/>
        </w:tabs>
        <w:ind w:left="934" w:hanging="992"/>
      </w:pPr>
      <w:rPr>
        <w:rFonts w:hint="eastAsia"/>
      </w:rPr>
    </w:lvl>
    <w:lvl w:ilvl="5">
      <w:start w:val="1"/>
      <w:numFmt w:val="decimal"/>
      <w:pStyle w:val="6"/>
      <w:lvlText w:val="%1.%2.%3.%4.%5.%6"/>
      <w:lvlJc w:val="left"/>
      <w:pPr>
        <w:tabs>
          <w:tab w:val="num" w:pos="1742"/>
        </w:tabs>
        <w:ind w:left="1076" w:hanging="1134"/>
      </w:pPr>
      <w:rPr>
        <w:rFonts w:hint="eastAsia"/>
      </w:rPr>
    </w:lvl>
    <w:lvl w:ilvl="6">
      <w:start w:val="1"/>
      <w:numFmt w:val="decimal"/>
      <w:pStyle w:val="7"/>
      <w:lvlText w:val="%1.%2.%3.%4.%5.%6.%7"/>
      <w:lvlJc w:val="left"/>
      <w:pPr>
        <w:tabs>
          <w:tab w:val="num" w:pos="1742"/>
        </w:tabs>
        <w:ind w:left="1218" w:hanging="1276"/>
      </w:pPr>
      <w:rPr>
        <w:rFonts w:hint="eastAsia"/>
      </w:rPr>
    </w:lvl>
    <w:lvl w:ilvl="7">
      <w:start w:val="1"/>
      <w:numFmt w:val="decimal"/>
      <w:pStyle w:val="8"/>
      <w:lvlText w:val="%1.%2.%3.%4.%5.%6.%7.%8"/>
      <w:lvlJc w:val="left"/>
      <w:pPr>
        <w:tabs>
          <w:tab w:val="num" w:pos="2102"/>
        </w:tabs>
        <w:ind w:left="1360" w:hanging="1418"/>
      </w:pPr>
      <w:rPr>
        <w:rFonts w:hint="eastAsia"/>
      </w:rPr>
    </w:lvl>
    <w:lvl w:ilvl="8">
      <w:start w:val="1"/>
      <w:numFmt w:val="decimal"/>
      <w:pStyle w:val="9"/>
      <w:lvlText w:val="%1.%2.%3.%4.%5.%6.%7.%8.%9"/>
      <w:lvlJc w:val="left"/>
      <w:pPr>
        <w:tabs>
          <w:tab w:val="num" w:pos="2462"/>
        </w:tabs>
        <w:ind w:left="1501" w:hanging="1559"/>
      </w:pPr>
      <w:rPr>
        <w:rFonts w:hint="eastAsia"/>
      </w:rPr>
    </w:lvl>
  </w:abstractNum>
  <w:abstractNum w:abstractNumId="3" w15:restartNumberingAfterBreak="0">
    <w:nsid w:val="31A667E1"/>
    <w:multiLevelType w:val="hybridMultilevel"/>
    <w:tmpl w:val="FC94670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50255BC"/>
    <w:multiLevelType w:val="hybridMultilevel"/>
    <w:tmpl w:val="8DE4D3E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2062A5C"/>
    <w:multiLevelType w:val="hybridMultilevel"/>
    <w:tmpl w:val="A62676E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31422D0"/>
    <w:multiLevelType w:val="hybridMultilevel"/>
    <w:tmpl w:val="99B0A0E2"/>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5046E9B"/>
    <w:multiLevelType w:val="hybridMultilevel"/>
    <w:tmpl w:val="F7DA0FC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D1724C4"/>
    <w:multiLevelType w:val="hybridMultilevel"/>
    <w:tmpl w:val="3D429E6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FF24F98"/>
    <w:multiLevelType w:val="hybridMultilevel"/>
    <w:tmpl w:val="681C6F8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12A776A"/>
    <w:multiLevelType w:val="hybridMultilevel"/>
    <w:tmpl w:val="01C66428"/>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32200AA"/>
    <w:multiLevelType w:val="hybridMultilevel"/>
    <w:tmpl w:val="F93E88C8"/>
    <w:lvl w:ilvl="0" w:tplc="EB665032">
      <w:start w:val="1"/>
      <w:numFmt w:val="bullet"/>
      <w:pStyle w:val="DefaultParagraphFontParaChar"/>
      <w:lvlText w:val=""/>
      <w:lvlJc w:val="left"/>
      <w:pPr>
        <w:tabs>
          <w:tab w:val="num" w:pos="840"/>
        </w:tabs>
        <w:ind w:left="840" w:hanging="420"/>
      </w:pPr>
      <w:rPr>
        <w:rFonts w:ascii="Symbol" w:hAnsi="Symbol" w:hint="default"/>
        <w:color w:val="auto"/>
      </w:rPr>
    </w:lvl>
    <w:lvl w:ilvl="1" w:tplc="0409000F">
      <w:start w:val="1"/>
      <w:numFmt w:val="decimal"/>
      <w:lvlText w:val="%2."/>
      <w:lvlJc w:val="left"/>
      <w:pPr>
        <w:tabs>
          <w:tab w:val="num" w:pos="1260"/>
        </w:tabs>
        <w:ind w:left="1260" w:hanging="420"/>
      </w:pPr>
      <w:rPr>
        <w:rFonts w:hint="default"/>
        <w:color w:val="auto"/>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2" w15:restartNumberingAfterBreak="0">
    <w:nsid w:val="59C949AE"/>
    <w:multiLevelType w:val="hybridMultilevel"/>
    <w:tmpl w:val="CA6296E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BFD354B"/>
    <w:multiLevelType w:val="hybridMultilevel"/>
    <w:tmpl w:val="9058EC98"/>
    <w:lvl w:ilvl="0" w:tplc="04090015">
      <w:start w:val="1"/>
      <w:numFmt w:val="upperLetter"/>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DA5B88"/>
    <w:multiLevelType w:val="hybridMultilevel"/>
    <w:tmpl w:val="81BA2F5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6AB57DA9"/>
    <w:multiLevelType w:val="hybridMultilevel"/>
    <w:tmpl w:val="3F7C072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C293F6D"/>
    <w:multiLevelType w:val="hybridMultilevel"/>
    <w:tmpl w:val="E218502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1E47A15"/>
    <w:multiLevelType w:val="hybridMultilevel"/>
    <w:tmpl w:val="8416D75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C0179A2"/>
    <w:multiLevelType w:val="hybridMultilevel"/>
    <w:tmpl w:val="40C088FA"/>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C993B58"/>
    <w:multiLevelType w:val="hybridMultilevel"/>
    <w:tmpl w:val="D9064F7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D476EFA"/>
    <w:multiLevelType w:val="hybridMultilevel"/>
    <w:tmpl w:val="7996CA9E"/>
    <w:lvl w:ilvl="0" w:tplc="04090015">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E7A5C19"/>
    <w:multiLevelType w:val="hybridMultilevel"/>
    <w:tmpl w:val="092E8850"/>
    <w:lvl w:ilvl="0" w:tplc="04090015">
      <w:start w:val="1"/>
      <w:numFmt w:val="upperLetter"/>
      <w:lvlText w:val="%1."/>
      <w:lvlJc w:val="left"/>
      <w:pPr>
        <w:ind w:left="780" w:hanging="360"/>
      </w:pPr>
      <w:rPr>
        <w:rFonts w:hint="default"/>
      </w:rPr>
    </w:lvl>
    <w:lvl w:ilvl="1" w:tplc="FE2EB820">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FA52833"/>
    <w:multiLevelType w:val="hybridMultilevel"/>
    <w:tmpl w:val="D6A0311E"/>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7FBF1125"/>
    <w:multiLevelType w:val="hybridMultilevel"/>
    <w:tmpl w:val="E6C0E44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1"/>
  </w:num>
  <w:num w:numId="3">
    <w:abstractNumId w:val="4"/>
  </w:num>
  <w:num w:numId="4">
    <w:abstractNumId w:val="17"/>
  </w:num>
  <w:num w:numId="5">
    <w:abstractNumId w:val="14"/>
  </w:num>
  <w:num w:numId="6">
    <w:abstractNumId w:val="7"/>
  </w:num>
  <w:num w:numId="7">
    <w:abstractNumId w:val="6"/>
  </w:num>
  <w:num w:numId="8">
    <w:abstractNumId w:val="13"/>
  </w:num>
  <w:num w:numId="9">
    <w:abstractNumId w:val="21"/>
  </w:num>
  <w:num w:numId="10">
    <w:abstractNumId w:val="20"/>
  </w:num>
  <w:num w:numId="11">
    <w:abstractNumId w:val="16"/>
  </w:num>
  <w:num w:numId="12">
    <w:abstractNumId w:val="10"/>
  </w:num>
  <w:num w:numId="13">
    <w:abstractNumId w:val="9"/>
  </w:num>
  <w:num w:numId="14">
    <w:abstractNumId w:val="15"/>
  </w:num>
  <w:num w:numId="15">
    <w:abstractNumId w:val="12"/>
  </w:num>
  <w:num w:numId="16">
    <w:abstractNumId w:val="5"/>
  </w:num>
  <w:num w:numId="17">
    <w:abstractNumId w:val="1"/>
  </w:num>
  <w:num w:numId="18">
    <w:abstractNumId w:val="0"/>
  </w:num>
  <w:num w:numId="19">
    <w:abstractNumId w:val="19"/>
  </w:num>
  <w:num w:numId="20">
    <w:abstractNumId w:val="8"/>
  </w:num>
  <w:num w:numId="21">
    <w:abstractNumId w:val="23"/>
  </w:num>
  <w:num w:numId="22">
    <w:abstractNumId w:val="3"/>
  </w:num>
  <w:num w:numId="23">
    <w:abstractNumId w:val="18"/>
  </w:num>
  <w:num w:numId="24">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activeWritingStyle w:appName="MSWord" w:lang="en-US" w:vendorID="64" w:dllVersion="0" w:nlCheck="1" w:checkStyle="0"/>
  <w:activeWritingStyle w:appName="MSWord" w:lang="zh-CN" w:vendorID="64" w:dllVersion="0"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F9C"/>
    <w:rsid w:val="000001CA"/>
    <w:rsid w:val="0000096C"/>
    <w:rsid w:val="0000124A"/>
    <w:rsid w:val="0000173B"/>
    <w:rsid w:val="000021A7"/>
    <w:rsid w:val="00002770"/>
    <w:rsid w:val="00002A5A"/>
    <w:rsid w:val="0000325C"/>
    <w:rsid w:val="000036E0"/>
    <w:rsid w:val="000039F6"/>
    <w:rsid w:val="00004D62"/>
    <w:rsid w:val="000063DB"/>
    <w:rsid w:val="00007A8A"/>
    <w:rsid w:val="00013282"/>
    <w:rsid w:val="00013A09"/>
    <w:rsid w:val="00014AEA"/>
    <w:rsid w:val="000155DC"/>
    <w:rsid w:val="000216D9"/>
    <w:rsid w:val="000217D2"/>
    <w:rsid w:val="0002222B"/>
    <w:rsid w:val="00022AC6"/>
    <w:rsid w:val="00022CBB"/>
    <w:rsid w:val="00024C26"/>
    <w:rsid w:val="00024D8B"/>
    <w:rsid w:val="00024E33"/>
    <w:rsid w:val="0002522D"/>
    <w:rsid w:val="00025DF3"/>
    <w:rsid w:val="00025FA1"/>
    <w:rsid w:val="0002681B"/>
    <w:rsid w:val="00026994"/>
    <w:rsid w:val="000301CA"/>
    <w:rsid w:val="00030DD6"/>
    <w:rsid w:val="000323ED"/>
    <w:rsid w:val="00032CEF"/>
    <w:rsid w:val="00034072"/>
    <w:rsid w:val="00034CD9"/>
    <w:rsid w:val="00035813"/>
    <w:rsid w:val="00035871"/>
    <w:rsid w:val="00035E1A"/>
    <w:rsid w:val="00037198"/>
    <w:rsid w:val="00037721"/>
    <w:rsid w:val="00037F01"/>
    <w:rsid w:val="00040ECA"/>
    <w:rsid w:val="0004115F"/>
    <w:rsid w:val="00041E41"/>
    <w:rsid w:val="0004293F"/>
    <w:rsid w:val="00042F49"/>
    <w:rsid w:val="0004323B"/>
    <w:rsid w:val="00043F1E"/>
    <w:rsid w:val="0004468A"/>
    <w:rsid w:val="00044D58"/>
    <w:rsid w:val="00045B49"/>
    <w:rsid w:val="00045CD1"/>
    <w:rsid w:val="000461D0"/>
    <w:rsid w:val="00046305"/>
    <w:rsid w:val="0004652A"/>
    <w:rsid w:val="00046B78"/>
    <w:rsid w:val="000470EA"/>
    <w:rsid w:val="00050977"/>
    <w:rsid w:val="000518C0"/>
    <w:rsid w:val="00053304"/>
    <w:rsid w:val="00054322"/>
    <w:rsid w:val="00055020"/>
    <w:rsid w:val="0005568E"/>
    <w:rsid w:val="0005583F"/>
    <w:rsid w:val="000567BD"/>
    <w:rsid w:val="00057522"/>
    <w:rsid w:val="00057D53"/>
    <w:rsid w:val="00060709"/>
    <w:rsid w:val="00060853"/>
    <w:rsid w:val="00061BA4"/>
    <w:rsid w:val="00062B3C"/>
    <w:rsid w:val="00063F0E"/>
    <w:rsid w:val="00065FD1"/>
    <w:rsid w:val="0006709E"/>
    <w:rsid w:val="00067C80"/>
    <w:rsid w:val="0007002D"/>
    <w:rsid w:val="00070C51"/>
    <w:rsid w:val="00073B1C"/>
    <w:rsid w:val="0007545F"/>
    <w:rsid w:val="00076D02"/>
    <w:rsid w:val="000807B5"/>
    <w:rsid w:val="00080BA1"/>
    <w:rsid w:val="00080E70"/>
    <w:rsid w:val="00080E8E"/>
    <w:rsid w:val="00081BC2"/>
    <w:rsid w:val="00083435"/>
    <w:rsid w:val="00083ACF"/>
    <w:rsid w:val="000849D0"/>
    <w:rsid w:val="00085018"/>
    <w:rsid w:val="000852B6"/>
    <w:rsid w:val="00087B78"/>
    <w:rsid w:val="00087F0D"/>
    <w:rsid w:val="00090667"/>
    <w:rsid w:val="00091BD5"/>
    <w:rsid w:val="0009228D"/>
    <w:rsid w:val="00092791"/>
    <w:rsid w:val="00092ABC"/>
    <w:rsid w:val="00094D84"/>
    <w:rsid w:val="00095139"/>
    <w:rsid w:val="00095740"/>
    <w:rsid w:val="000957AF"/>
    <w:rsid w:val="00096C3C"/>
    <w:rsid w:val="000976F0"/>
    <w:rsid w:val="00097BD5"/>
    <w:rsid w:val="000A0E1D"/>
    <w:rsid w:val="000A1F95"/>
    <w:rsid w:val="000A215A"/>
    <w:rsid w:val="000A29F4"/>
    <w:rsid w:val="000A3AC0"/>
    <w:rsid w:val="000A4C84"/>
    <w:rsid w:val="000A5965"/>
    <w:rsid w:val="000A6C9C"/>
    <w:rsid w:val="000A719C"/>
    <w:rsid w:val="000B0D22"/>
    <w:rsid w:val="000B113B"/>
    <w:rsid w:val="000B1299"/>
    <w:rsid w:val="000B1EB4"/>
    <w:rsid w:val="000B2625"/>
    <w:rsid w:val="000B2F03"/>
    <w:rsid w:val="000B4D80"/>
    <w:rsid w:val="000B523F"/>
    <w:rsid w:val="000B595C"/>
    <w:rsid w:val="000B7061"/>
    <w:rsid w:val="000B770F"/>
    <w:rsid w:val="000C0E31"/>
    <w:rsid w:val="000C0FFA"/>
    <w:rsid w:val="000C1047"/>
    <w:rsid w:val="000C10BE"/>
    <w:rsid w:val="000C130B"/>
    <w:rsid w:val="000C25A7"/>
    <w:rsid w:val="000C33C6"/>
    <w:rsid w:val="000C4B4F"/>
    <w:rsid w:val="000C5458"/>
    <w:rsid w:val="000C55CF"/>
    <w:rsid w:val="000C5CB2"/>
    <w:rsid w:val="000C6163"/>
    <w:rsid w:val="000C65A4"/>
    <w:rsid w:val="000D0360"/>
    <w:rsid w:val="000D1C0B"/>
    <w:rsid w:val="000D1EDE"/>
    <w:rsid w:val="000D2283"/>
    <w:rsid w:val="000D2878"/>
    <w:rsid w:val="000D2D99"/>
    <w:rsid w:val="000D2F27"/>
    <w:rsid w:val="000D3955"/>
    <w:rsid w:val="000D3C23"/>
    <w:rsid w:val="000D46D9"/>
    <w:rsid w:val="000D4767"/>
    <w:rsid w:val="000D4B51"/>
    <w:rsid w:val="000D573D"/>
    <w:rsid w:val="000D598F"/>
    <w:rsid w:val="000D5C15"/>
    <w:rsid w:val="000D5F59"/>
    <w:rsid w:val="000D69B3"/>
    <w:rsid w:val="000D6E44"/>
    <w:rsid w:val="000D70E1"/>
    <w:rsid w:val="000D7553"/>
    <w:rsid w:val="000D7A18"/>
    <w:rsid w:val="000E2A9C"/>
    <w:rsid w:val="000E2DBE"/>
    <w:rsid w:val="000E2E6F"/>
    <w:rsid w:val="000E31F8"/>
    <w:rsid w:val="000E3F2E"/>
    <w:rsid w:val="000E42BE"/>
    <w:rsid w:val="000E6BC0"/>
    <w:rsid w:val="000F01D6"/>
    <w:rsid w:val="000F0CFA"/>
    <w:rsid w:val="000F0E31"/>
    <w:rsid w:val="000F2410"/>
    <w:rsid w:val="000F3526"/>
    <w:rsid w:val="000F41F4"/>
    <w:rsid w:val="000F4518"/>
    <w:rsid w:val="000F626C"/>
    <w:rsid w:val="000F6343"/>
    <w:rsid w:val="0010033C"/>
    <w:rsid w:val="00100C63"/>
    <w:rsid w:val="00101724"/>
    <w:rsid w:val="00102388"/>
    <w:rsid w:val="0010355A"/>
    <w:rsid w:val="00103697"/>
    <w:rsid w:val="0010387B"/>
    <w:rsid w:val="00103B67"/>
    <w:rsid w:val="0010404A"/>
    <w:rsid w:val="001040F0"/>
    <w:rsid w:val="001042CA"/>
    <w:rsid w:val="0010435A"/>
    <w:rsid w:val="00105524"/>
    <w:rsid w:val="00105DAE"/>
    <w:rsid w:val="001060F3"/>
    <w:rsid w:val="0010686C"/>
    <w:rsid w:val="00110515"/>
    <w:rsid w:val="00110C95"/>
    <w:rsid w:val="00110E99"/>
    <w:rsid w:val="00110F35"/>
    <w:rsid w:val="00110F39"/>
    <w:rsid w:val="001112D1"/>
    <w:rsid w:val="0011136D"/>
    <w:rsid w:val="00113163"/>
    <w:rsid w:val="00114E30"/>
    <w:rsid w:val="001156BB"/>
    <w:rsid w:val="0011690A"/>
    <w:rsid w:val="00117FAE"/>
    <w:rsid w:val="00120871"/>
    <w:rsid w:val="0012297D"/>
    <w:rsid w:val="00122E30"/>
    <w:rsid w:val="00123156"/>
    <w:rsid w:val="001242AF"/>
    <w:rsid w:val="001248FF"/>
    <w:rsid w:val="00125D56"/>
    <w:rsid w:val="00126C50"/>
    <w:rsid w:val="001275AA"/>
    <w:rsid w:val="001276CB"/>
    <w:rsid w:val="001278E8"/>
    <w:rsid w:val="00127EE4"/>
    <w:rsid w:val="00127F66"/>
    <w:rsid w:val="001321A5"/>
    <w:rsid w:val="001339B9"/>
    <w:rsid w:val="00134438"/>
    <w:rsid w:val="00135DD0"/>
    <w:rsid w:val="001363B8"/>
    <w:rsid w:val="00136694"/>
    <w:rsid w:val="00136A7D"/>
    <w:rsid w:val="001373B7"/>
    <w:rsid w:val="001379BA"/>
    <w:rsid w:val="001413CA"/>
    <w:rsid w:val="00141641"/>
    <w:rsid w:val="0014227C"/>
    <w:rsid w:val="00143747"/>
    <w:rsid w:val="00144F2A"/>
    <w:rsid w:val="00145D6A"/>
    <w:rsid w:val="001460A1"/>
    <w:rsid w:val="0014672B"/>
    <w:rsid w:val="00146F1E"/>
    <w:rsid w:val="001471DE"/>
    <w:rsid w:val="00150A51"/>
    <w:rsid w:val="00151014"/>
    <w:rsid w:val="00152686"/>
    <w:rsid w:val="00152C6D"/>
    <w:rsid w:val="00152F99"/>
    <w:rsid w:val="001540FC"/>
    <w:rsid w:val="001544AC"/>
    <w:rsid w:val="001559BF"/>
    <w:rsid w:val="00155EE9"/>
    <w:rsid w:val="001574F4"/>
    <w:rsid w:val="001608D7"/>
    <w:rsid w:val="00160E3F"/>
    <w:rsid w:val="00160E9C"/>
    <w:rsid w:val="001611C0"/>
    <w:rsid w:val="0016140B"/>
    <w:rsid w:val="001615F3"/>
    <w:rsid w:val="00162291"/>
    <w:rsid w:val="0016269E"/>
    <w:rsid w:val="00164512"/>
    <w:rsid w:val="0016483B"/>
    <w:rsid w:val="00164CF4"/>
    <w:rsid w:val="0016591A"/>
    <w:rsid w:val="001700BC"/>
    <w:rsid w:val="00170B0E"/>
    <w:rsid w:val="00171C89"/>
    <w:rsid w:val="00172D0A"/>
    <w:rsid w:val="001733B5"/>
    <w:rsid w:val="00173520"/>
    <w:rsid w:val="0017380E"/>
    <w:rsid w:val="00175792"/>
    <w:rsid w:val="00175F05"/>
    <w:rsid w:val="001764E4"/>
    <w:rsid w:val="00176695"/>
    <w:rsid w:val="00176D88"/>
    <w:rsid w:val="00176F27"/>
    <w:rsid w:val="00177D7B"/>
    <w:rsid w:val="00181831"/>
    <w:rsid w:val="00181AA5"/>
    <w:rsid w:val="001828E0"/>
    <w:rsid w:val="00182DAB"/>
    <w:rsid w:val="0018318A"/>
    <w:rsid w:val="00183A14"/>
    <w:rsid w:val="00183CD7"/>
    <w:rsid w:val="00184049"/>
    <w:rsid w:val="00187AFC"/>
    <w:rsid w:val="00187EB5"/>
    <w:rsid w:val="001902A8"/>
    <w:rsid w:val="001907BA"/>
    <w:rsid w:val="0019085D"/>
    <w:rsid w:val="00191D19"/>
    <w:rsid w:val="00192C85"/>
    <w:rsid w:val="00192FF0"/>
    <w:rsid w:val="0019455C"/>
    <w:rsid w:val="00194C87"/>
    <w:rsid w:val="00194EDA"/>
    <w:rsid w:val="00195B47"/>
    <w:rsid w:val="00195BD6"/>
    <w:rsid w:val="0019621A"/>
    <w:rsid w:val="0019671D"/>
    <w:rsid w:val="00196907"/>
    <w:rsid w:val="00197D2C"/>
    <w:rsid w:val="001A1676"/>
    <w:rsid w:val="001A2B69"/>
    <w:rsid w:val="001A36F6"/>
    <w:rsid w:val="001A45BB"/>
    <w:rsid w:val="001A5174"/>
    <w:rsid w:val="001A574C"/>
    <w:rsid w:val="001A6334"/>
    <w:rsid w:val="001A703D"/>
    <w:rsid w:val="001A7CAD"/>
    <w:rsid w:val="001B057F"/>
    <w:rsid w:val="001B09C2"/>
    <w:rsid w:val="001B0B78"/>
    <w:rsid w:val="001B16A9"/>
    <w:rsid w:val="001B293E"/>
    <w:rsid w:val="001B2B06"/>
    <w:rsid w:val="001B2CF7"/>
    <w:rsid w:val="001B2F54"/>
    <w:rsid w:val="001B36C4"/>
    <w:rsid w:val="001B4A9F"/>
    <w:rsid w:val="001B5087"/>
    <w:rsid w:val="001B59E7"/>
    <w:rsid w:val="001B6455"/>
    <w:rsid w:val="001B6B10"/>
    <w:rsid w:val="001B719F"/>
    <w:rsid w:val="001C025C"/>
    <w:rsid w:val="001C282F"/>
    <w:rsid w:val="001C28ED"/>
    <w:rsid w:val="001C43ED"/>
    <w:rsid w:val="001C44DA"/>
    <w:rsid w:val="001C4EF5"/>
    <w:rsid w:val="001C5951"/>
    <w:rsid w:val="001C5D02"/>
    <w:rsid w:val="001C6B24"/>
    <w:rsid w:val="001C7D9F"/>
    <w:rsid w:val="001D0007"/>
    <w:rsid w:val="001D005D"/>
    <w:rsid w:val="001D0983"/>
    <w:rsid w:val="001D0A77"/>
    <w:rsid w:val="001D1911"/>
    <w:rsid w:val="001D21A5"/>
    <w:rsid w:val="001D256A"/>
    <w:rsid w:val="001D2CE1"/>
    <w:rsid w:val="001D2D7F"/>
    <w:rsid w:val="001D3EFB"/>
    <w:rsid w:val="001D4972"/>
    <w:rsid w:val="001D58F1"/>
    <w:rsid w:val="001D6978"/>
    <w:rsid w:val="001D6DAD"/>
    <w:rsid w:val="001D77D9"/>
    <w:rsid w:val="001D78CC"/>
    <w:rsid w:val="001E0E1A"/>
    <w:rsid w:val="001E2E23"/>
    <w:rsid w:val="001E39EF"/>
    <w:rsid w:val="001E598A"/>
    <w:rsid w:val="001E6247"/>
    <w:rsid w:val="001F2A60"/>
    <w:rsid w:val="001F3286"/>
    <w:rsid w:val="001F52D8"/>
    <w:rsid w:val="001F578F"/>
    <w:rsid w:val="00200165"/>
    <w:rsid w:val="00200D40"/>
    <w:rsid w:val="00200E46"/>
    <w:rsid w:val="00200FAA"/>
    <w:rsid w:val="0020178A"/>
    <w:rsid w:val="002039FD"/>
    <w:rsid w:val="00204508"/>
    <w:rsid w:val="00204529"/>
    <w:rsid w:val="00205114"/>
    <w:rsid w:val="0020566D"/>
    <w:rsid w:val="00206169"/>
    <w:rsid w:val="0020631E"/>
    <w:rsid w:val="002069AC"/>
    <w:rsid w:val="00206A98"/>
    <w:rsid w:val="00207531"/>
    <w:rsid w:val="0020775C"/>
    <w:rsid w:val="00207B90"/>
    <w:rsid w:val="00211E5C"/>
    <w:rsid w:val="002120AD"/>
    <w:rsid w:val="002135DA"/>
    <w:rsid w:val="00213662"/>
    <w:rsid w:val="002153A8"/>
    <w:rsid w:val="00215C61"/>
    <w:rsid w:val="00216245"/>
    <w:rsid w:val="0021738C"/>
    <w:rsid w:val="00217404"/>
    <w:rsid w:val="002200EB"/>
    <w:rsid w:val="00220300"/>
    <w:rsid w:val="00220327"/>
    <w:rsid w:val="002212A7"/>
    <w:rsid w:val="00222258"/>
    <w:rsid w:val="002224AC"/>
    <w:rsid w:val="0022364F"/>
    <w:rsid w:val="00223810"/>
    <w:rsid w:val="00223B5C"/>
    <w:rsid w:val="00223B5F"/>
    <w:rsid w:val="00223F11"/>
    <w:rsid w:val="002256FE"/>
    <w:rsid w:val="0022583B"/>
    <w:rsid w:val="00225A61"/>
    <w:rsid w:val="00226799"/>
    <w:rsid w:val="00226F92"/>
    <w:rsid w:val="00230161"/>
    <w:rsid w:val="002306B6"/>
    <w:rsid w:val="0023079B"/>
    <w:rsid w:val="00231399"/>
    <w:rsid w:val="0023150D"/>
    <w:rsid w:val="00231C37"/>
    <w:rsid w:val="00232005"/>
    <w:rsid w:val="00232380"/>
    <w:rsid w:val="0023291F"/>
    <w:rsid w:val="002354CD"/>
    <w:rsid w:val="00236CF9"/>
    <w:rsid w:val="00236D66"/>
    <w:rsid w:val="00237DBE"/>
    <w:rsid w:val="00237ECC"/>
    <w:rsid w:val="002403FF"/>
    <w:rsid w:val="00241022"/>
    <w:rsid w:val="002414AD"/>
    <w:rsid w:val="002416FD"/>
    <w:rsid w:val="00241FDE"/>
    <w:rsid w:val="00242C70"/>
    <w:rsid w:val="00243333"/>
    <w:rsid w:val="00243E3A"/>
    <w:rsid w:val="00244764"/>
    <w:rsid w:val="00245A73"/>
    <w:rsid w:val="002470A8"/>
    <w:rsid w:val="002471D9"/>
    <w:rsid w:val="002477DE"/>
    <w:rsid w:val="002477FF"/>
    <w:rsid w:val="00251099"/>
    <w:rsid w:val="002510B2"/>
    <w:rsid w:val="00251442"/>
    <w:rsid w:val="00251F5A"/>
    <w:rsid w:val="002520B5"/>
    <w:rsid w:val="0025225D"/>
    <w:rsid w:val="0025432C"/>
    <w:rsid w:val="002544E2"/>
    <w:rsid w:val="00254F8F"/>
    <w:rsid w:val="00255667"/>
    <w:rsid w:val="0025588E"/>
    <w:rsid w:val="002606EF"/>
    <w:rsid w:val="00260937"/>
    <w:rsid w:val="00261749"/>
    <w:rsid w:val="0026211F"/>
    <w:rsid w:val="00262C2B"/>
    <w:rsid w:val="0026337F"/>
    <w:rsid w:val="00263CFF"/>
    <w:rsid w:val="00264AFA"/>
    <w:rsid w:val="0026545F"/>
    <w:rsid w:val="00266E65"/>
    <w:rsid w:val="0026735F"/>
    <w:rsid w:val="002679A6"/>
    <w:rsid w:val="00267E0A"/>
    <w:rsid w:val="002708E7"/>
    <w:rsid w:val="002710B1"/>
    <w:rsid w:val="00271318"/>
    <w:rsid w:val="00271D2B"/>
    <w:rsid w:val="00272F08"/>
    <w:rsid w:val="00272F47"/>
    <w:rsid w:val="002743EC"/>
    <w:rsid w:val="002750B7"/>
    <w:rsid w:val="00275F41"/>
    <w:rsid w:val="002775B3"/>
    <w:rsid w:val="00280F4F"/>
    <w:rsid w:val="00281385"/>
    <w:rsid w:val="002814E4"/>
    <w:rsid w:val="002816BD"/>
    <w:rsid w:val="002820F4"/>
    <w:rsid w:val="0028299E"/>
    <w:rsid w:val="00284436"/>
    <w:rsid w:val="00286185"/>
    <w:rsid w:val="0028663C"/>
    <w:rsid w:val="00287174"/>
    <w:rsid w:val="0029012C"/>
    <w:rsid w:val="002902F7"/>
    <w:rsid w:val="002919B7"/>
    <w:rsid w:val="00291E4B"/>
    <w:rsid w:val="0029321A"/>
    <w:rsid w:val="00293277"/>
    <w:rsid w:val="0029384C"/>
    <w:rsid w:val="0029457A"/>
    <w:rsid w:val="002946B4"/>
    <w:rsid w:val="00294AA0"/>
    <w:rsid w:val="002960C4"/>
    <w:rsid w:val="002960F5"/>
    <w:rsid w:val="002A0939"/>
    <w:rsid w:val="002A1B87"/>
    <w:rsid w:val="002A2683"/>
    <w:rsid w:val="002A2821"/>
    <w:rsid w:val="002A373C"/>
    <w:rsid w:val="002A3DEB"/>
    <w:rsid w:val="002A3F91"/>
    <w:rsid w:val="002A429A"/>
    <w:rsid w:val="002A4BC5"/>
    <w:rsid w:val="002A5095"/>
    <w:rsid w:val="002A51AB"/>
    <w:rsid w:val="002A6877"/>
    <w:rsid w:val="002A69C9"/>
    <w:rsid w:val="002A6C78"/>
    <w:rsid w:val="002A6D90"/>
    <w:rsid w:val="002B0C0E"/>
    <w:rsid w:val="002B147C"/>
    <w:rsid w:val="002B1625"/>
    <w:rsid w:val="002B1F2C"/>
    <w:rsid w:val="002B2004"/>
    <w:rsid w:val="002B24BD"/>
    <w:rsid w:val="002B24D5"/>
    <w:rsid w:val="002B2523"/>
    <w:rsid w:val="002B2C9D"/>
    <w:rsid w:val="002B3849"/>
    <w:rsid w:val="002B4E9A"/>
    <w:rsid w:val="002B5516"/>
    <w:rsid w:val="002B5A6B"/>
    <w:rsid w:val="002B5CF4"/>
    <w:rsid w:val="002B661D"/>
    <w:rsid w:val="002B6820"/>
    <w:rsid w:val="002B7434"/>
    <w:rsid w:val="002B7524"/>
    <w:rsid w:val="002B7551"/>
    <w:rsid w:val="002B7C47"/>
    <w:rsid w:val="002C01B0"/>
    <w:rsid w:val="002C043E"/>
    <w:rsid w:val="002C06D8"/>
    <w:rsid w:val="002C24C9"/>
    <w:rsid w:val="002C28D3"/>
    <w:rsid w:val="002C2F92"/>
    <w:rsid w:val="002C3836"/>
    <w:rsid w:val="002C3F52"/>
    <w:rsid w:val="002C5DA2"/>
    <w:rsid w:val="002C5FF1"/>
    <w:rsid w:val="002C63C8"/>
    <w:rsid w:val="002C6536"/>
    <w:rsid w:val="002C6C79"/>
    <w:rsid w:val="002C71B4"/>
    <w:rsid w:val="002C76C7"/>
    <w:rsid w:val="002C7F3B"/>
    <w:rsid w:val="002D0CE6"/>
    <w:rsid w:val="002D104B"/>
    <w:rsid w:val="002D1714"/>
    <w:rsid w:val="002D1B43"/>
    <w:rsid w:val="002D31DF"/>
    <w:rsid w:val="002D3EA4"/>
    <w:rsid w:val="002D47B3"/>
    <w:rsid w:val="002D47C6"/>
    <w:rsid w:val="002D4E6E"/>
    <w:rsid w:val="002D7351"/>
    <w:rsid w:val="002E0098"/>
    <w:rsid w:val="002E2574"/>
    <w:rsid w:val="002E2B51"/>
    <w:rsid w:val="002E3DC3"/>
    <w:rsid w:val="002E3DEF"/>
    <w:rsid w:val="002E4B06"/>
    <w:rsid w:val="002E5018"/>
    <w:rsid w:val="002E5339"/>
    <w:rsid w:val="002E576B"/>
    <w:rsid w:val="002E5C73"/>
    <w:rsid w:val="002F0196"/>
    <w:rsid w:val="002F0DC4"/>
    <w:rsid w:val="002F18A2"/>
    <w:rsid w:val="002F2505"/>
    <w:rsid w:val="002F389B"/>
    <w:rsid w:val="002F4480"/>
    <w:rsid w:val="002F4F50"/>
    <w:rsid w:val="002F5183"/>
    <w:rsid w:val="002F6024"/>
    <w:rsid w:val="002F734E"/>
    <w:rsid w:val="00302E46"/>
    <w:rsid w:val="003035CD"/>
    <w:rsid w:val="00303FE0"/>
    <w:rsid w:val="00304DBD"/>
    <w:rsid w:val="0030535B"/>
    <w:rsid w:val="00305648"/>
    <w:rsid w:val="00305DB8"/>
    <w:rsid w:val="003063DC"/>
    <w:rsid w:val="0030683D"/>
    <w:rsid w:val="00306A65"/>
    <w:rsid w:val="00306E16"/>
    <w:rsid w:val="00307F5F"/>
    <w:rsid w:val="003144D7"/>
    <w:rsid w:val="00315219"/>
    <w:rsid w:val="00315381"/>
    <w:rsid w:val="00315610"/>
    <w:rsid w:val="0031712A"/>
    <w:rsid w:val="00317696"/>
    <w:rsid w:val="00317B8D"/>
    <w:rsid w:val="00320519"/>
    <w:rsid w:val="00321DB6"/>
    <w:rsid w:val="003222AD"/>
    <w:rsid w:val="00323B07"/>
    <w:rsid w:val="00324619"/>
    <w:rsid w:val="0032500F"/>
    <w:rsid w:val="0032537A"/>
    <w:rsid w:val="0032579F"/>
    <w:rsid w:val="00325A95"/>
    <w:rsid w:val="00325DDB"/>
    <w:rsid w:val="00326E32"/>
    <w:rsid w:val="00327A98"/>
    <w:rsid w:val="00330427"/>
    <w:rsid w:val="00331B77"/>
    <w:rsid w:val="003326A0"/>
    <w:rsid w:val="003328C6"/>
    <w:rsid w:val="00332C1D"/>
    <w:rsid w:val="00332C81"/>
    <w:rsid w:val="00334134"/>
    <w:rsid w:val="00335330"/>
    <w:rsid w:val="00335629"/>
    <w:rsid w:val="0033579F"/>
    <w:rsid w:val="00335AAF"/>
    <w:rsid w:val="00335CD8"/>
    <w:rsid w:val="00335F14"/>
    <w:rsid w:val="00336BD2"/>
    <w:rsid w:val="00340606"/>
    <w:rsid w:val="0034079D"/>
    <w:rsid w:val="00340F17"/>
    <w:rsid w:val="00340F2C"/>
    <w:rsid w:val="00341619"/>
    <w:rsid w:val="003416F3"/>
    <w:rsid w:val="003418B2"/>
    <w:rsid w:val="00342D4B"/>
    <w:rsid w:val="00342D6D"/>
    <w:rsid w:val="00342EED"/>
    <w:rsid w:val="00343757"/>
    <w:rsid w:val="00345594"/>
    <w:rsid w:val="003456BE"/>
    <w:rsid w:val="0034572A"/>
    <w:rsid w:val="00346D79"/>
    <w:rsid w:val="00347118"/>
    <w:rsid w:val="00350394"/>
    <w:rsid w:val="00350881"/>
    <w:rsid w:val="003508A9"/>
    <w:rsid w:val="0035128D"/>
    <w:rsid w:val="00351E6C"/>
    <w:rsid w:val="00352555"/>
    <w:rsid w:val="003529BC"/>
    <w:rsid w:val="0035396D"/>
    <w:rsid w:val="00355E89"/>
    <w:rsid w:val="003564A5"/>
    <w:rsid w:val="003569F4"/>
    <w:rsid w:val="0036156B"/>
    <w:rsid w:val="00363618"/>
    <w:rsid w:val="00364D65"/>
    <w:rsid w:val="0036575B"/>
    <w:rsid w:val="003672B2"/>
    <w:rsid w:val="00370445"/>
    <w:rsid w:val="0037060C"/>
    <w:rsid w:val="003707BF"/>
    <w:rsid w:val="0037155B"/>
    <w:rsid w:val="00371784"/>
    <w:rsid w:val="003722F5"/>
    <w:rsid w:val="00372BDA"/>
    <w:rsid w:val="00374DD6"/>
    <w:rsid w:val="00375E1C"/>
    <w:rsid w:val="00376BA6"/>
    <w:rsid w:val="00377085"/>
    <w:rsid w:val="003772BF"/>
    <w:rsid w:val="00377769"/>
    <w:rsid w:val="00380111"/>
    <w:rsid w:val="00381CEB"/>
    <w:rsid w:val="00381D03"/>
    <w:rsid w:val="00381E4D"/>
    <w:rsid w:val="003824CF"/>
    <w:rsid w:val="00382FB0"/>
    <w:rsid w:val="003830F0"/>
    <w:rsid w:val="00385320"/>
    <w:rsid w:val="00385992"/>
    <w:rsid w:val="00386298"/>
    <w:rsid w:val="003864EC"/>
    <w:rsid w:val="0038679B"/>
    <w:rsid w:val="00386F33"/>
    <w:rsid w:val="00387862"/>
    <w:rsid w:val="003878FA"/>
    <w:rsid w:val="00391476"/>
    <w:rsid w:val="0039428B"/>
    <w:rsid w:val="00394EEB"/>
    <w:rsid w:val="00396318"/>
    <w:rsid w:val="00396AA6"/>
    <w:rsid w:val="003A0DD5"/>
    <w:rsid w:val="003A15B6"/>
    <w:rsid w:val="003A22B9"/>
    <w:rsid w:val="003A2494"/>
    <w:rsid w:val="003A2B47"/>
    <w:rsid w:val="003A2F3F"/>
    <w:rsid w:val="003A3C0B"/>
    <w:rsid w:val="003A3CFE"/>
    <w:rsid w:val="003A49E7"/>
    <w:rsid w:val="003A576E"/>
    <w:rsid w:val="003A58FF"/>
    <w:rsid w:val="003A5C96"/>
    <w:rsid w:val="003A68E7"/>
    <w:rsid w:val="003A6C00"/>
    <w:rsid w:val="003A7B05"/>
    <w:rsid w:val="003B0E86"/>
    <w:rsid w:val="003B108B"/>
    <w:rsid w:val="003B14DA"/>
    <w:rsid w:val="003B1F83"/>
    <w:rsid w:val="003B41CA"/>
    <w:rsid w:val="003B47E3"/>
    <w:rsid w:val="003B5302"/>
    <w:rsid w:val="003B75CD"/>
    <w:rsid w:val="003C08C3"/>
    <w:rsid w:val="003C09FF"/>
    <w:rsid w:val="003C0E37"/>
    <w:rsid w:val="003C106F"/>
    <w:rsid w:val="003C115E"/>
    <w:rsid w:val="003C19A3"/>
    <w:rsid w:val="003C313D"/>
    <w:rsid w:val="003C31BC"/>
    <w:rsid w:val="003C4337"/>
    <w:rsid w:val="003C45EF"/>
    <w:rsid w:val="003C4C4E"/>
    <w:rsid w:val="003C5CA9"/>
    <w:rsid w:val="003C605A"/>
    <w:rsid w:val="003C727F"/>
    <w:rsid w:val="003C72A0"/>
    <w:rsid w:val="003C7EDC"/>
    <w:rsid w:val="003D039E"/>
    <w:rsid w:val="003D06C4"/>
    <w:rsid w:val="003D0C0A"/>
    <w:rsid w:val="003D24E4"/>
    <w:rsid w:val="003D2B1D"/>
    <w:rsid w:val="003D2DAF"/>
    <w:rsid w:val="003D3188"/>
    <w:rsid w:val="003D36F9"/>
    <w:rsid w:val="003D489A"/>
    <w:rsid w:val="003D4EFE"/>
    <w:rsid w:val="003D587E"/>
    <w:rsid w:val="003D5AA3"/>
    <w:rsid w:val="003D5C42"/>
    <w:rsid w:val="003D6216"/>
    <w:rsid w:val="003E02DD"/>
    <w:rsid w:val="003E0C28"/>
    <w:rsid w:val="003E1076"/>
    <w:rsid w:val="003E1166"/>
    <w:rsid w:val="003E1EF6"/>
    <w:rsid w:val="003E42FC"/>
    <w:rsid w:val="003E47BC"/>
    <w:rsid w:val="003E4C3D"/>
    <w:rsid w:val="003E4C81"/>
    <w:rsid w:val="003E5609"/>
    <w:rsid w:val="003F002E"/>
    <w:rsid w:val="003F12D0"/>
    <w:rsid w:val="003F1838"/>
    <w:rsid w:val="003F1D48"/>
    <w:rsid w:val="003F2340"/>
    <w:rsid w:val="003F23AB"/>
    <w:rsid w:val="003F3F63"/>
    <w:rsid w:val="003F4A6D"/>
    <w:rsid w:val="003F4FDD"/>
    <w:rsid w:val="003F5E38"/>
    <w:rsid w:val="003F5F13"/>
    <w:rsid w:val="00400560"/>
    <w:rsid w:val="00400EA3"/>
    <w:rsid w:val="00401238"/>
    <w:rsid w:val="00401975"/>
    <w:rsid w:val="004019D4"/>
    <w:rsid w:val="00401A29"/>
    <w:rsid w:val="00401DDB"/>
    <w:rsid w:val="004025A3"/>
    <w:rsid w:val="0040264E"/>
    <w:rsid w:val="00402FD4"/>
    <w:rsid w:val="004032F7"/>
    <w:rsid w:val="00404B96"/>
    <w:rsid w:val="004050F9"/>
    <w:rsid w:val="00405E7F"/>
    <w:rsid w:val="00407A55"/>
    <w:rsid w:val="00411C78"/>
    <w:rsid w:val="00411CB4"/>
    <w:rsid w:val="00411D3D"/>
    <w:rsid w:val="0041308B"/>
    <w:rsid w:val="00413D72"/>
    <w:rsid w:val="00413F0B"/>
    <w:rsid w:val="00414389"/>
    <w:rsid w:val="00414C7C"/>
    <w:rsid w:val="00414E7A"/>
    <w:rsid w:val="00415F90"/>
    <w:rsid w:val="00416131"/>
    <w:rsid w:val="004163D5"/>
    <w:rsid w:val="004163E0"/>
    <w:rsid w:val="004165F8"/>
    <w:rsid w:val="00416C17"/>
    <w:rsid w:val="00416E9E"/>
    <w:rsid w:val="004172BA"/>
    <w:rsid w:val="00417312"/>
    <w:rsid w:val="00417448"/>
    <w:rsid w:val="00417E14"/>
    <w:rsid w:val="00420ECA"/>
    <w:rsid w:val="004213BC"/>
    <w:rsid w:val="00421416"/>
    <w:rsid w:val="0042185D"/>
    <w:rsid w:val="004226B7"/>
    <w:rsid w:val="00422F1F"/>
    <w:rsid w:val="00422F69"/>
    <w:rsid w:val="0042403F"/>
    <w:rsid w:val="0042418C"/>
    <w:rsid w:val="0042555D"/>
    <w:rsid w:val="0042672F"/>
    <w:rsid w:val="00426BE8"/>
    <w:rsid w:val="00427F8A"/>
    <w:rsid w:val="00431515"/>
    <w:rsid w:val="004329CB"/>
    <w:rsid w:val="00433304"/>
    <w:rsid w:val="004336C2"/>
    <w:rsid w:val="00433D95"/>
    <w:rsid w:val="0043422C"/>
    <w:rsid w:val="0043771B"/>
    <w:rsid w:val="0043772F"/>
    <w:rsid w:val="00437ADF"/>
    <w:rsid w:val="004405B1"/>
    <w:rsid w:val="0044077E"/>
    <w:rsid w:val="004409C0"/>
    <w:rsid w:val="00440C70"/>
    <w:rsid w:val="00440D08"/>
    <w:rsid w:val="00441A6A"/>
    <w:rsid w:val="0044283D"/>
    <w:rsid w:val="004433A5"/>
    <w:rsid w:val="00443E82"/>
    <w:rsid w:val="00444687"/>
    <w:rsid w:val="00445FD7"/>
    <w:rsid w:val="00447465"/>
    <w:rsid w:val="004474F6"/>
    <w:rsid w:val="00447B6E"/>
    <w:rsid w:val="00450713"/>
    <w:rsid w:val="004508F2"/>
    <w:rsid w:val="0045127F"/>
    <w:rsid w:val="004514F0"/>
    <w:rsid w:val="00451E2E"/>
    <w:rsid w:val="004526A3"/>
    <w:rsid w:val="00453927"/>
    <w:rsid w:val="00454810"/>
    <w:rsid w:val="00454EF4"/>
    <w:rsid w:val="004565BD"/>
    <w:rsid w:val="0045723C"/>
    <w:rsid w:val="004608E8"/>
    <w:rsid w:val="00462D75"/>
    <w:rsid w:val="00462FB8"/>
    <w:rsid w:val="00463031"/>
    <w:rsid w:val="004632F7"/>
    <w:rsid w:val="00463647"/>
    <w:rsid w:val="0046364E"/>
    <w:rsid w:val="00463896"/>
    <w:rsid w:val="004652ED"/>
    <w:rsid w:val="00465B71"/>
    <w:rsid w:val="00465FA9"/>
    <w:rsid w:val="00466252"/>
    <w:rsid w:val="0046773A"/>
    <w:rsid w:val="004701A6"/>
    <w:rsid w:val="00470BF1"/>
    <w:rsid w:val="00470F41"/>
    <w:rsid w:val="00470F6D"/>
    <w:rsid w:val="004722E0"/>
    <w:rsid w:val="00473CA8"/>
    <w:rsid w:val="0047450E"/>
    <w:rsid w:val="00474ED1"/>
    <w:rsid w:val="00475595"/>
    <w:rsid w:val="00475654"/>
    <w:rsid w:val="00475CEE"/>
    <w:rsid w:val="00475E9F"/>
    <w:rsid w:val="0047614D"/>
    <w:rsid w:val="0048016B"/>
    <w:rsid w:val="0048076F"/>
    <w:rsid w:val="00480B58"/>
    <w:rsid w:val="00482AD7"/>
    <w:rsid w:val="00482F90"/>
    <w:rsid w:val="00483CBE"/>
    <w:rsid w:val="00484117"/>
    <w:rsid w:val="00484DE0"/>
    <w:rsid w:val="0048577D"/>
    <w:rsid w:val="00486354"/>
    <w:rsid w:val="00487121"/>
    <w:rsid w:val="00487B66"/>
    <w:rsid w:val="00491621"/>
    <w:rsid w:val="0049194D"/>
    <w:rsid w:val="004924D3"/>
    <w:rsid w:val="00492620"/>
    <w:rsid w:val="00492721"/>
    <w:rsid w:val="00492D48"/>
    <w:rsid w:val="004932C1"/>
    <w:rsid w:val="00493AC2"/>
    <w:rsid w:val="00493E5B"/>
    <w:rsid w:val="004940C5"/>
    <w:rsid w:val="004949DB"/>
    <w:rsid w:val="004968A2"/>
    <w:rsid w:val="004970FB"/>
    <w:rsid w:val="004A02EB"/>
    <w:rsid w:val="004A04F6"/>
    <w:rsid w:val="004A0CE5"/>
    <w:rsid w:val="004A0DDE"/>
    <w:rsid w:val="004A0E17"/>
    <w:rsid w:val="004A28EE"/>
    <w:rsid w:val="004A308E"/>
    <w:rsid w:val="004A374F"/>
    <w:rsid w:val="004A3ABC"/>
    <w:rsid w:val="004A49EF"/>
    <w:rsid w:val="004A50FC"/>
    <w:rsid w:val="004A5E27"/>
    <w:rsid w:val="004A6354"/>
    <w:rsid w:val="004A6389"/>
    <w:rsid w:val="004A7126"/>
    <w:rsid w:val="004A71D4"/>
    <w:rsid w:val="004A7766"/>
    <w:rsid w:val="004B02E4"/>
    <w:rsid w:val="004B267D"/>
    <w:rsid w:val="004B2A5A"/>
    <w:rsid w:val="004B4666"/>
    <w:rsid w:val="004B50B4"/>
    <w:rsid w:val="004B51B0"/>
    <w:rsid w:val="004B53CA"/>
    <w:rsid w:val="004B71A2"/>
    <w:rsid w:val="004B75AC"/>
    <w:rsid w:val="004B7E5E"/>
    <w:rsid w:val="004C11A8"/>
    <w:rsid w:val="004C137A"/>
    <w:rsid w:val="004C1557"/>
    <w:rsid w:val="004C250D"/>
    <w:rsid w:val="004C3B06"/>
    <w:rsid w:val="004C47D0"/>
    <w:rsid w:val="004C4D82"/>
    <w:rsid w:val="004C5CD3"/>
    <w:rsid w:val="004C5E3C"/>
    <w:rsid w:val="004C6387"/>
    <w:rsid w:val="004C6727"/>
    <w:rsid w:val="004C6744"/>
    <w:rsid w:val="004C693E"/>
    <w:rsid w:val="004D05DA"/>
    <w:rsid w:val="004D231A"/>
    <w:rsid w:val="004D260C"/>
    <w:rsid w:val="004D283E"/>
    <w:rsid w:val="004D30D9"/>
    <w:rsid w:val="004D355A"/>
    <w:rsid w:val="004D4254"/>
    <w:rsid w:val="004D4D33"/>
    <w:rsid w:val="004D5CF1"/>
    <w:rsid w:val="004D6084"/>
    <w:rsid w:val="004D67A3"/>
    <w:rsid w:val="004D6B0F"/>
    <w:rsid w:val="004D6CF8"/>
    <w:rsid w:val="004D6D94"/>
    <w:rsid w:val="004D79F5"/>
    <w:rsid w:val="004D7F6F"/>
    <w:rsid w:val="004E0393"/>
    <w:rsid w:val="004E077F"/>
    <w:rsid w:val="004E1C89"/>
    <w:rsid w:val="004E1D4A"/>
    <w:rsid w:val="004E2E92"/>
    <w:rsid w:val="004E36AE"/>
    <w:rsid w:val="004E49E0"/>
    <w:rsid w:val="004E4ED3"/>
    <w:rsid w:val="004E67B3"/>
    <w:rsid w:val="004E7085"/>
    <w:rsid w:val="004E7589"/>
    <w:rsid w:val="004E79CB"/>
    <w:rsid w:val="004F0095"/>
    <w:rsid w:val="004F0504"/>
    <w:rsid w:val="004F095A"/>
    <w:rsid w:val="004F0D71"/>
    <w:rsid w:val="004F0DB2"/>
    <w:rsid w:val="004F1239"/>
    <w:rsid w:val="004F2A87"/>
    <w:rsid w:val="004F2ED0"/>
    <w:rsid w:val="004F3226"/>
    <w:rsid w:val="004F418A"/>
    <w:rsid w:val="004F427E"/>
    <w:rsid w:val="004F45E8"/>
    <w:rsid w:val="004F77C0"/>
    <w:rsid w:val="004F7C65"/>
    <w:rsid w:val="0050017F"/>
    <w:rsid w:val="00500ADA"/>
    <w:rsid w:val="00501089"/>
    <w:rsid w:val="00501301"/>
    <w:rsid w:val="005014CF"/>
    <w:rsid w:val="005035BE"/>
    <w:rsid w:val="00503ED1"/>
    <w:rsid w:val="005047F7"/>
    <w:rsid w:val="00504AA0"/>
    <w:rsid w:val="00505102"/>
    <w:rsid w:val="005052B2"/>
    <w:rsid w:val="0050614B"/>
    <w:rsid w:val="0050648C"/>
    <w:rsid w:val="00506580"/>
    <w:rsid w:val="00506B15"/>
    <w:rsid w:val="00507272"/>
    <w:rsid w:val="005100A0"/>
    <w:rsid w:val="005100FA"/>
    <w:rsid w:val="0051026C"/>
    <w:rsid w:val="0051175B"/>
    <w:rsid w:val="005125AD"/>
    <w:rsid w:val="00513143"/>
    <w:rsid w:val="00513464"/>
    <w:rsid w:val="00513F7A"/>
    <w:rsid w:val="00514526"/>
    <w:rsid w:val="00515BB7"/>
    <w:rsid w:val="00515F4C"/>
    <w:rsid w:val="005168D9"/>
    <w:rsid w:val="00516B8F"/>
    <w:rsid w:val="005207DE"/>
    <w:rsid w:val="005212DA"/>
    <w:rsid w:val="005222A2"/>
    <w:rsid w:val="005229AB"/>
    <w:rsid w:val="005230C5"/>
    <w:rsid w:val="005233D0"/>
    <w:rsid w:val="005234B4"/>
    <w:rsid w:val="0052393D"/>
    <w:rsid w:val="00523ECF"/>
    <w:rsid w:val="00524749"/>
    <w:rsid w:val="00524B64"/>
    <w:rsid w:val="00524E47"/>
    <w:rsid w:val="00525048"/>
    <w:rsid w:val="005252E4"/>
    <w:rsid w:val="00525AFA"/>
    <w:rsid w:val="00525EBD"/>
    <w:rsid w:val="0052734F"/>
    <w:rsid w:val="00527B9E"/>
    <w:rsid w:val="0053094C"/>
    <w:rsid w:val="00530A63"/>
    <w:rsid w:val="00530AEA"/>
    <w:rsid w:val="005321BB"/>
    <w:rsid w:val="00532201"/>
    <w:rsid w:val="00532A95"/>
    <w:rsid w:val="00532DDE"/>
    <w:rsid w:val="005334C2"/>
    <w:rsid w:val="00533AFE"/>
    <w:rsid w:val="00533D30"/>
    <w:rsid w:val="005350F6"/>
    <w:rsid w:val="0053589E"/>
    <w:rsid w:val="00536CE8"/>
    <w:rsid w:val="00537D0D"/>
    <w:rsid w:val="0054031A"/>
    <w:rsid w:val="00540D3F"/>
    <w:rsid w:val="005410E6"/>
    <w:rsid w:val="00541709"/>
    <w:rsid w:val="005420CE"/>
    <w:rsid w:val="00543147"/>
    <w:rsid w:val="005432E1"/>
    <w:rsid w:val="00544CFD"/>
    <w:rsid w:val="00544D87"/>
    <w:rsid w:val="00544D89"/>
    <w:rsid w:val="005451F7"/>
    <w:rsid w:val="0054622C"/>
    <w:rsid w:val="005462E6"/>
    <w:rsid w:val="005467E4"/>
    <w:rsid w:val="00546B44"/>
    <w:rsid w:val="00547A1D"/>
    <w:rsid w:val="005511FB"/>
    <w:rsid w:val="00552AB7"/>
    <w:rsid w:val="00554619"/>
    <w:rsid w:val="00554C83"/>
    <w:rsid w:val="00555DD5"/>
    <w:rsid w:val="005568FA"/>
    <w:rsid w:val="00560272"/>
    <w:rsid w:val="00561446"/>
    <w:rsid w:val="0056192E"/>
    <w:rsid w:val="00562335"/>
    <w:rsid w:val="00563CB7"/>
    <w:rsid w:val="0056569A"/>
    <w:rsid w:val="00565942"/>
    <w:rsid w:val="00565A20"/>
    <w:rsid w:val="00566A7C"/>
    <w:rsid w:val="00567A42"/>
    <w:rsid w:val="005712F4"/>
    <w:rsid w:val="00571BC4"/>
    <w:rsid w:val="00571EC4"/>
    <w:rsid w:val="005724B2"/>
    <w:rsid w:val="005724C7"/>
    <w:rsid w:val="00572567"/>
    <w:rsid w:val="00573D83"/>
    <w:rsid w:val="005740FA"/>
    <w:rsid w:val="00574129"/>
    <w:rsid w:val="005745FE"/>
    <w:rsid w:val="00574717"/>
    <w:rsid w:val="005748B2"/>
    <w:rsid w:val="00574BB9"/>
    <w:rsid w:val="0057743F"/>
    <w:rsid w:val="0057753E"/>
    <w:rsid w:val="00577A71"/>
    <w:rsid w:val="005801CD"/>
    <w:rsid w:val="00581FCC"/>
    <w:rsid w:val="005820D2"/>
    <w:rsid w:val="005822E4"/>
    <w:rsid w:val="00582EB8"/>
    <w:rsid w:val="0058364F"/>
    <w:rsid w:val="005837EC"/>
    <w:rsid w:val="005842B4"/>
    <w:rsid w:val="00584AFD"/>
    <w:rsid w:val="00584CFB"/>
    <w:rsid w:val="005866FB"/>
    <w:rsid w:val="00586BA9"/>
    <w:rsid w:val="0058729F"/>
    <w:rsid w:val="0058771A"/>
    <w:rsid w:val="00587F60"/>
    <w:rsid w:val="00587F9A"/>
    <w:rsid w:val="00590551"/>
    <w:rsid w:val="00590577"/>
    <w:rsid w:val="005927EE"/>
    <w:rsid w:val="0059283E"/>
    <w:rsid w:val="0059285B"/>
    <w:rsid w:val="00592F7E"/>
    <w:rsid w:val="00592F96"/>
    <w:rsid w:val="00593F2D"/>
    <w:rsid w:val="00593FB8"/>
    <w:rsid w:val="005951B9"/>
    <w:rsid w:val="00595449"/>
    <w:rsid w:val="00596589"/>
    <w:rsid w:val="00596C77"/>
    <w:rsid w:val="00597B91"/>
    <w:rsid w:val="005A0BD0"/>
    <w:rsid w:val="005A1394"/>
    <w:rsid w:val="005A2DFE"/>
    <w:rsid w:val="005A3383"/>
    <w:rsid w:val="005A3E24"/>
    <w:rsid w:val="005A5B5E"/>
    <w:rsid w:val="005A7177"/>
    <w:rsid w:val="005A7BB2"/>
    <w:rsid w:val="005B01F7"/>
    <w:rsid w:val="005B0BB0"/>
    <w:rsid w:val="005B1B12"/>
    <w:rsid w:val="005B1D50"/>
    <w:rsid w:val="005B217E"/>
    <w:rsid w:val="005B243A"/>
    <w:rsid w:val="005B2564"/>
    <w:rsid w:val="005B367D"/>
    <w:rsid w:val="005B3CAB"/>
    <w:rsid w:val="005B3CCE"/>
    <w:rsid w:val="005B428D"/>
    <w:rsid w:val="005B4DCD"/>
    <w:rsid w:val="005B6A10"/>
    <w:rsid w:val="005B6BE5"/>
    <w:rsid w:val="005B72FA"/>
    <w:rsid w:val="005B778A"/>
    <w:rsid w:val="005C005B"/>
    <w:rsid w:val="005C0ADE"/>
    <w:rsid w:val="005C0E55"/>
    <w:rsid w:val="005C4650"/>
    <w:rsid w:val="005C4D44"/>
    <w:rsid w:val="005C53E9"/>
    <w:rsid w:val="005C5437"/>
    <w:rsid w:val="005C5CA5"/>
    <w:rsid w:val="005C6875"/>
    <w:rsid w:val="005C698B"/>
    <w:rsid w:val="005C7804"/>
    <w:rsid w:val="005D07FD"/>
    <w:rsid w:val="005D1A01"/>
    <w:rsid w:val="005D2047"/>
    <w:rsid w:val="005D28C3"/>
    <w:rsid w:val="005D320F"/>
    <w:rsid w:val="005D42FE"/>
    <w:rsid w:val="005D6310"/>
    <w:rsid w:val="005D7D81"/>
    <w:rsid w:val="005E1E15"/>
    <w:rsid w:val="005E1E9F"/>
    <w:rsid w:val="005E3067"/>
    <w:rsid w:val="005E33E9"/>
    <w:rsid w:val="005E4653"/>
    <w:rsid w:val="005E486C"/>
    <w:rsid w:val="005E4E1B"/>
    <w:rsid w:val="005E5C32"/>
    <w:rsid w:val="005E6125"/>
    <w:rsid w:val="005E6CDD"/>
    <w:rsid w:val="005E6DB5"/>
    <w:rsid w:val="005F0976"/>
    <w:rsid w:val="005F1BD1"/>
    <w:rsid w:val="005F24E4"/>
    <w:rsid w:val="005F2E18"/>
    <w:rsid w:val="005F4980"/>
    <w:rsid w:val="005F4E86"/>
    <w:rsid w:val="005F4EEF"/>
    <w:rsid w:val="005F52C6"/>
    <w:rsid w:val="005F5F2E"/>
    <w:rsid w:val="005F61A4"/>
    <w:rsid w:val="005F624E"/>
    <w:rsid w:val="005F6FF1"/>
    <w:rsid w:val="00600971"/>
    <w:rsid w:val="00600BCA"/>
    <w:rsid w:val="0060104F"/>
    <w:rsid w:val="006013FD"/>
    <w:rsid w:val="006014DE"/>
    <w:rsid w:val="00602175"/>
    <w:rsid w:val="00603084"/>
    <w:rsid w:val="0060655E"/>
    <w:rsid w:val="00606B7C"/>
    <w:rsid w:val="00606BFC"/>
    <w:rsid w:val="0060731D"/>
    <w:rsid w:val="00607D7D"/>
    <w:rsid w:val="00611031"/>
    <w:rsid w:val="00611597"/>
    <w:rsid w:val="0061361F"/>
    <w:rsid w:val="00615177"/>
    <w:rsid w:val="0061560B"/>
    <w:rsid w:val="00616A6B"/>
    <w:rsid w:val="00616D10"/>
    <w:rsid w:val="00617898"/>
    <w:rsid w:val="00620278"/>
    <w:rsid w:val="00620FCA"/>
    <w:rsid w:val="00621877"/>
    <w:rsid w:val="00621896"/>
    <w:rsid w:val="00622A54"/>
    <w:rsid w:val="00623110"/>
    <w:rsid w:val="0062419C"/>
    <w:rsid w:val="006244DE"/>
    <w:rsid w:val="00625115"/>
    <w:rsid w:val="006253EB"/>
    <w:rsid w:val="00625B5B"/>
    <w:rsid w:val="006268A7"/>
    <w:rsid w:val="00627B72"/>
    <w:rsid w:val="00630173"/>
    <w:rsid w:val="0063133F"/>
    <w:rsid w:val="00631B1F"/>
    <w:rsid w:val="00632A87"/>
    <w:rsid w:val="00632C55"/>
    <w:rsid w:val="00632CB8"/>
    <w:rsid w:val="00633364"/>
    <w:rsid w:val="00634806"/>
    <w:rsid w:val="00634B4D"/>
    <w:rsid w:val="0063565F"/>
    <w:rsid w:val="0063654C"/>
    <w:rsid w:val="00636E6A"/>
    <w:rsid w:val="00636EF4"/>
    <w:rsid w:val="00636FBF"/>
    <w:rsid w:val="00637047"/>
    <w:rsid w:val="00637394"/>
    <w:rsid w:val="006378C8"/>
    <w:rsid w:val="00640D78"/>
    <w:rsid w:val="00641892"/>
    <w:rsid w:val="00642061"/>
    <w:rsid w:val="006424D7"/>
    <w:rsid w:val="00643718"/>
    <w:rsid w:val="00645AD6"/>
    <w:rsid w:val="00646A09"/>
    <w:rsid w:val="00647372"/>
    <w:rsid w:val="00647F42"/>
    <w:rsid w:val="006503ED"/>
    <w:rsid w:val="006508D3"/>
    <w:rsid w:val="00651BA2"/>
    <w:rsid w:val="006520A8"/>
    <w:rsid w:val="006524AC"/>
    <w:rsid w:val="00652B6F"/>
    <w:rsid w:val="006532A6"/>
    <w:rsid w:val="0065362D"/>
    <w:rsid w:val="0065434F"/>
    <w:rsid w:val="00655B17"/>
    <w:rsid w:val="00655B7E"/>
    <w:rsid w:val="006561DF"/>
    <w:rsid w:val="006562AB"/>
    <w:rsid w:val="00656837"/>
    <w:rsid w:val="0066106A"/>
    <w:rsid w:val="006612D1"/>
    <w:rsid w:val="0066189D"/>
    <w:rsid w:val="006619D4"/>
    <w:rsid w:val="00661C1E"/>
    <w:rsid w:val="00661F22"/>
    <w:rsid w:val="00662C8B"/>
    <w:rsid w:val="0066345D"/>
    <w:rsid w:val="0066380E"/>
    <w:rsid w:val="006638E3"/>
    <w:rsid w:val="00665998"/>
    <w:rsid w:val="00670819"/>
    <w:rsid w:val="00670FB1"/>
    <w:rsid w:val="00671479"/>
    <w:rsid w:val="006715E3"/>
    <w:rsid w:val="0067195B"/>
    <w:rsid w:val="00672BB7"/>
    <w:rsid w:val="00673165"/>
    <w:rsid w:val="00673584"/>
    <w:rsid w:val="006735DB"/>
    <w:rsid w:val="00673F05"/>
    <w:rsid w:val="006746E7"/>
    <w:rsid w:val="00675383"/>
    <w:rsid w:val="00675D98"/>
    <w:rsid w:val="00680E08"/>
    <w:rsid w:val="00682855"/>
    <w:rsid w:val="00682DFA"/>
    <w:rsid w:val="00683204"/>
    <w:rsid w:val="00683C27"/>
    <w:rsid w:val="006854B9"/>
    <w:rsid w:val="00685D0D"/>
    <w:rsid w:val="006874B7"/>
    <w:rsid w:val="00690077"/>
    <w:rsid w:val="00691474"/>
    <w:rsid w:val="0069163D"/>
    <w:rsid w:val="006924B9"/>
    <w:rsid w:val="006928F9"/>
    <w:rsid w:val="006939EF"/>
    <w:rsid w:val="006945B4"/>
    <w:rsid w:val="00694E02"/>
    <w:rsid w:val="006956D7"/>
    <w:rsid w:val="00695FAC"/>
    <w:rsid w:val="0069682A"/>
    <w:rsid w:val="00696B78"/>
    <w:rsid w:val="006974FC"/>
    <w:rsid w:val="00697526"/>
    <w:rsid w:val="00697796"/>
    <w:rsid w:val="006A02F1"/>
    <w:rsid w:val="006A0F1D"/>
    <w:rsid w:val="006A10C3"/>
    <w:rsid w:val="006A15A5"/>
    <w:rsid w:val="006A1AE7"/>
    <w:rsid w:val="006A1FC4"/>
    <w:rsid w:val="006A230A"/>
    <w:rsid w:val="006A3C33"/>
    <w:rsid w:val="006A4D37"/>
    <w:rsid w:val="006A525D"/>
    <w:rsid w:val="006A546B"/>
    <w:rsid w:val="006A5BB9"/>
    <w:rsid w:val="006A601C"/>
    <w:rsid w:val="006A684B"/>
    <w:rsid w:val="006A6D77"/>
    <w:rsid w:val="006A7B23"/>
    <w:rsid w:val="006B0328"/>
    <w:rsid w:val="006B0430"/>
    <w:rsid w:val="006B1544"/>
    <w:rsid w:val="006B17DC"/>
    <w:rsid w:val="006B186C"/>
    <w:rsid w:val="006B1B0E"/>
    <w:rsid w:val="006B1B4E"/>
    <w:rsid w:val="006B244D"/>
    <w:rsid w:val="006B2DFA"/>
    <w:rsid w:val="006B301F"/>
    <w:rsid w:val="006B3A41"/>
    <w:rsid w:val="006B3EA3"/>
    <w:rsid w:val="006B5209"/>
    <w:rsid w:val="006B5F29"/>
    <w:rsid w:val="006B6E4D"/>
    <w:rsid w:val="006B7F43"/>
    <w:rsid w:val="006C0AA5"/>
    <w:rsid w:val="006C112B"/>
    <w:rsid w:val="006C1B01"/>
    <w:rsid w:val="006C1D06"/>
    <w:rsid w:val="006C356A"/>
    <w:rsid w:val="006C39F4"/>
    <w:rsid w:val="006C4840"/>
    <w:rsid w:val="006C5158"/>
    <w:rsid w:val="006C5F02"/>
    <w:rsid w:val="006C6369"/>
    <w:rsid w:val="006C6A6E"/>
    <w:rsid w:val="006D1759"/>
    <w:rsid w:val="006D19AA"/>
    <w:rsid w:val="006D26E0"/>
    <w:rsid w:val="006D274B"/>
    <w:rsid w:val="006D3340"/>
    <w:rsid w:val="006D3BD1"/>
    <w:rsid w:val="006D3CC5"/>
    <w:rsid w:val="006D5D37"/>
    <w:rsid w:val="006D6E4E"/>
    <w:rsid w:val="006D72AC"/>
    <w:rsid w:val="006D7848"/>
    <w:rsid w:val="006D7BD8"/>
    <w:rsid w:val="006E01BF"/>
    <w:rsid w:val="006E0B0F"/>
    <w:rsid w:val="006E10E1"/>
    <w:rsid w:val="006E19EA"/>
    <w:rsid w:val="006E2F0F"/>
    <w:rsid w:val="006E32B7"/>
    <w:rsid w:val="006E380F"/>
    <w:rsid w:val="006E472B"/>
    <w:rsid w:val="006E47C1"/>
    <w:rsid w:val="006E4E2A"/>
    <w:rsid w:val="006E56D9"/>
    <w:rsid w:val="006E5DFE"/>
    <w:rsid w:val="006E766F"/>
    <w:rsid w:val="006E7747"/>
    <w:rsid w:val="006F0464"/>
    <w:rsid w:val="006F0B62"/>
    <w:rsid w:val="006F116D"/>
    <w:rsid w:val="006F2E67"/>
    <w:rsid w:val="006F30A0"/>
    <w:rsid w:val="006F3280"/>
    <w:rsid w:val="006F32E2"/>
    <w:rsid w:val="006F3540"/>
    <w:rsid w:val="006F3DC3"/>
    <w:rsid w:val="006F4C30"/>
    <w:rsid w:val="006F5D31"/>
    <w:rsid w:val="006F7018"/>
    <w:rsid w:val="006F7B8F"/>
    <w:rsid w:val="0070072B"/>
    <w:rsid w:val="00700C51"/>
    <w:rsid w:val="00700E48"/>
    <w:rsid w:val="00700F66"/>
    <w:rsid w:val="007010E6"/>
    <w:rsid w:val="00701E49"/>
    <w:rsid w:val="00702904"/>
    <w:rsid w:val="00702A13"/>
    <w:rsid w:val="00702D7F"/>
    <w:rsid w:val="00703609"/>
    <w:rsid w:val="00703ABE"/>
    <w:rsid w:val="007040E9"/>
    <w:rsid w:val="00704CA2"/>
    <w:rsid w:val="007051D6"/>
    <w:rsid w:val="00705D97"/>
    <w:rsid w:val="0070622A"/>
    <w:rsid w:val="007068D4"/>
    <w:rsid w:val="007068EB"/>
    <w:rsid w:val="00706EDB"/>
    <w:rsid w:val="007077D7"/>
    <w:rsid w:val="00707A91"/>
    <w:rsid w:val="00710E40"/>
    <w:rsid w:val="0071119C"/>
    <w:rsid w:val="007113F0"/>
    <w:rsid w:val="00711CF5"/>
    <w:rsid w:val="007127C3"/>
    <w:rsid w:val="007137C3"/>
    <w:rsid w:val="0071463A"/>
    <w:rsid w:val="0071489D"/>
    <w:rsid w:val="00714CEE"/>
    <w:rsid w:val="0071608B"/>
    <w:rsid w:val="007163EB"/>
    <w:rsid w:val="00716701"/>
    <w:rsid w:val="00716A6F"/>
    <w:rsid w:val="00717037"/>
    <w:rsid w:val="00717156"/>
    <w:rsid w:val="0072004F"/>
    <w:rsid w:val="007206D3"/>
    <w:rsid w:val="00721576"/>
    <w:rsid w:val="00721C5C"/>
    <w:rsid w:val="00721C93"/>
    <w:rsid w:val="007221A1"/>
    <w:rsid w:val="00722320"/>
    <w:rsid w:val="00723487"/>
    <w:rsid w:val="00723604"/>
    <w:rsid w:val="00723716"/>
    <w:rsid w:val="0072374E"/>
    <w:rsid w:val="00723B03"/>
    <w:rsid w:val="00723B62"/>
    <w:rsid w:val="00723CB9"/>
    <w:rsid w:val="00725514"/>
    <w:rsid w:val="007256D1"/>
    <w:rsid w:val="00726412"/>
    <w:rsid w:val="0073007B"/>
    <w:rsid w:val="007316FE"/>
    <w:rsid w:val="00731741"/>
    <w:rsid w:val="00732C69"/>
    <w:rsid w:val="00733B2A"/>
    <w:rsid w:val="00733B4A"/>
    <w:rsid w:val="00734FCA"/>
    <w:rsid w:val="007355C5"/>
    <w:rsid w:val="00736057"/>
    <w:rsid w:val="007371AF"/>
    <w:rsid w:val="007371EF"/>
    <w:rsid w:val="007404EA"/>
    <w:rsid w:val="007406DF"/>
    <w:rsid w:val="0074099F"/>
    <w:rsid w:val="00740A84"/>
    <w:rsid w:val="00741220"/>
    <w:rsid w:val="007413FC"/>
    <w:rsid w:val="00743584"/>
    <w:rsid w:val="00743AE0"/>
    <w:rsid w:val="00744B99"/>
    <w:rsid w:val="007457F6"/>
    <w:rsid w:val="00746092"/>
    <w:rsid w:val="0074630D"/>
    <w:rsid w:val="00746456"/>
    <w:rsid w:val="00746C38"/>
    <w:rsid w:val="00747620"/>
    <w:rsid w:val="00747B16"/>
    <w:rsid w:val="00747DA9"/>
    <w:rsid w:val="00750176"/>
    <w:rsid w:val="007501E9"/>
    <w:rsid w:val="00750594"/>
    <w:rsid w:val="0075093D"/>
    <w:rsid w:val="00750980"/>
    <w:rsid w:val="00750B29"/>
    <w:rsid w:val="007519F4"/>
    <w:rsid w:val="00751BC7"/>
    <w:rsid w:val="007521DC"/>
    <w:rsid w:val="00752B4C"/>
    <w:rsid w:val="00752BB4"/>
    <w:rsid w:val="007532D3"/>
    <w:rsid w:val="007533B1"/>
    <w:rsid w:val="007535EA"/>
    <w:rsid w:val="007537A4"/>
    <w:rsid w:val="007543C0"/>
    <w:rsid w:val="00754FDE"/>
    <w:rsid w:val="00761B18"/>
    <w:rsid w:val="00762146"/>
    <w:rsid w:val="00764BA6"/>
    <w:rsid w:val="00765031"/>
    <w:rsid w:val="00765DB6"/>
    <w:rsid w:val="007703AC"/>
    <w:rsid w:val="00770EB1"/>
    <w:rsid w:val="00770F4E"/>
    <w:rsid w:val="00770F67"/>
    <w:rsid w:val="00771DBE"/>
    <w:rsid w:val="00771EBA"/>
    <w:rsid w:val="0077243A"/>
    <w:rsid w:val="00773077"/>
    <w:rsid w:val="007731F5"/>
    <w:rsid w:val="007732D1"/>
    <w:rsid w:val="00776241"/>
    <w:rsid w:val="007767E8"/>
    <w:rsid w:val="00777952"/>
    <w:rsid w:val="00777D9E"/>
    <w:rsid w:val="007801DC"/>
    <w:rsid w:val="00780C11"/>
    <w:rsid w:val="007817E7"/>
    <w:rsid w:val="00783310"/>
    <w:rsid w:val="00783539"/>
    <w:rsid w:val="00783B99"/>
    <w:rsid w:val="007843D9"/>
    <w:rsid w:val="0078565E"/>
    <w:rsid w:val="0078620E"/>
    <w:rsid w:val="00786E9A"/>
    <w:rsid w:val="00787502"/>
    <w:rsid w:val="00787525"/>
    <w:rsid w:val="00787A8C"/>
    <w:rsid w:val="00790452"/>
    <w:rsid w:val="00790518"/>
    <w:rsid w:val="007912DD"/>
    <w:rsid w:val="00791CB2"/>
    <w:rsid w:val="00791EB0"/>
    <w:rsid w:val="007926ED"/>
    <w:rsid w:val="00792B2B"/>
    <w:rsid w:val="00792C87"/>
    <w:rsid w:val="007930D6"/>
    <w:rsid w:val="007967EF"/>
    <w:rsid w:val="00796B7B"/>
    <w:rsid w:val="00796D2E"/>
    <w:rsid w:val="007970E8"/>
    <w:rsid w:val="007975C6"/>
    <w:rsid w:val="007977F1"/>
    <w:rsid w:val="00797A55"/>
    <w:rsid w:val="00797E1F"/>
    <w:rsid w:val="00797FBD"/>
    <w:rsid w:val="007A0210"/>
    <w:rsid w:val="007A02E4"/>
    <w:rsid w:val="007A177A"/>
    <w:rsid w:val="007A2C50"/>
    <w:rsid w:val="007A2CC6"/>
    <w:rsid w:val="007A32C2"/>
    <w:rsid w:val="007A377B"/>
    <w:rsid w:val="007A3809"/>
    <w:rsid w:val="007A3CB5"/>
    <w:rsid w:val="007A3D77"/>
    <w:rsid w:val="007A4856"/>
    <w:rsid w:val="007A54EE"/>
    <w:rsid w:val="007A5C9C"/>
    <w:rsid w:val="007A5E3D"/>
    <w:rsid w:val="007A65CF"/>
    <w:rsid w:val="007A6786"/>
    <w:rsid w:val="007A714C"/>
    <w:rsid w:val="007A7CB7"/>
    <w:rsid w:val="007B037F"/>
    <w:rsid w:val="007B064D"/>
    <w:rsid w:val="007B0CC3"/>
    <w:rsid w:val="007B0FC3"/>
    <w:rsid w:val="007B142C"/>
    <w:rsid w:val="007B147E"/>
    <w:rsid w:val="007B28A4"/>
    <w:rsid w:val="007B2DFF"/>
    <w:rsid w:val="007B2E8C"/>
    <w:rsid w:val="007B347E"/>
    <w:rsid w:val="007B4CC0"/>
    <w:rsid w:val="007B6167"/>
    <w:rsid w:val="007B64D4"/>
    <w:rsid w:val="007B66BB"/>
    <w:rsid w:val="007B7F9C"/>
    <w:rsid w:val="007C0218"/>
    <w:rsid w:val="007C0C98"/>
    <w:rsid w:val="007C16A7"/>
    <w:rsid w:val="007C1DD7"/>
    <w:rsid w:val="007C1E30"/>
    <w:rsid w:val="007C2A32"/>
    <w:rsid w:val="007C4B20"/>
    <w:rsid w:val="007C4CA4"/>
    <w:rsid w:val="007C6B7F"/>
    <w:rsid w:val="007C6F11"/>
    <w:rsid w:val="007C7055"/>
    <w:rsid w:val="007C77D7"/>
    <w:rsid w:val="007D0754"/>
    <w:rsid w:val="007D09C2"/>
    <w:rsid w:val="007D1617"/>
    <w:rsid w:val="007D1D12"/>
    <w:rsid w:val="007D206B"/>
    <w:rsid w:val="007D23FC"/>
    <w:rsid w:val="007D2C07"/>
    <w:rsid w:val="007D3A91"/>
    <w:rsid w:val="007D3B14"/>
    <w:rsid w:val="007D3F30"/>
    <w:rsid w:val="007D4DA2"/>
    <w:rsid w:val="007D51DF"/>
    <w:rsid w:val="007D6A03"/>
    <w:rsid w:val="007D6A12"/>
    <w:rsid w:val="007D6DC6"/>
    <w:rsid w:val="007D6E9E"/>
    <w:rsid w:val="007D7503"/>
    <w:rsid w:val="007D7614"/>
    <w:rsid w:val="007E0026"/>
    <w:rsid w:val="007E0432"/>
    <w:rsid w:val="007E08AC"/>
    <w:rsid w:val="007E0BFE"/>
    <w:rsid w:val="007E1007"/>
    <w:rsid w:val="007E15C8"/>
    <w:rsid w:val="007E1629"/>
    <w:rsid w:val="007E1C75"/>
    <w:rsid w:val="007E3E12"/>
    <w:rsid w:val="007E413C"/>
    <w:rsid w:val="007E41A4"/>
    <w:rsid w:val="007E4307"/>
    <w:rsid w:val="007E55A1"/>
    <w:rsid w:val="007E5991"/>
    <w:rsid w:val="007E5A51"/>
    <w:rsid w:val="007E5B28"/>
    <w:rsid w:val="007E6586"/>
    <w:rsid w:val="007E6790"/>
    <w:rsid w:val="007E6D5F"/>
    <w:rsid w:val="007E7C3A"/>
    <w:rsid w:val="007F385C"/>
    <w:rsid w:val="007F4B66"/>
    <w:rsid w:val="007F5582"/>
    <w:rsid w:val="007F5B93"/>
    <w:rsid w:val="007F5C84"/>
    <w:rsid w:val="007F6301"/>
    <w:rsid w:val="007F6B67"/>
    <w:rsid w:val="007F7228"/>
    <w:rsid w:val="007F7D02"/>
    <w:rsid w:val="00800B4D"/>
    <w:rsid w:val="008019D7"/>
    <w:rsid w:val="00801D12"/>
    <w:rsid w:val="00802457"/>
    <w:rsid w:val="00803E93"/>
    <w:rsid w:val="008062CE"/>
    <w:rsid w:val="00806434"/>
    <w:rsid w:val="00807C6F"/>
    <w:rsid w:val="00807E0B"/>
    <w:rsid w:val="0081015D"/>
    <w:rsid w:val="0081187F"/>
    <w:rsid w:val="00812434"/>
    <w:rsid w:val="00812AE7"/>
    <w:rsid w:val="00812E28"/>
    <w:rsid w:val="00813A9B"/>
    <w:rsid w:val="0081466C"/>
    <w:rsid w:val="008152EA"/>
    <w:rsid w:val="00815D5C"/>
    <w:rsid w:val="0081624A"/>
    <w:rsid w:val="008167B5"/>
    <w:rsid w:val="00816A53"/>
    <w:rsid w:val="00816CBF"/>
    <w:rsid w:val="008211D6"/>
    <w:rsid w:val="00821A15"/>
    <w:rsid w:val="008227D6"/>
    <w:rsid w:val="00822C0B"/>
    <w:rsid w:val="00822F31"/>
    <w:rsid w:val="00823294"/>
    <w:rsid w:val="00823401"/>
    <w:rsid w:val="00823E8C"/>
    <w:rsid w:val="008240A7"/>
    <w:rsid w:val="00824933"/>
    <w:rsid w:val="0082497D"/>
    <w:rsid w:val="00824C53"/>
    <w:rsid w:val="00825F92"/>
    <w:rsid w:val="00830E01"/>
    <w:rsid w:val="00831CC2"/>
    <w:rsid w:val="00832387"/>
    <w:rsid w:val="00833323"/>
    <w:rsid w:val="008334EB"/>
    <w:rsid w:val="00833DB7"/>
    <w:rsid w:val="0083473C"/>
    <w:rsid w:val="008354F5"/>
    <w:rsid w:val="00835AD1"/>
    <w:rsid w:val="008370B8"/>
    <w:rsid w:val="0083723F"/>
    <w:rsid w:val="00837564"/>
    <w:rsid w:val="00837A03"/>
    <w:rsid w:val="008401AA"/>
    <w:rsid w:val="00842CD2"/>
    <w:rsid w:val="0084368B"/>
    <w:rsid w:val="00843806"/>
    <w:rsid w:val="00843E58"/>
    <w:rsid w:val="00844D0E"/>
    <w:rsid w:val="00844EB2"/>
    <w:rsid w:val="00845B06"/>
    <w:rsid w:val="00846156"/>
    <w:rsid w:val="00846205"/>
    <w:rsid w:val="008464DF"/>
    <w:rsid w:val="008470F5"/>
    <w:rsid w:val="00850F05"/>
    <w:rsid w:val="0085330E"/>
    <w:rsid w:val="008540AF"/>
    <w:rsid w:val="0085448E"/>
    <w:rsid w:val="008546B6"/>
    <w:rsid w:val="00855058"/>
    <w:rsid w:val="0085533D"/>
    <w:rsid w:val="00856BC7"/>
    <w:rsid w:val="008607BB"/>
    <w:rsid w:val="0086085C"/>
    <w:rsid w:val="00860FE1"/>
    <w:rsid w:val="0086265A"/>
    <w:rsid w:val="0086367E"/>
    <w:rsid w:val="00863BAE"/>
    <w:rsid w:val="00863E73"/>
    <w:rsid w:val="00864E05"/>
    <w:rsid w:val="00865172"/>
    <w:rsid w:val="008656CB"/>
    <w:rsid w:val="008663D9"/>
    <w:rsid w:val="00866886"/>
    <w:rsid w:val="00866DA3"/>
    <w:rsid w:val="008700B9"/>
    <w:rsid w:val="00870262"/>
    <w:rsid w:val="00871F6E"/>
    <w:rsid w:val="0087220F"/>
    <w:rsid w:val="00872EDD"/>
    <w:rsid w:val="00872F62"/>
    <w:rsid w:val="00874D36"/>
    <w:rsid w:val="00874D39"/>
    <w:rsid w:val="00875536"/>
    <w:rsid w:val="00875828"/>
    <w:rsid w:val="00876A89"/>
    <w:rsid w:val="008774F5"/>
    <w:rsid w:val="00877694"/>
    <w:rsid w:val="008801A3"/>
    <w:rsid w:val="00880ACE"/>
    <w:rsid w:val="00880E50"/>
    <w:rsid w:val="00882170"/>
    <w:rsid w:val="00882257"/>
    <w:rsid w:val="008824C6"/>
    <w:rsid w:val="008824FE"/>
    <w:rsid w:val="00882843"/>
    <w:rsid w:val="008830A3"/>
    <w:rsid w:val="00883B69"/>
    <w:rsid w:val="00886045"/>
    <w:rsid w:val="008861BD"/>
    <w:rsid w:val="00886951"/>
    <w:rsid w:val="00886DAE"/>
    <w:rsid w:val="00886E87"/>
    <w:rsid w:val="00887C22"/>
    <w:rsid w:val="00890153"/>
    <w:rsid w:val="0089076B"/>
    <w:rsid w:val="00891326"/>
    <w:rsid w:val="00891371"/>
    <w:rsid w:val="0089212E"/>
    <w:rsid w:val="00892445"/>
    <w:rsid w:val="008924E4"/>
    <w:rsid w:val="008940E5"/>
    <w:rsid w:val="0089488C"/>
    <w:rsid w:val="00894E9F"/>
    <w:rsid w:val="00895E69"/>
    <w:rsid w:val="008978A8"/>
    <w:rsid w:val="008A0037"/>
    <w:rsid w:val="008A0576"/>
    <w:rsid w:val="008A0CF3"/>
    <w:rsid w:val="008A12DD"/>
    <w:rsid w:val="008A13ED"/>
    <w:rsid w:val="008A2025"/>
    <w:rsid w:val="008A2603"/>
    <w:rsid w:val="008A34A9"/>
    <w:rsid w:val="008A501B"/>
    <w:rsid w:val="008A5179"/>
    <w:rsid w:val="008A56C0"/>
    <w:rsid w:val="008A5DB8"/>
    <w:rsid w:val="008A5DF4"/>
    <w:rsid w:val="008A790B"/>
    <w:rsid w:val="008A7BF8"/>
    <w:rsid w:val="008B042C"/>
    <w:rsid w:val="008B1967"/>
    <w:rsid w:val="008B2953"/>
    <w:rsid w:val="008B2AF7"/>
    <w:rsid w:val="008B3A08"/>
    <w:rsid w:val="008B4679"/>
    <w:rsid w:val="008B4D17"/>
    <w:rsid w:val="008B51A5"/>
    <w:rsid w:val="008B5589"/>
    <w:rsid w:val="008B6EEC"/>
    <w:rsid w:val="008B7BBD"/>
    <w:rsid w:val="008B7CAD"/>
    <w:rsid w:val="008C076F"/>
    <w:rsid w:val="008C082E"/>
    <w:rsid w:val="008C0E21"/>
    <w:rsid w:val="008C1A59"/>
    <w:rsid w:val="008C2656"/>
    <w:rsid w:val="008C3126"/>
    <w:rsid w:val="008C5186"/>
    <w:rsid w:val="008C69C0"/>
    <w:rsid w:val="008C69C8"/>
    <w:rsid w:val="008C79E5"/>
    <w:rsid w:val="008D00D4"/>
    <w:rsid w:val="008D033D"/>
    <w:rsid w:val="008D0A6F"/>
    <w:rsid w:val="008D0C32"/>
    <w:rsid w:val="008D0F59"/>
    <w:rsid w:val="008D2749"/>
    <w:rsid w:val="008D329C"/>
    <w:rsid w:val="008D351E"/>
    <w:rsid w:val="008D379B"/>
    <w:rsid w:val="008D3A81"/>
    <w:rsid w:val="008D4206"/>
    <w:rsid w:val="008D427E"/>
    <w:rsid w:val="008D45B7"/>
    <w:rsid w:val="008D538A"/>
    <w:rsid w:val="008D5895"/>
    <w:rsid w:val="008D595C"/>
    <w:rsid w:val="008D6E8D"/>
    <w:rsid w:val="008D6F65"/>
    <w:rsid w:val="008E050B"/>
    <w:rsid w:val="008E0A77"/>
    <w:rsid w:val="008E26B3"/>
    <w:rsid w:val="008E3069"/>
    <w:rsid w:val="008E3B72"/>
    <w:rsid w:val="008E3F02"/>
    <w:rsid w:val="008E4C0E"/>
    <w:rsid w:val="008E5768"/>
    <w:rsid w:val="008E5D54"/>
    <w:rsid w:val="008E6D11"/>
    <w:rsid w:val="008E74C3"/>
    <w:rsid w:val="008F0B82"/>
    <w:rsid w:val="008F0F3D"/>
    <w:rsid w:val="008F2E80"/>
    <w:rsid w:val="008F3EB2"/>
    <w:rsid w:val="008F52FE"/>
    <w:rsid w:val="008F5927"/>
    <w:rsid w:val="008F5C84"/>
    <w:rsid w:val="0090073B"/>
    <w:rsid w:val="00901002"/>
    <w:rsid w:val="009017D1"/>
    <w:rsid w:val="00901F79"/>
    <w:rsid w:val="009051D9"/>
    <w:rsid w:val="00905BD8"/>
    <w:rsid w:val="00905F01"/>
    <w:rsid w:val="00906574"/>
    <w:rsid w:val="009065F3"/>
    <w:rsid w:val="00907EDD"/>
    <w:rsid w:val="00910530"/>
    <w:rsid w:val="00910753"/>
    <w:rsid w:val="00910DCF"/>
    <w:rsid w:val="00914B1C"/>
    <w:rsid w:val="00914BC4"/>
    <w:rsid w:val="00914CDF"/>
    <w:rsid w:val="009167F9"/>
    <w:rsid w:val="009168CC"/>
    <w:rsid w:val="00916B82"/>
    <w:rsid w:val="00916CFC"/>
    <w:rsid w:val="00920410"/>
    <w:rsid w:val="0092188E"/>
    <w:rsid w:val="0092194E"/>
    <w:rsid w:val="00921B39"/>
    <w:rsid w:val="00922B9B"/>
    <w:rsid w:val="00923882"/>
    <w:rsid w:val="00923935"/>
    <w:rsid w:val="009246E1"/>
    <w:rsid w:val="009248CD"/>
    <w:rsid w:val="009253F4"/>
    <w:rsid w:val="00925EBA"/>
    <w:rsid w:val="009261DD"/>
    <w:rsid w:val="00926AF4"/>
    <w:rsid w:val="00927D3E"/>
    <w:rsid w:val="00927FB0"/>
    <w:rsid w:val="0093229A"/>
    <w:rsid w:val="00932979"/>
    <w:rsid w:val="00932F6F"/>
    <w:rsid w:val="0093311A"/>
    <w:rsid w:val="00933927"/>
    <w:rsid w:val="009341C7"/>
    <w:rsid w:val="00934CB4"/>
    <w:rsid w:val="00934F24"/>
    <w:rsid w:val="00934FAF"/>
    <w:rsid w:val="00935B00"/>
    <w:rsid w:val="00936584"/>
    <w:rsid w:val="00937705"/>
    <w:rsid w:val="0093776E"/>
    <w:rsid w:val="00937F51"/>
    <w:rsid w:val="00941E56"/>
    <w:rsid w:val="00943393"/>
    <w:rsid w:val="009438DD"/>
    <w:rsid w:val="00943F09"/>
    <w:rsid w:val="009440E2"/>
    <w:rsid w:val="00944FFD"/>
    <w:rsid w:val="00945919"/>
    <w:rsid w:val="00945A15"/>
    <w:rsid w:val="00946D4E"/>
    <w:rsid w:val="00947583"/>
    <w:rsid w:val="009506A9"/>
    <w:rsid w:val="009508B7"/>
    <w:rsid w:val="00950901"/>
    <w:rsid w:val="00950945"/>
    <w:rsid w:val="009519C6"/>
    <w:rsid w:val="00952FA1"/>
    <w:rsid w:val="00953BBA"/>
    <w:rsid w:val="00953DAF"/>
    <w:rsid w:val="00954F1E"/>
    <w:rsid w:val="009556CB"/>
    <w:rsid w:val="00955EF8"/>
    <w:rsid w:val="00955F9A"/>
    <w:rsid w:val="00956776"/>
    <w:rsid w:val="00956B54"/>
    <w:rsid w:val="0095756E"/>
    <w:rsid w:val="009610A1"/>
    <w:rsid w:val="009628BB"/>
    <w:rsid w:val="0096367F"/>
    <w:rsid w:val="00963E71"/>
    <w:rsid w:val="009652BA"/>
    <w:rsid w:val="00965C0D"/>
    <w:rsid w:val="009662B1"/>
    <w:rsid w:val="00966A81"/>
    <w:rsid w:val="009670DB"/>
    <w:rsid w:val="0096767F"/>
    <w:rsid w:val="00971400"/>
    <w:rsid w:val="009719AF"/>
    <w:rsid w:val="009719E4"/>
    <w:rsid w:val="00973668"/>
    <w:rsid w:val="00974009"/>
    <w:rsid w:val="009744E5"/>
    <w:rsid w:val="00975093"/>
    <w:rsid w:val="00975841"/>
    <w:rsid w:val="009766D6"/>
    <w:rsid w:val="00976EF8"/>
    <w:rsid w:val="009775DF"/>
    <w:rsid w:val="009778E1"/>
    <w:rsid w:val="00977C8B"/>
    <w:rsid w:val="00977E2E"/>
    <w:rsid w:val="009805C2"/>
    <w:rsid w:val="00980795"/>
    <w:rsid w:val="00980C8B"/>
    <w:rsid w:val="0098161C"/>
    <w:rsid w:val="00982211"/>
    <w:rsid w:val="00982F25"/>
    <w:rsid w:val="00983E2E"/>
    <w:rsid w:val="00983EA1"/>
    <w:rsid w:val="00984558"/>
    <w:rsid w:val="009851A6"/>
    <w:rsid w:val="009858CB"/>
    <w:rsid w:val="0098690A"/>
    <w:rsid w:val="00987DAD"/>
    <w:rsid w:val="00990A85"/>
    <w:rsid w:val="00990EFA"/>
    <w:rsid w:val="00990FEB"/>
    <w:rsid w:val="009916BF"/>
    <w:rsid w:val="00991F60"/>
    <w:rsid w:val="00992579"/>
    <w:rsid w:val="009926C6"/>
    <w:rsid w:val="00992A06"/>
    <w:rsid w:val="00992B33"/>
    <w:rsid w:val="0099300B"/>
    <w:rsid w:val="009946E4"/>
    <w:rsid w:val="00994A10"/>
    <w:rsid w:val="00994A9F"/>
    <w:rsid w:val="009953AF"/>
    <w:rsid w:val="00995563"/>
    <w:rsid w:val="00995B97"/>
    <w:rsid w:val="009969E8"/>
    <w:rsid w:val="00996A5F"/>
    <w:rsid w:val="009A0707"/>
    <w:rsid w:val="009A0A34"/>
    <w:rsid w:val="009A0A7C"/>
    <w:rsid w:val="009A0D6A"/>
    <w:rsid w:val="009A1E50"/>
    <w:rsid w:val="009A2295"/>
    <w:rsid w:val="009A22BC"/>
    <w:rsid w:val="009A2751"/>
    <w:rsid w:val="009A2AB6"/>
    <w:rsid w:val="009A4121"/>
    <w:rsid w:val="009A424A"/>
    <w:rsid w:val="009A5830"/>
    <w:rsid w:val="009A685C"/>
    <w:rsid w:val="009A6DA7"/>
    <w:rsid w:val="009A7854"/>
    <w:rsid w:val="009A7A0B"/>
    <w:rsid w:val="009B0B9F"/>
    <w:rsid w:val="009B23C9"/>
    <w:rsid w:val="009B2B9B"/>
    <w:rsid w:val="009B3645"/>
    <w:rsid w:val="009B44E5"/>
    <w:rsid w:val="009B5368"/>
    <w:rsid w:val="009B7274"/>
    <w:rsid w:val="009B74A5"/>
    <w:rsid w:val="009B798F"/>
    <w:rsid w:val="009B7C30"/>
    <w:rsid w:val="009B7D60"/>
    <w:rsid w:val="009B7D61"/>
    <w:rsid w:val="009B7DF2"/>
    <w:rsid w:val="009C0D7C"/>
    <w:rsid w:val="009C27C8"/>
    <w:rsid w:val="009C2D27"/>
    <w:rsid w:val="009C2EF3"/>
    <w:rsid w:val="009C376C"/>
    <w:rsid w:val="009C3C80"/>
    <w:rsid w:val="009C66F3"/>
    <w:rsid w:val="009C7404"/>
    <w:rsid w:val="009C7ADB"/>
    <w:rsid w:val="009D0B7D"/>
    <w:rsid w:val="009D1011"/>
    <w:rsid w:val="009D28B1"/>
    <w:rsid w:val="009D321F"/>
    <w:rsid w:val="009D4B6B"/>
    <w:rsid w:val="009D5A5D"/>
    <w:rsid w:val="009D5C68"/>
    <w:rsid w:val="009D74F1"/>
    <w:rsid w:val="009E0876"/>
    <w:rsid w:val="009E08EF"/>
    <w:rsid w:val="009E0E96"/>
    <w:rsid w:val="009E195D"/>
    <w:rsid w:val="009E1D35"/>
    <w:rsid w:val="009E305D"/>
    <w:rsid w:val="009E4849"/>
    <w:rsid w:val="009E6B18"/>
    <w:rsid w:val="009E6FA6"/>
    <w:rsid w:val="009E7EEF"/>
    <w:rsid w:val="009F06EA"/>
    <w:rsid w:val="009F26E0"/>
    <w:rsid w:val="009F2D78"/>
    <w:rsid w:val="009F57A7"/>
    <w:rsid w:val="009F64FC"/>
    <w:rsid w:val="009F6540"/>
    <w:rsid w:val="00A0004A"/>
    <w:rsid w:val="00A01B6B"/>
    <w:rsid w:val="00A0231E"/>
    <w:rsid w:val="00A03B63"/>
    <w:rsid w:val="00A049D9"/>
    <w:rsid w:val="00A0500B"/>
    <w:rsid w:val="00A050FC"/>
    <w:rsid w:val="00A05268"/>
    <w:rsid w:val="00A05651"/>
    <w:rsid w:val="00A05CCB"/>
    <w:rsid w:val="00A05DB0"/>
    <w:rsid w:val="00A073BE"/>
    <w:rsid w:val="00A077C2"/>
    <w:rsid w:val="00A07884"/>
    <w:rsid w:val="00A07B89"/>
    <w:rsid w:val="00A1137F"/>
    <w:rsid w:val="00A12105"/>
    <w:rsid w:val="00A129D9"/>
    <w:rsid w:val="00A13883"/>
    <w:rsid w:val="00A140C2"/>
    <w:rsid w:val="00A143F2"/>
    <w:rsid w:val="00A15B29"/>
    <w:rsid w:val="00A16689"/>
    <w:rsid w:val="00A172F1"/>
    <w:rsid w:val="00A2015B"/>
    <w:rsid w:val="00A218F4"/>
    <w:rsid w:val="00A22B2F"/>
    <w:rsid w:val="00A24CEC"/>
    <w:rsid w:val="00A263F9"/>
    <w:rsid w:val="00A26878"/>
    <w:rsid w:val="00A30379"/>
    <w:rsid w:val="00A3074E"/>
    <w:rsid w:val="00A3126A"/>
    <w:rsid w:val="00A320C1"/>
    <w:rsid w:val="00A328B2"/>
    <w:rsid w:val="00A32E0E"/>
    <w:rsid w:val="00A33F05"/>
    <w:rsid w:val="00A342D2"/>
    <w:rsid w:val="00A34CEE"/>
    <w:rsid w:val="00A34D62"/>
    <w:rsid w:val="00A35475"/>
    <w:rsid w:val="00A35B8C"/>
    <w:rsid w:val="00A401B1"/>
    <w:rsid w:val="00A4059B"/>
    <w:rsid w:val="00A40EC5"/>
    <w:rsid w:val="00A41CF5"/>
    <w:rsid w:val="00A41F87"/>
    <w:rsid w:val="00A423B7"/>
    <w:rsid w:val="00A42E7A"/>
    <w:rsid w:val="00A450B1"/>
    <w:rsid w:val="00A453DA"/>
    <w:rsid w:val="00A45574"/>
    <w:rsid w:val="00A45EB8"/>
    <w:rsid w:val="00A476A3"/>
    <w:rsid w:val="00A47A18"/>
    <w:rsid w:val="00A5185F"/>
    <w:rsid w:val="00A51CD6"/>
    <w:rsid w:val="00A51FB9"/>
    <w:rsid w:val="00A529AA"/>
    <w:rsid w:val="00A52A58"/>
    <w:rsid w:val="00A550A2"/>
    <w:rsid w:val="00A55163"/>
    <w:rsid w:val="00A5580A"/>
    <w:rsid w:val="00A55A1A"/>
    <w:rsid w:val="00A567CF"/>
    <w:rsid w:val="00A56F53"/>
    <w:rsid w:val="00A572A8"/>
    <w:rsid w:val="00A57B48"/>
    <w:rsid w:val="00A57FCA"/>
    <w:rsid w:val="00A602EB"/>
    <w:rsid w:val="00A609AA"/>
    <w:rsid w:val="00A6108E"/>
    <w:rsid w:val="00A61AE2"/>
    <w:rsid w:val="00A62493"/>
    <w:rsid w:val="00A63375"/>
    <w:rsid w:val="00A63532"/>
    <w:rsid w:val="00A63E15"/>
    <w:rsid w:val="00A63F9B"/>
    <w:rsid w:val="00A640EE"/>
    <w:rsid w:val="00A64B4F"/>
    <w:rsid w:val="00A651AE"/>
    <w:rsid w:val="00A6559F"/>
    <w:rsid w:val="00A674E9"/>
    <w:rsid w:val="00A67B9A"/>
    <w:rsid w:val="00A70D15"/>
    <w:rsid w:val="00A70D8E"/>
    <w:rsid w:val="00A715C3"/>
    <w:rsid w:val="00A72EEF"/>
    <w:rsid w:val="00A732DD"/>
    <w:rsid w:val="00A73780"/>
    <w:rsid w:val="00A7440C"/>
    <w:rsid w:val="00A747BA"/>
    <w:rsid w:val="00A74812"/>
    <w:rsid w:val="00A74B30"/>
    <w:rsid w:val="00A760CA"/>
    <w:rsid w:val="00A76448"/>
    <w:rsid w:val="00A76F04"/>
    <w:rsid w:val="00A80B53"/>
    <w:rsid w:val="00A8147F"/>
    <w:rsid w:val="00A8212D"/>
    <w:rsid w:val="00A826D5"/>
    <w:rsid w:val="00A82C55"/>
    <w:rsid w:val="00A82FCB"/>
    <w:rsid w:val="00A83CB4"/>
    <w:rsid w:val="00A84318"/>
    <w:rsid w:val="00A84476"/>
    <w:rsid w:val="00A84641"/>
    <w:rsid w:val="00A849C9"/>
    <w:rsid w:val="00A85AAC"/>
    <w:rsid w:val="00A861F5"/>
    <w:rsid w:val="00A8690E"/>
    <w:rsid w:val="00A86EE8"/>
    <w:rsid w:val="00A87B41"/>
    <w:rsid w:val="00A902FA"/>
    <w:rsid w:val="00A90DF9"/>
    <w:rsid w:val="00A91398"/>
    <w:rsid w:val="00A913C1"/>
    <w:rsid w:val="00A92529"/>
    <w:rsid w:val="00A92956"/>
    <w:rsid w:val="00A92D90"/>
    <w:rsid w:val="00A9376B"/>
    <w:rsid w:val="00A94959"/>
    <w:rsid w:val="00A95695"/>
    <w:rsid w:val="00A95A3D"/>
    <w:rsid w:val="00A973B5"/>
    <w:rsid w:val="00A97AE5"/>
    <w:rsid w:val="00A97EAF"/>
    <w:rsid w:val="00AA02FB"/>
    <w:rsid w:val="00AA038B"/>
    <w:rsid w:val="00AA08FF"/>
    <w:rsid w:val="00AA0C8C"/>
    <w:rsid w:val="00AA10B9"/>
    <w:rsid w:val="00AA127E"/>
    <w:rsid w:val="00AA13F3"/>
    <w:rsid w:val="00AA1680"/>
    <w:rsid w:val="00AA2B36"/>
    <w:rsid w:val="00AA307A"/>
    <w:rsid w:val="00AA34C1"/>
    <w:rsid w:val="00AA426A"/>
    <w:rsid w:val="00AA4560"/>
    <w:rsid w:val="00AA45B7"/>
    <w:rsid w:val="00AA4BA0"/>
    <w:rsid w:val="00AA5369"/>
    <w:rsid w:val="00AA54A3"/>
    <w:rsid w:val="00AA54E0"/>
    <w:rsid w:val="00AA7401"/>
    <w:rsid w:val="00AA7C88"/>
    <w:rsid w:val="00AA7D49"/>
    <w:rsid w:val="00AA7EA5"/>
    <w:rsid w:val="00AB0DFE"/>
    <w:rsid w:val="00AB164D"/>
    <w:rsid w:val="00AB26D1"/>
    <w:rsid w:val="00AB2707"/>
    <w:rsid w:val="00AB3540"/>
    <w:rsid w:val="00AB389B"/>
    <w:rsid w:val="00AB3F81"/>
    <w:rsid w:val="00AB4B46"/>
    <w:rsid w:val="00AB5BDE"/>
    <w:rsid w:val="00AB6EFB"/>
    <w:rsid w:val="00AC0D0A"/>
    <w:rsid w:val="00AC0ECA"/>
    <w:rsid w:val="00AC0F19"/>
    <w:rsid w:val="00AC1EC8"/>
    <w:rsid w:val="00AC21C6"/>
    <w:rsid w:val="00AC4FBC"/>
    <w:rsid w:val="00AC6A13"/>
    <w:rsid w:val="00AC6C1E"/>
    <w:rsid w:val="00AC73C2"/>
    <w:rsid w:val="00AC75F6"/>
    <w:rsid w:val="00AC7EBD"/>
    <w:rsid w:val="00AD018D"/>
    <w:rsid w:val="00AD01F2"/>
    <w:rsid w:val="00AD057F"/>
    <w:rsid w:val="00AD089D"/>
    <w:rsid w:val="00AD13F9"/>
    <w:rsid w:val="00AD1507"/>
    <w:rsid w:val="00AD1DFB"/>
    <w:rsid w:val="00AD200E"/>
    <w:rsid w:val="00AD2805"/>
    <w:rsid w:val="00AD3694"/>
    <w:rsid w:val="00AD4CD0"/>
    <w:rsid w:val="00AD5118"/>
    <w:rsid w:val="00AD5E67"/>
    <w:rsid w:val="00AD5E8E"/>
    <w:rsid w:val="00AE0CA3"/>
    <w:rsid w:val="00AE241D"/>
    <w:rsid w:val="00AE2922"/>
    <w:rsid w:val="00AE2923"/>
    <w:rsid w:val="00AE2A42"/>
    <w:rsid w:val="00AE2BEF"/>
    <w:rsid w:val="00AE460F"/>
    <w:rsid w:val="00AE561B"/>
    <w:rsid w:val="00AE5C1B"/>
    <w:rsid w:val="00AE63B6"/>
    <w:rsid w:val="00AE6A99"/>
    <w:rsid w:val="00AE70AB"/>
    <w:rsid w:val="00AE72C1"/>
    <w:rsid w:val="00AF190C"/>
    <w:rsid w:val="00AF2624"/>
    <w:rsid w:val="00AF27C7"/>
    <w:rsid w:val="00AF3FF9"/>
    <w:rsid w:val="00AF5759"/>
    <w:rsid w:val="00AF575F"/>
    <w:rsid w:val="00AF66FB"/>
    <w:rsid w:val="00B005D1"/>
    <w:rsid w:val="00B00C63"/>
    <w:rsid w:val="00B01026"/>
    <w:rsid w:val="00B01105"/>
    <w:rsid w:val="00B01174"/>
    <w:rsid w:val="00B019B8"/>
    <w:rsid w:val="00B0205D"/>
    <w:rsid w:val="00B025A4"/>
    <w:rsid w:val="00B0293C"/>
    <w:rsid w:val="00B033C1"/>
    <w:rsid w:val="00B040C1"/>
    <w:rsid w:val="00B04546"/>
    <w:rsid w:val="00B04CFA"/>
    <w:rsid w:val="00B04F50"/>
    <w:rsid w:val="00B054C3"/>
    <w:rsid w:val="00B05FC0"/>
    <w:rsid w:val="00B069D0"/>
    <w:rsid w:val="00B06F3A"/>
    <w:rsid w:val="00B071BB"/>
    <w:rsid w:val="00B07B03"/>
    <w:rsid w:val="00B1205F"/>
    <w:rsid w:val="00B12C5E"/>
    <w:rsid w:val="00B12CDC"/>
    <w:rsid w:val="00B135B9"/>
    <w:rsid w:val="00B13638"/>
    <w:rsid w:val="00B1495A"/>
    <w:rsid w:val="00B1512E"/>
    <w:rsid w:val="00B153B4"/>
    <w:rsid w:val="00B15737"/>
    <w:rsid w:val="00B16855"/>
    <w:rsid w:val="00B16A22"/>
    <w:rsid w:val="00B16C15"/>
    <w:rsid w:val="00B21D9F"/>
    <w:rsid w:val="00B21EA4"/>
    <w:rsid w:val="00B221BF"/>
    <w:rsid w:val="00B22200"/>
    <w:rsid w:val="00B2282E"/>
    <w:rsid w:val="00B2353C"/>
    <w:rsid w:val="00B23F19"/>
    <w:rsid w:val="00B2577A"/>
    <w:rsid w:val="00B27927"/>
    <w:rsid w:val="00B27C2C"/>
    <w:rsid w:val="00B27D10"/>
    <w:rsid w:val="00B308FE"/>
    <w:rsid w:val="00B30CE0"/>
    <w:rsid w:val="00B30D0D"/>
    <w:rsid w:val="00B31432"/>
    <w:rsid w:val="00B3153F"/>
    <w:rsid w:val="00B3272B"/>
    <w:rsid w:val="00B33195"/>
    <w:rsid w:val="00B33BD6"/>
    <w:rsid w:val="00B33D47"/>
    <w:rsid w:val="00B356C2"/>
    <w:rsid w:val="00B3709B"/>
    <w:rsid w:val="00B413A4"/>
    <w:rsid w:val="00B41BAC"/>
    <w:rsid w:val="00B4274F"/>
    <w:rsid w:val="00B43247"/>
    <w:rsid w:val="00B433EB"/>
    <w:rsid w:val="00B44444"/>
    <w:rsid w:val="00B45E23"/>
    <w:rsid w:val="00B46283"/>
    <w:rsid w:val="00B46D77"/>
    <w:rsid w:val="00B471E7"/>
    <w:rsid w:val="00B5072D"/>
    <w:rsid w:val="00B50744"/>
    <w:rsid w:val="00B5135B"/>
    <w:rsid w:val="00B525B2"/>
    <w:rsid w:val="00B5264C"/>
    <w:rsid w:val="00B53240"/>
    <w:rsid w:val="00B53303"/>
    <w:rsid w:val="00B53DC3"/>
    <w:rsid w:val="00B541CA"/>
    <w:rsid w:val="00B56DA0"/>
    <w:rsid w:val="00B57402"/>
    <w:rsid w:val="00B57757"/>
    <w:rsid w:val="00B603CD"/>
    <w:rsid w:val="00B61407"/>
    <w:rsid w:val="00B628CF"/>
    <w:rsid w:val="00B62DFB"/>
    <w:rsid w:val="00B62F01"/>
    <w:rsid w:val="00B63497"/>
    <w:rsid w:val="00B6350C"/>
    <w:rsid w:val="00B63D68"/>
    <w:rsid w:val="00B64C8D"/>
    <w:rsid w:val="00B70C1F"/>
    <w:rsid w:val="00B70F11"/>
    <w:rsid w:val="00B710A4"/>
    <w:rsid w:val="00B7381E"/>
    <w:rsid w:val="00B73F27"/>
    <w:rsid w:val="00B74324"/>
    <w:rsid w:val="00B75559"/>
    <w:rsid w:val="00B759A0"/>
    <w:rsid w:val="00B77CF4"/>
    <w:rsid w:val="00B80108"/>
    <w:rsid w:val="00B80380"/>
    <w:rsid w:val="00B80741"/>
    <w:rsid w:val="00B81179"/>
    <w:rsid w:val="00B81331"/>
    <w:rsid w:val="00B815B9"/>
    <w:rsid w:val="00B83960"/>
    <w:rsid w:val="00B83BC7"/>
    <w:rsid w:val="00B840EE"/>
    <w:rsid w:val="00B84657"/>
    <w:rsid w:val="00B848E9"/>
    <w:rsid w:val="00B84C57"/>
    <w:rsid w:val="00B854C5"/>
    <w:rsid w:val="00B857D5"/>
    <w:rsid w:val="00B85819"/>
    <w:rsid w:val="00B859C4"/>
    <w:rsid w:val="00B85B6A"/>
    <w:rsid w:val="00B85CCE"/>
    <w:rsid w:val="00B870EC"/>
    <w:rsid w:val="00B87ECD"/>
    <w:rsid w:val="00B9026B"/>
    <w:rsid w:val="00B91826"/>
    <w:rsid w:val="00B91860"/>
    <w:rsid w:val="00B91B54"/>
    <w:rsid w:val="00B939FA"/>
    <w:rsid w:val="00B93DF1"/>
    <w:rsid w:val="00B94423"/>
    <w:rsid w:val="00B952D9"/>
    <w:rsid w:val="00B9551D"/>
    <w:rsid w:val="00B95A68"/>
    <w:rsid w:val="00B95D2D"/>
    <w:rsid w:val="00B95FAF"/>
    <w:rsid w:val="00B97056"/>
    <w:rsid w:val="00B97533"/>
    <w:rsid w:val="00BA03A6"/>
    <w:rsid w:val="00BA0A80"/>
    <w:rsid w:val="00BA1325"/>
    <w:rsid w:val="00BA14B3"/>
    <w:rsid w:val="00BA1F8D"/>
    <w:rsid w:val="00BA22A5"/>
    <w:rsid w:val="00BA3021"/>
    <w:rsid w:val="00BA437C"/>
    <w:rsid w:val="00BA475A"/>
    <w:rsid w:val="00BA4B13"/>
    <w:rsid w:val="00BA5665"/>
    <w:rsid w:val="00BA5AF1"/>
    <w:rsid w:val="00BA5D2B"/>
    <w:rsid w:val="00BA64F8"/>
    <w:rsid w:val="00BB01F3"/>
    <w:rsid w:val="00BB21C5"/>
    <w:rsid w:val="00BB2239"/>
    <w:rsid w:val="00BB2AD5"/>
    <w:rsid w:val="00BB2B1B"/>
    <w:rsid w:val="00BB533F"/>
    <w:rsid w:val="00BB5B92"/>
    <w:rsid w:val="00BB689A"/>
    <w:rsid w:val="00BB6A57"/>
    <w:rsid w:val="00BB6E75"/>
    <w:rsid w:val="00BB6E93"/>
    <w:rsid w:val="00BB7827"/>
    <w:rsid w:val="00BB7B16"/>
    <w:rsid w:val="00BB7C5A"/>
    <w:rsid w:val="00BC1904"/>
    <w:rsid w:val="00BC2927"/>
    <w:rsid w:val="00BC2A68"/>
    <w:rsid w:val="00BC3B7A"/>
    <w:rsid w:val="00BC540B"/>
    <w:rsid w:val="00BC5D8A"/>
    <w:rsid w:val="00BC6614"/>
    <w:rsid w:val="00BC66B8"/>
    <w:rsid w:val="00BC69C2"/>
    <w:rsid w:val="00BC72E4"/>
    <w:rsid w:val="00BC73C5"/>
    <w:rsid w:val="00BC7F94"/>
    <w:rsid w:val="00BD1AEE"/>
    <w:rsid w:val="00BD2630"/>
    <w:rsid w:val="00BD682C"/>
    <w:rsid w:val="00BD6A15"/>
    <w:rsid w:val="00BD6E95"/>
    <w:rsid w:val="00BD7190"/>
    <w:rsid w:val="00BE0DE7"/>
    <w:rsid w:val="00BE294E"/>
    <w:rsid w:val="00BE432D"/>
    <w:rsid w:val="00BE481F"/>
    <w:rsid w:val="00BE51A4"/>
    <w:rsid w:val="00BE53E5"/>
    <w:rsid w:val="00BE5A0B"/>
    <w:rsid w:val="00BE60D8"/>
    <w:rsid w:val="00BF0ABE"/>
    <w:rsid w:val="00BF0CEF"/>
    <w:rsid w:val="00BF1AA0"/>
    <w:rsid w:val="00BF2A10"/>
    <w:rsid w:val="00BF3C5F"/>
    <w:rsid w:val="00BF46C9"/>
    <w:rsid w:val="00BF4941"/>
    <w:rsid w:val="00BF6411"/>
    <w:rsid w:val="00BF7076"/>
    <w:rsid w:val="00BF73F6"/>
    <w:rsid w:val="00BF765A"/>
    <w:rsid w:val="00BF7EC8"/>
    <w:rsid w:val="00C004D1"/>
    <w:rsid w:val="00C0189C"/>
    <w:rsid w:val="00C0320B"/>
    <w:rsid w:val="00C04359"/>
    <w:rsid w:val="00C047C5"/>
    <w:rsid w:val="00C05108"/>
    <w:rsid w:val="00C0541C"/>
    <w:rsid w:val="00C06959"/>
    <w:rsid w:val="00C06DF6"/>
    <w:rsid w:val="00C0774B"/>
    <w:rsid w:val="00C078B1"/>
    <w:rsid w:val="00C07B2C"/>
    <w:rsid w:val="00C1153C"/>
    <w:rsid w:val="00C11CBE"/>
    <w:rsid w:val="00C15445"/>
    <w:rsid w:val="00C15695"/>
    <w:rsid w:val="00C15BF1"/>
    <w:rsid w:val="00C17529"/>
    <w:rsid w:val="00C219E8"/>
    <w:rsid w:val="00C219F2"/>
    <w:rsid w:val="00C22F22"/>
    <w:rsid w:val="00C25575"/>
    <w:rsid w:val="00C25991"/>
    <w:rsid w:val="00C25BEB"/>
    <w:rsid w:val="00C25EB3"/>
    <w:rsid w:val="00C2696B"/>
    <w:rsid w:val="00C27E5E"/>
    <w:rsid w:val="00C311E0"/>
    <w:rsid w:val="00C317F6"/>
    <w:rsid w:val="00C32A5C"/>
    <w:rsid w:val="00C33045"/>
    <w:rsid w:val="00C33E00"/>
    <w:rsid w:val="00C3490C"/>
    <w:rsid w:val="00C3574A"/>
    <w:rsid w:val="00C35ACD"/>
    <w:rsid w:val="00C35D5D"/>
    <w:rsid w:val="00C36442"/>
    <w:rsid w:val="00C36A42"/>
    <w:rsid w:val="00C36E13"/>
    <w:rsid w:val="00C370C3"/>
    <w:rsid w:val="00C3723D"/>
    <w:rsid w:val="00C37746"/>
    <w:rsid w:val="00C400CF"/>
    <w:rsid w:val="00C405AA"/>
    <w:rsid w:val="00C40986"/>
    <w:rsid w:val="00C40B5B"/>
    <w:rsid w:val="00C40D08"/>
    <w:rsid w:val="00C4126B"/>
    <w:rsid w:val="00C41C97"/>
    <w:rsid w:val="00C41FD0"/>
    <w:rsid w:val="00C421ED"/>
    <w:rsid w:val="00C423C0"/>
    <w:rsid w:val="00C42B4C"/>
    <w:rsid w:val="00C44BF7"/>
    <w:rsid w:val="00C45222"/>
    <w:rsid w:val="00C453EB"/>
    <w:rsid w:val="00C45C3A"/>
    <w:rsid w:val="00C50733"/>
    <w:rsid w:val="00C5167E"/>
    <w:rsid w:val="00C52393"/>
    <w:rsid w:val="00C534E5"/>
    <w:rsid w:val="00C53B07"/>
    <w:rsid w:val="00C549ED"/>
    <w:rsid w:val="00C55A04"/>
    <w:rsid w:val="00C56ABF"/>
    <w:rsid w:val="00C57466"/>
    <w:rsid w:val="00C576C6"/>
    <w:rsid w:val="00C57F7B"/>
    <w:rsid w:val="00C615E0"/>
    <w:rsid w:val="00C61D20"/>
    <w:rsid w:val="00C625C0"/>
    <w:rsid w:val="00C626CD"/>
    <w:rsid w:val="00C6271E"/>
    <w:rsid w:val="00C62DFE"/>
    <w:rsid w:val="00C63BB3"/>
    <w:rsid w:val="00C6506F"/>
    <w:rsid w:val="00C651F2"/>
    <w:rsid w:val="00C656D7"/>
    <w:rsid w:val="00C65955"/>
    <w:rsid w:val="00C66511"/>
    <w:rsid w:val="00C66FE4"/>
    <w:rsid w:val="00C67441"/>
    <w:rsid w:val="00C702DA"/>
    <w:rsid w:val="00C711E1"/>
    <w:rsid w:val="00C71831"/>
    <w:rsid w:val="00C728DC"/>
    <w:rsid w:val="00C72FD6"/>
    <w:rsid w:val="00C733AB"/>
    <w:rsid w:val="00C7402B"/>
    <w:rsid w:val="00C74848"/>
    <w:rsid w:val="00C7557B"/>
    <w:rsid w:val="00C7681F"/>
    <w:rsid w:val="00C76D9F"/>
    <w:rsid w:val="00C76FF9"/>
    <w:rsid w:val="00C774CA"/>
    <w:rsid w:val="00C77978"/>
    <w:rsid w:val="00C77DD6"/>
    <w:rsid w:val="00C77DE1"/>
    <w:rsid w:val="00C8093B"/>
    <w:rsid w:val="00C80ADD"/>
    <w:rsid w:val="00C80B9A"/>
    <w:rsid w:val="00C80C87"/>
    <w:rsid w:val="00C823BA"/>
    <w:rsid w:val="00C83EB7"/>
    <w:rsid w:val="00C84111"/>
    <w:rsid w:val="00C85A16"/>
    <w:rsid w:val="00C85DE0"/>
    <w:rsid w:val="00C860D5"/>
    <w:rsid w:val="00C86900"/>
    <w:rsid w:val="00C86B20"/>
    <w:rsid w:val="00C87146"/>
    <w:rsid w:val="00C90410"/>
    <w:rsid w:val="00C9126C"/>
    <w:rsid w:val="00C91B0E"/>
    <w:rsid w:val="00C922DC"/>
    <w:rsid w:val="00C92E2D"/>
    <w:rsid w:val="00C93162"/>
    <w:rsid w:val="00C93524"/>
    <w:rsid w:val="00C938C1"/>
    <w:rsid w:val="00C93E0A"/>
    <w:rsid w:val="00C943F3"/>
    <w:rsid w:val="00C94ACF"/>
    <w:rsid w:val="00C95AC1"/>
    <w:rsid w:val="00C95FD9"/>
    <w:rsid w:val="00C960EA"/>
    <w:rsid w:val="00CA02FE"/>
    <w:rsid w:val="00CA346B"/>
    <w:rsid w:val="00CA35EA"/>
    <w:rsid w:val="00CA3788"/>
    <w:rsid w:val="00CA3875"/>
    <w:rsid w:val="00CA40C6"/>
    <w:rsid w:val="00CA53B7"/>
    <w:rsid w:val="00CA5576"/>
    <w:rsid w:val="00CA5B6B"/>
    <w:rsid w:val="00CA5F18"/>
    <w:rsid w:val="00CA6458"/>
    <w:rsid w:val="00CA6936"/>
    <w:rsid w:val="00CA6AA4"/>
    <w:rsid w:val="00CA7871"/>
    <w:rsid w:val="00CB0675"/>
    <w:rsid w:val="00CB124D"/>
    <w:rsid w:val="00CB1979"/>
    <w:rsid w:val="00CB1C4B"/>
    <w:rsid w:val="00CB2FFA"/>
    <w:rsid w:val="00CB3877"/>
    <w:rsid w:val="00CB3A8A"/>
    <w:rsid w:val="00CB69B3"/>
    <w:rsid w:val="00CB788E"/>
    <w:rsid w:val="00CC0189"/>
    <w:rsid w:val="00CC0CEB"/>
    <w:rsid w:val="00CC0F90"/>
    <w:rsid w:val="00CC1C1F"/>
    <w:rsid w:val="00CC2B00"/>
    <w:rsid w:val="00CC3A12"/>
    <w:rsid w:val="00CC3A2B"/>
    <w:rsid w:val="00CC4A98"/>
    <w:rsid w:val="00CC55A2"/>
    <w:rsid w:val="00CC659A"/>
    <w:rsid w:val="00CC6695"/>
    <w:rsid w:val="00CC67B4"/>
    <w:rsid w:val="00CC69F6"/>
    <w:rsid w:val="00CC75F7"/>
    <w:rsid w:val="00CC76F8"/>
    <w:rsid w:val="00CD13CE"/>
    <w:rsid w:val="00CD1D96"/>
    <w:rsid w:val="00CD4E61"/>
    <w:rsid w:val="00CD5106"/>
    <w:rsid w:val="00CD512F"/>
    <w:rsid w:val="00CD5FEC"/>
    <w:rsid w:val="00CD600C"/>
    <w:rsid w:val="00CD62CC"/>
    <w:rsid w:val="00CD6340"/>
    <w:rsid w:val="00CD75F3"/>
    <w:rsid w:val="00CD7847"/>
    <w:rsid w:val="00CD794E"/>
    <w:rsid w:val="00CE303E"/>
    <w:rsid w:val="00CE3126"/>
    <w:rsid w:val="00CE3259"/>
    <w:rsid w:val="00CE3443"/>
    <w:rsid w:val="00CE45C6"/>
    <w:rsid w:val="00CE553D"/>
    <w:rsid w:val="00CE65D7"/>
    <w:rsid w:val="00CE6730"/>
    <w:rsid w:val="00CE691D"/>
    <w:rsid w:val="00CE6AA3"/>
    <w:rsid w:val="00CE6FC1"/>
    <w:rsid w:val="00CF026B"/>
    <w:rsid w:val="00CF0792"/>
    <w:rsid w:val="00CF0E8A"/>
    <w:rsid w:val="00CF1866"/>
    <w:rsid w:val="00CF2130"/>
    <w:rsid w:val="00CF3F13"/>
    <w:rsid w:val="00CF7327"/>
    <w:rsid w:val="00D00931"/>
    <w:rsid w:val="00D00E0C"/>
    <w:rsid w:val="00D00F37"/>
    <w:rsid w:val="00D011A5"/>
    <w:rsid w:val="00D011BC"/>
    <w:rsid w:val="00D0155E"/>
    <w:rsid w:val="00D02A8D"/>
    <w:rsid w:val="00D0303B"/>
    <w:rsid w:val="00D039C4"/>
    <w:rsid w:val="00D03E97"/>
    <w:rsid w:val="00D055B9"/>
    <w:rsid w:val="00D067D6"/>
    <w:rsid w:val="00D10BE9"/>
    <w:rsid w:val="00D11466"/>
    <w:rsid w:val="00D12195"/>
    <w:rsid w:val="00D13031"/>
    <w:rsid w:val="00D1324F"/>
    <w:rsid w:val="00D132FD"/>
    <w:rsid w:val="00D14092"/>
    <w:rsid w:val="00D143CD"/>
    <w:rsid w:val="00D143ED"/>
    <w:rsid w:val="00D14D71"/>
    <w:rsid w:val="00D14F6C"/>
    <w:rsid w:val="00D15025"/>
    <w:rsid w:val="00D1587C"/>
    <w:rsid w:val="00D15896"/>
    <w:rsid w:val="00D15FFA"/>
    <w:rsid w:val="00D17117"/>
    <w:rsid w:val="00D17430"/>
    <w:rsid w:val="00D201A9"/>
    <w:rsid w:val="00D20309"/>
    <w:rsid w:val="00D2118A"/>
    <w:rsid w:val="00D232FE"/>
    <w:rsid w:val="00D237EF"/>
    <w:rsid w:val="00D23A23"/>
    <w:rsid w:val="00D23BAC"/>
    <w:rsid w:val="00D23DC9"/>
    <w:rsid w:val="00D24B7D"/>
    <w:rsid w:val="00D25998"/>
    <w:rsid w:val="00D25E21"/>
    <w:rsid w:val="00D26207"/>
    <w:rsid w:val="00D26595"/>
    <w:rsid w:val="00D300EA"/>
    <w:rsid w:val="00D309FC"/>
    <w:rsid w:val="00D30D5C"/>
    <w:rsid w:val="00D32071"/>
    <w:rsid w:val="00D33133"/>
    <w:rsid w:val="00D33137"/>
    <w:rsid w:val="00D333B0"/>
    <w:rsid w:val="00D33FD0"/>
    <w:rsid w:val="00D342CA"/>
    <w:rsid w:val="00D34C84"/>
    <w:rsid w:val="00D34FAE"/>
    <w:rsid w:val="00D35F2B"/>
    <w:rsid w:val="00D36146"/>
    <w:rsid w:val="00D365F7"/>
    <w:rsid w:val="00D36A00"/>
    <w:rsid w:val="00D4014F"/>
    <w:rsid w:val="00D40AC1"/>
    <w:rsid w:val="00D412E6"/>
    <w:rsid w:val="00D41842"/>
    <w:rsid w:val="00D418C8"/>
    <w:rsid w:val="00D44296"/>
    <w:rsid w:val="00D45D22"/>
    <w:rsid w:val="00D45D54"/>
    <w:rsid w:val="00D45D70"/>
    <w:rsid w:val="00D46E2B"/>
    <w:rsid w:val="00D47793"/>
    <w:rsid w:val="00D50CE3"/>
    <w:rsid w:val="00D51F84"/>
    <w:rsid w:val="00D5286B"/>
    <w:rsid w:val="00D52D2A"/>
    <w:rsid w:val="00D53B8E"/>
    <w:rsid w:val="00D543E9"/>
    <w:rsid w:val="00D5494A"/>
    <w:rsid w:val="00D54C98"/>
    <w:rsid w:val="00D55A49"/>
    <w:rsid w:val="00D57C9E"/>
    <w:rsid w:val="00D603CD"/>
    <w:rsid w:val="00D60891"/>
    <w:rsid w:val="00D60959"/>
    <w:rsid w:val="00D619CE"/>
    <w:rsid w:val="00D62C70"/>
    <w:rsid w:val="00D62CCA"/>
    <w:rsid w:val="00D62F3D"/>
    <w:rsid w:val="00D632B2"/>
    <w:rsid w:val="00D6361E"/>
    <w:rsid w:val="00D63778"/>
    <w:rsid w:val="00D66621"/>
    <w:rsid w:val="00D667FA"/>
    <w:rsid w:val="00D672DA"/>
    <w:rsid w:val="00D67AD2"/>
    <w:rsid w:val="00D67B9C"/>
    <w:rsid w:val="00D67C63"/>
    <w:rsid w:val="00D7136D"/>
    <w:rsid w:val="00D719F3"/>
    <w:rsid w:val="00D71C90"/>
    <w:rsid w:val="00D72F51"/>
    <w:rsid w:val="00D7352F"/>
    <w:rsid w:val="00D744CC"/>
    <w:rsid w:val="00D74BFC"/>
    <w:rsid w:val="00D75375"/>
    <w:rsid w:val="00D7695F"/>
    <w:rsid w:val="00D77272"/>
    <w:rsid w:val="00D7731A"/>
    <w:rsid w:val="00D773C6"/>
    <w:rsid w:val="00D80986"/>
    <w:rsid w:val="00D80C83"/>
    <w:rsid w:val="00D80E44"/>
    <w:rsid w:val="00D81705"/>
    <w:rsid w:val="00D82E66"/>
    <w:rsid w:val="00D83457"/>
    <w:rsid w:val="00D844DB"/>
    <w:rsid w:val="00D845A6"/>
    <w:rsid w:val="00D84628"/>
    <w:rsid w:val="00D8479C"/>
    <w:rsid w:val="00D84F50"/>
    <w:rsid w:val="00D86003"/>
    <w:rsid w:val="00D864B9"/>
    <w:rsid w:val="00D877D8"/>
    <w:rsid w:val="00D90C9D"/>
    <w:rsid w:val="00D90FB4"/>
    <w:rsid w:val="00D923FB"/>
    <w:rsid w:val="00D92FB7"/>
    <w:rsid w:val="00D93333"/>
    <w:rsid w:val="00D94BCF"/>
    <w:rsid w:val="00D95437"/>
    <w:rsid w:val="00D958C8"/>
    <w:rsid w:val="00D95F73"/>
    <w:rsid w:val="00D96BAB"/>
    <w:rsid w:val="00D96DE3"/>
    <w:rsid w:val="00D97261"/>
    <w:rsid w:val="00D976B2"/>
    <w:rsid w:val="00D9784C"/>
    <w:rsid w:val="00D97C4C"/>
    <w:rsid w:val="00DA1EBE"/>
    <w:rsid w:val="00DA2112"/>
    <w:rsid w:val="00DA212D"/>
    <w:rsid w:val="00DA236C"/>
    <w:rsid w:val="00DA3153"/>
    <w:rsid w:val="00DA472F"/>
    <w:rsid w:val="00DA4BB5"/>
    <w:rsid w:val="00DA54BB"/>
    <w:rsid w:val="00DA6192"/>
    <w:rsid w:val="00DA79AD"/>
    <w:rsid w:val="00DA7DDC"/>
    <w:rsid w:val="00DB0310"/>
    <w:rsid w:val="00DB089B"/>
    <w:rsid w:val="00DB0A33"/>
    <w:rsid w:val="00DB2ADB"/>
    <w:rsid w:val="00DB307D"/>
    <w:rsid w:val="00DB3A59"/>
    <w:rsid w:val="00DB4C32"/>
    <w:rsid w:val="00DB4FC2"/>
    <w:rsid w:val="00DB5D58"/>
    <w:rsid w:val="00DB6B4A"/>
    <w:rsid w:val="00DB720F"/>
    <w:rsid w:val="00DB73AB"/>
    <w:rsid w:val="00DC0CC5"/>
    <w:rsid w:val="00DC1790"/>
    <w:rsid w:val="00DC1F7D"/>
    <w:rsid w:val="00DC222C"/>
    <w:rsid w:val="00DC2388"/>
    <w:rsid w:val="00DC27F4"/>
    <w:rsid w:val="00DC2DC6"/>
    <w:rsid w:val="00DC3591"/>
    <w:rsid w:val="00DC38FD"/>
    <w:rsid w:val="00DC3E32"/>
    <w:rsid w:val="00DC47A4"/>
    <w:rsid w:val="00DC5388"/>
    <w:rsid w:val="00DC56AF"/>
    <w:rsid w:val="00DC6395"/>
    <w:rsid w:val="00DC7568"/>
    <w:rsid w:val="00DC785E"/>
    <w:rsid w:val="00DD0484"/>
    <w:rsid w:val="00DD0602"/>
    <w:rsid w:val="00DD07C1"/>
    <w:rsid w:val="00DD0824"/>
    <w:rsid w:val="00DD18F9"/>
    <w:rsid w:val="00DD1BB4"/>
    <w:rsid w:val="00DD1F16"/>
    <w:rsid w:val="00DD209D"/>
    <w:rsid w:val="00DD307F"/>
    <w:rsid w:val="00DD3B83"/>
    <w:rsid w:val="00DD59A1"/>
    <w:rsid w:val="00DD5A40"/>
    <w:rsid w:val="00DD5A85"/>
    <w:rsid w:val="00DD64A9"/>
    <w:rsid w:val="00DD7077"/>
    <w:rsid w:val="00DE0257"/>
    <w:rsid w:val="00DE200E"/>
    <w:rsid w:val="00DE20D5"/>
    <w:rsid w:val="00DE2665"/>
    <w:rsid w:val="00DE3134"/>
    <w:rsid w:val="00DE41F7"/>
    <w:rsid w:val="00DE5CD7"/>
    <w:rsid w:val="00DE6A14"/>
    <w:rsid w:val="00DE736F"/>
    <w:rsid w:val="00DE7B1A"/>
    <w:rsid w:val="00DE7F75"/>
    <w:rsid w:val="00DF0262"/>
    <w:rsid w:val="00DF0696"/>
    <w:rsid w:val="00DF0C8A"/>
    <w:rsid w:val="00DF0EE3"/>
    <w:rsid w:val="00DF1E39"/>
    <w:rsid w:val="00DF3247"/>
    <w:rsid w:val="00DF4444"/>
    <w:rsid w:val="00DF50AE"/>
    <w:rsid w:val="00DF5244"/>
    <w:rsid w:val="00DF79D9"/>
    <w:rsid w:val="00DF7F0D"/>
    <w:rsid w:val="00E00832"/>
    <w:rsid w:val="00E00C1A"/>
    <w:rsid w:val="00E01720"/>
    <w:rsid w:val="00E01BC6"/>
    <w:rsid w:val="00E02850"/>
    <w:rsid w:val="00E03CED"/>
    <w:rsid w:val="00E03DA5"/>
    <w:rsid w:val="00E05268"/>
    <w:rsid w:val="00E06951"/>
    <w:rsid w:val="00E078B1"/>
    <w:rsid w:val="00E10C97"/>
    <w:rsid w:val="00E10E00"/>
    <w:rsid w:val="00E10FC2"/>
    <w:rsid w:val="00E11817"/>
    <w:rsid w:val="00E118E5"/>
    <w:rsid w:val="00E11D75"/>
    <w:rsid w:val="00E11E14"/>
    <w:rsid w:val="00E11F04"/>
    <w:rsid w:val="00E14503"/>
    <w:rsid w:val="00E14AF1"/>
    <w:rsid w:val="00E1640E"/>
    <w:rsid w:val="00E164CA"/>
    <w:rsid w:val="00E167F0"/>
    <w:rsid w:val="00E179C8"/>
    <w:rsid w:val="00E17F33"/>
    <w:rsid w:val="00E208A4"/>
    <w:rsid w:val="00E21732"/>
    <w:rsid w:val="00E21799"/>
    <w:rsid w:val="00E2187E"/>
    <w:rsid w:val="00E21CED"/>
    <w:rsid w:val="00E2401C"/>
    <w:rsid w:val="00E2439B"/>
    <w:rsid w:val="00E2462F"/>
    <w:rsid w:val="00E2480B"/>
    <w:rsid w:val="00E24ED5"/>
    <w:rsid w:val="00E256EC"/>
    <w:rsid w:val="00E2687D"/>
    <w:rsid w:val="00E27181"/>
    <w:rsid w:val="00E31217"/>
    <w:rsid w:val="00E32305"/>
    <w:rsid w:val="00E35868"/>
    <w:rsid w:val="00E35C43"/>
    <w:rsid w:val="00E3628D"/>
    <w:rsid w:val="00E363E7"/>
    <w:rsid w:val="00E405F3"/>
    <w:rsid w:val="00E40878"/>
    <w:rsid w:val="00E40AD3"/>
    <w:rsid w:val="00E41170"/>
    <w:rsid w:val="00E42715"/>
    <w:rsid w:val="00E430DD"/>
    <w:rsid w:val="00E436A2"/>
    <w:rsid w:val="00E43F4D"/>
    <w:rsid w:val="00E449B6"/>
    <w:rsid w:val="00E455CB"/>
    <w:rsid w:val="00E45A6B"/>
    <w:rsid w:val="00E47C55"/>
    <w:rsid w:val="00E50830"/>
    <w:rsid w:val="00E510E9"/>
    <w:rsid w:val="00E5149B"/>
    <w:rsid w:val="00E51A46"/>
    <w:rsid w:val="00E51ED0"/>
    <w:rsid w:val="00E52875"/>
    <w:rsid w:val="00E53848"/>
    <w:rsid w:val="00E53DE7"/>
    <w:rsid w:val="00E54DE9"/>
    <w:rsid w:val="00E5639E"/>
    <w:rsid w:val="00E60420"/>
    <w:rsid w:val="00E626EC"/>
    <w:rsid w:val="00E63AFD"/>
    <w:rsid w:val="00E63C46"/>
    <w:rsid w:val="00E640E2"/>
    <w:rsid w:val="00E6414C"/>
    <w:rsid w:val="00E64A3F"/>
    <w:rsid w:val="00E6504A"/>
    <w:rsid w:val="00E65215"/>
    <w:rsid w:val="00E657CC"/>
    <w:rsid w:val="00E65893"/>
    <w:rsid w:val="00E65D5D"/>
    <w:rsid w:val="00E6629C"/>
    <w:rsid w:val="00E665EE"/>
    <w:rsid w:val="00E667F5"/>
    <w:rsid w:val="00E66EA0"/>
    <w:rsid w:val="00E7202A"/>
    <w:rsid w:val="00E72379"/>
    <w:rsid w:val="00E73381"/>
    <w:rsid w:val="00E7434B"/>
    <w:rsid w:val="00E74947"/>
    <w:rsid w:val="00E74D52"/>
    <w:rsid w:val="00E75AA3"/>
    <w:rsid w:val="00E75ABD"/>
    <w:rsid w:val="00E75FCE"/>
    <w:rsid w:val="00E816A4"/>
    <w:rsid w:val="00E83253"/>
    <w:rsid w:val="00E841B8"/>
    <w:rsid w:val="00E841D1"/>
    <w:rsid w:val="00E84404"/>
    <w:rsid w:val="00E84BE1"/>
    <w:rsid w:val="00E84DFF"/>
    <w:rsid w:val="00E852F5"/>
    <w:rsid w:val="00E85590"/>
    <w:rsid w:val="00E86347"/>
    <w:rsid w:val="00E8655C"/>
    <w:rsid w:val="00E866FF"/>
    <w:rsid w:val="00E86BE4"/>
    <w:rsid w:val="00E872EA"/>
    <w:rsid w:val="00E901B5"/>
    <w:rsid w:val="00E91FC1"/>
    <w:rsid w:val="00E921FD"/>
    <w:rsid w:val="00E9285D"/>
    <w:rsid w:val="00E934EF"/>
    <w:rsid w:val="00E93510"/>
    <w:rsid w:val="00E9351B"/>
    <w:rsid w:val="00E9544C"/>
    <w:rsid w:val="00E9561B"/>
    <w:rsid w:val="00E960C2"/>
    <w:rsid w:val="00EA0EEC"/>
    <w:rsid w:val="00EA0F54"/>
    <w:rsid w:val="00EA165D"/>
    <w:rsid w:val="00EA211F"/>
    <w:rsid w:val="00EA2683"/>
    <w:rsid w:val="00EA398E"/>
    <w:rsid w:val="00EA3FFC"/>
    <w:rsid w:val="00EA52B4"/>
    <w:rsid w:val="00EA53B1"/>
    <w:rsid w:val="00EA5F60"/>
    <w:rsid w:val="00EA6D48"/>
    <w:rsid w:val="00EA714C"/>
    <w:rsid w:val="00EA7C27"/>
    <w:rsid w:val="00EB30F4"/>
    <w:rsid w:val="00EB441B"/>
    <w:rsid w:val="00EB5EEA"/>
    <w:rsid w:val="00EB6FBF"/>
    <w:rsid w:val="00EB74C8"/>
    <w:rsid w:val="00EB7B42"/>
    <w:rsid w:val="00EB7BEC"/>
    <w:rsid w:val="00EB7DC5"/>
    <w:rsid w:val="00EC14A0"/>
    <w:rsid w:val="00EC2484"/>
    <w:rsid w:val="00EC2696"/>
    <w:rsid w:val="00EC3011"/>
    <w:rsid w:val="00EC409E"/>
    <w:rsid w:val="00EC4914"/>
    <w:rsid w:val="00EC4F72"/>
    <w:rsid w:val="00EC51FC"/>
    <w:rsid w:val="00EC6CA4"/>
    <w:rsid w:val="00EC6E6C"/>
    <w:rsid w:val="00EC7C0A"/>
    <w:rsid w:val="00ED1316"/>
    <w:rsid w:val="00ED18B5"/>
    <w:rsid w:val="00ED4691"/>
    <w:rsid w:val="00ED4719"/>
    <w:rsid w:val="00ED55B2"/>
    <w:rsid w:val="00ED571E"/>
    <w:rsid w:val="00ED7862"/>
    <w:rsid w:val="00ED7AFE"/>
    <w:rsid w:val="00ED7C1B"/>
    <w:rsid w:val="00ED7F6F"/>
    <w:rsid w:val="00EE0E27"/>
    <w:rsid w:val="00EE0EF7"/>
    <w:rsid w:val="00EE124A"/>
    <w:rsid w:val="00EE1F19"/>
    <w:rsid w:val="00EE316B"/>
    <w:rsid w:val="00EE472F"/>
    <w:rsid w:val="00EE4B7D"/>
    <w:rsid w:val="00EE4FD7"/>
    <w:rsid w:val="00EE5B9F"/>
    <w:rsid w:val="00EE631D"/>
    <w:rsid w:val="00EE6D17"/>
    <w:rsid w:val="00EE6E61"/>
    <w:rsid w:val="00EE78B2"/>
    <w:rsid w:val="00EE78B6"/>
    <w:rsid w:val="00EE7A11"/>
    <w:rsid w:val="00EF0793"/>
    <w:rsid w:val="00EF0BB3"/>
    <w:rsid w:val="00EF0BD7"/>
    <w:rsid w:val="00EF0BF7"/>
    <w:rsid w:val="00EF1608"/>
    <w:rsid w:val="00EF495E"/>
    <w:rsid w:val="00EF4CCC"/>
    <w:rsid w:val="00EF4D10"/>
    <w:rsid w:val="00EF664E"/>
    <w:rsid w:val="00EF6FFE"/>
    <w:rsid w:val="00EF702A"/>
    <w:rsid w:val="00EF72B1"/>
    <w:rsid w:val="00EF7B69"/>
    <w:rsid w:val="00F0085D"/>
    <w:rsid w:val="00F0363C"/>
    <w:rsid w:val="00F03B7A"/>
    <w:rsid w:val="00F04540"/>
    <w:rsid w:val="00F049ED"/>
    <w:rsid w:val="00F04CF6"/>
    <w:rsid w:val="00F05138"/>
    <w:rsid w:val="00F061F9"/>
    <w:rsid w:val="00F06289"/>
    <w:rsid w:val="00F06D31"/>
    <w:rsid w:val="00F06EDF"/>
    <w:rsid w:val="00F07515"/>
    <w:rsid w:val="00F07B91"/>
    <w:rsid w:val="00F11F2B"/>
    <w:rsid w:val="00F12693"/>
    <w:rsid w:val="00F1294A"/>
    <w:rsid w:val="00F177D4"/>
    <w:rsid w:val="00F17EF2"/>
    <w:rsid w:val="00F2133D"/>
    <w:rsid w:val="00F21546"/>
    <w:rsid w:val="00F21BE5"/>
    <w:rsid w:val="00F22208"/>
    <w:rsid w:val="00F236F4"/>
    <w:rsid w:val="00F23734"/>
    <w:rsid w:val="00F23DF4"/>
    <w:rsid w:val="00F2432C"/>
    <w:rsid w:val="00F248A1"/>
    <w:rsid w:val="00F24B32"/>
    <w:rsid w:val="00F24C12"/>
    <w:rsid w:val="00F256D5"/>
    <w:rsid w:val="00F2666B"/>
    <w:rsid w:val="00F267F2"/>
    <w:rsid w:val="00F27333"/>
    <w:rsid w:val="00F27399"/>
    <w:rsid w:val="00F31D99"/>
    <w:rsid w:val="00F320F6"/>
    <w:rsid w:val="00F328B4"/>
    <w:rsid w:val="00F32AAB"/>
    <w:rsid w:val="00F32F9C"/>
    <w:rsid w:val="00F332EB"/>
    <w:rsid w:val="00F33D0A"/>
    <w:rsid w:val="00F3564D"/>
    <w:rsid w:val="00F358EA"/>
    <w:rsid w:val="00F36EDC"/>
    <w:rsid w:val="00F37227"/>
    <w:rsid w:val="00F37EA9"/>
    <w:rsid w:val="00F4059D"/>
    <w:rsid w:val="00F40725"/>
    <w:rsid w:val="00F412AE"/>
    <w:rsid w:val="00F419F2"/>
    <w:rsid w:val="00F41AE6"/>
    <w:rsid w:val="00F420E1"/>
    <w:rsid w:val="00F4249C"/>
    <w:rsid w:val="00F43664"/>
    <w:rsid w:val="00F44A6E"/>
    <w:rsid w:val="00F453DB"/>
    <w:rsid w:val="00F466D2"/>
    <w:rsid w:val="00F51E80"/>
    <w:rsid w:val="00F52E09"/>
    <w:rsid w:val="00F54095"/>
    <w:rsid w:val="00F540C8"/>
    <w:rsid w:val="00F55924"/>
    <w:rsid w:val="00F57486"/>
    <w:rsid w:val="00F5768E"/>
    <w:rsid w:val="00F6256B"/>
    <w:rsid w:val="00F629C5"/>
    <w:rsid w:val="00F62E7A"/>
    <w:rsid w:val="00F63C04"/>
    <w:rsid w:val="00F64A4A"/>
    <w:rsid w:val="00F64C24"/>
    <w:rsid w:val="00F660E4"/>
    <w:rsid w:val="00F66F13"/>
    <w:rsid w:val="00F67106"/>
    <w:rsid w:val="00F677E8"/>
    <w:rsid w:val="00F7137F"/>
    <w:rsid w:val="00F716A4"/>
    <w:rsid w:val="00F71DBB"/>
    <w:rsid w:val="00F720D9"/>
    <w:rsid w:val="00F7375A"/>
    <w:rsid w:val="00F75478"/>
    <w:rsid w:val="00F76743"/>
    <w:rsid w:val="00F77BEB"/>
    <w:rsid w:val="00F80009"/>
    <w:rsid w:val="00F81DF9"/>
    <w:rsid w:val="00F81E1A"/>
    <w:rsid w:val="00F822AC"/>
    <w:rsid w:val="00F82484"/>
    <w:rsid w:val="00F84878"/>
    <w:rsid w:val="00F85C6D"/>
    <w:rsid w:val="00F85F6E"/>
    <w:rsid w:val="00F85F9D"/>
    <w:rsid w:val="00F85FFB"/>
    <w:rsid w:val="00F868F2"/>
    <w:rsid w:val="00F873B4"/>
    <w:rsid w:val="00F8776E"/>
    <w:rsid w:val="00F877B8"/>
    <w:rsid w:val="00F9017F"/>
    <w:rsid w:val="00F91D9B"/>
    <w:rsid w:val="00F920BC"/>
    <w:rsid w:val="00F92A61"/>
    <w:rsid w:val="00F9452D"/>
    <w:rsid w:val="00F94CCA"/>
    <w:rsid w:val="00F950F4"/>
    <w:rsid w:val="00F96173"/>
    <w:rsid w:val="00F96601"/>
    <w:rsid w:val="00F96659"/>
    <w:rsid w:val="00FA0B4A"/>
    <w:rsid w:val="00FA17E5"/>
    <w:rsid w:val="00FA1B0F"/>
    <w:rsid w:val="00FA1F14"/>
    <w:rsid w:val="00FA1FF0"/>
    <w:rsid w:val="00FA2C33"/>
    <w:rsid w:val="00FA3074"/>
    <w:rsid w:val="00FA41E3"/>
    <w:rsid w:val="00FA46C8"/>
    <w:rsid w:val="00FA6ADE"/>
    <w:rsid w:val="00FB0D4C"/>
    <w:rsid w:val="00FB21EC"/>
    <w:rsid w:val="00FB2386"/>
    <w:rsid w:val="00FB39DC"/>
    <w:rsid w:val="00FB48BB"/>
    <w:rsid w:val="00FB50F8"/>
    <w:rsid w:val="00FB5D1F"/>
    <w:rsid w:val="00FB5F6A"/>
    <w:rsid w:val="00FB6855"/>
    <w:rsid w:val="00FB6CF6"/>
    <w:rsid w:val="00FB6DA8"/>
    <w:rsid w:val="00FB702F"/>
    <w:rsid w:val="00FB79BB"/>
    <w:rsid w:val="00FC03FE"/>
    <w:rsid w:val="00FC0885"/>
    <w:rsid w:val="00FC0B20"/>
    <w:rsid w:val="00FC1327"/>
    <w:rsid w:val="00FC15DB"/>
    <w:rsid w:val="00FC1DAA"/>
    <w:rsid w:val="00FC1E70"/>
    <w:rsid w:val="00FC256D"/>
    <w:rsid w:val="00FC2CFC"/>
    <w:rsid w:val="00FC2F86"/>
    <w:rsid w:val="00FC42AB"/>
    <w:rsid w:val="00FC44E9"/>
    <w:rsid w:val="00FC5038"/>
    <w:rsid w:val="00FC6545"/>
    <w:rsid w:val="00FC74C3"/>
    <w:rsid w:val="00FC79C1"/>
    <w:rsid w:val="00FC7D04"/>
    <w:rsid w:val="00FC7D1C"/>
    <w:rsid w:val="00FD0DF9"/>
    <w:rsid w:val="00FD14A3"/>
    <w:rsid w:val="00FD319C"/>
    <w:rsid w:val="00FD3264"/>
    <w:rsid w:val="00FD379F"/>
    <w:rsid w:val="00FD4255"/>
    <w:rsid w:val="00FD57D5"/>
    <w:rsid w:val="00FD5A38"/>
    <w:rsid w:val="00FD7878"/>
    <w:rsid w:val="00FD7D01"/>
    <w:rsid w:val="00FE05D3"/>
    <w:rsid w:val="00FE1B7C"/>
    <w:rsid w:val="00FE1BB1"/>
    <w:rsid w:val="00FE3437"/>
    <w:rsid w:val="00FE355E"/>
    <w:rsid w:val="00FE3F86"/>
    <w:rsid w:val="00FE5470"/>
    <w:rsid w:val="00FE69FF"/>
    <w:rsid w:val="00FE71BE"/>
    <w:rsid w:val="00FE7578"/>
    <w:rsid w:val="00FE7F1D"/>
    <w:rsid w:val="00FF136D"/>
    <w:rsid w:val="00FF1D06"/>
    <w:rsid w:val="00FF1D89"/>
    <w:rsid w:val="00FF26A4"/>
    <w:rsid w:val="00FF2B9C"/>
    <w:rsid w:val="00FF3DCC"/>
    <w:rsid w:val="00FF3DF7"/>
    <w:rsid w:val="00FF422B"/>
    <w:rsid w:val="00FF4316"/>
    <w:rsid w:val="00FF4695"/>
    <w:rsid w:val="00FF5217"/>
    <w:rsid w:val="00FF6AF3"/>
    <w:rsid w:val="00FF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138C23"/>
  <w15:docId w15:val="{BA349B9B-0567-451B-AB1B-8586018F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004D62"/>
    <w:pPr>
      <w:widowControl w:val="0"/>
      <w:snapToGrid w:val="0"/>
      <w:spacing w:line="360" w:lineRule="auto"/>
      <w:ind w:firstLineChars="200" w:firstLine="200"/>
      <w:jc w:val="both"/>
    </w:pPr>
    <w:rPr>
      <w:rFonts w:eastAsia="微软雅黑"/>
      <w:kern w:val="2"/>
      <w:sz w:val="21"/>
      <w:szCs w:val="24"/>
    </w:rPr>
  </w:style>
  <w:style w:type="paragraph" w:styleId="1">
    <w:name w:val="heading 1"/>
    <w:aliases w:val="H1,1。标题 1"/>
    <w:basedOn w:val="a"/>
    <w:next w:val="a"/>
    <w:autoRedefine/>
    <w:qFormat/>
    <w:rsid w:val="00CC67B4"/>
    <w:pPr>
      <w:keepNext/>
      <w:numPr>
        <w:numId w:val="1"/>
      </w:numPr>
      <w:spacing w:line="240" w:lineRule="auto"/>
      <w:ind w:left="0" w:firstLineChars="0" w:firstLine="0"/>
      <w:outlineLvl w:val="0"/>
    </w:pPr>
    <w:rPr>
      <w:b/>
      <w:sz w:val="32"/>
    </w:rPr>
  </w:style>
  <w:style w:type="paragraph" w:styleId="2">
    <w:name w:val="heading 2"/>
    <w:aliases w:val="H2,1。1标题 2"/>
    <w:basedOn w:val="20"/>
    <w:next w:val="a"/>
    <w:qFormat/>
    <w:rsid w:val="00FC15DB"/>
    <w:pPr>
      <w:keepNext/>
      <w:keepLines/>
      <w:numPr>
        <w:ilvl w:val="1"/>
        <w:numId w:val="1"/>
      </w:numPr>
      <w:spacing w:line="240" w:lineRule="auto"/>
      <w:ind w:left="0" w:firstLineChars="0" w:firstLine="0"/>
      <w:outlineLvl w:val="1"/>
    </w:pPr>
    <w:rPr>
      <w:rFonts w:ascii="Arial" w:hAnsi="Arial" w:cs="Arial"/>
      <w:b/>
      <w:bCs/>
      <w:sz w:val="30"/>
      <w:szCs w:val="32"/>
    </w:rPr>
  </w:style>
  <w:style w:type="paragraph" w:styleId="3">
    <w:name w:val="heading 3"/>
    <w:basedOn w:val="a"/>
    <w:next w:val="a"/>
    <w:autoRedefine/>
    <w:qFormat/>
    <w:rsid w:val="004E7589"/>
    <w:pPr>
      <w:keepNext/>
      <w:keepLines/>
      <w:numPr>
        <w:ilvl w:val="2"/>
        <w:numId w:val="1"/>
      </w:numPr>
      <w:spacing w:line="240" w:lineRule="auto"/>
      <w:ind w:left="0" w:firstLineChars="0" w:firstLine="0"/>
      <w:outlineLvl w:val="2"/>
    </w:pPr>
    <w:rPr>
      <w:b/>
      <w:bCs/>
      <w:sz w:val="28"/>
      <w:szCs w:val="32"/>
    </w:rPr>
  </w:style>
  <w:style w:type="paragraph" w:styleId="4">
    <w:name w:val="heading 4"/>
    <w:basedOn w:val="a"/>
    <w:next w:val="a"/>
    <w:autoRedefine/>
    <w:qFormat/>
    <w:rsid w:val="00AC75F6"/>
    <w:pPr>
      <w:keepNext/>
      <w:numPr>
        <w:ilvl w:val="3"/>
        <w:numId w:val="1"/>
      </w:numPr>
      <w:tabs>
        <w:tab w:val="clear" w:pos="1022"/>
        <w:tab w:val="num" w:pos="709"/>
      </w:tabs>
      <w:spacing w:line="240" w:lineRule="auto"/>
      <w:ind w:left="0" w:firstLineChars="0" w:firstLine="0"/>
      <w:mirrorIndents/>
      <w:jc w:val="left"/>
      <w:outlineLvl w:val="3"/>
    </w:pPr>
    <w:rPr>
      <w:b/>
      <w:bCs/>
      <w:sz w:val="24"/>
    </w:rPr>
  </w:style>
  <w:style w:type="paragraph" w:styleId="5">
    <w:name w:val="heading 5"/>
    <w:basedOn w:val="a"/>
    <w:next w:val="a"/>
    <w:qFormat/>
    <w:rsid w:val="00955F9A"/>
    <w:pPr>
      <w:keepNext/>
      <w:numPr>
        <w:ilvl w:val="4"/>
        <w:numId w:val="1"/>
      </w:numPr>
      <w:spacing w:line="240" w:lineRule="auto"/>
      <w:ind w:firstLineChars="0" w:firstLine="0"/>
      <w:jc w:val="left"/>
      <w:outlineLvl w:val="4"/>
    </w:pPr>
    <w:rPr>
      <w:b/>
      <w:bCs/>
    </w:rPr>
  </w:style>
  <w:style w:type="paragraph" w:styleId="6">
    <w:name w:val="heading 6"/>
    <w:basedOn w:val="a"/>
    <w:next w:val="a"/>
    <w:qFormat/>
    <w:rsid w:val="0042418C"/>
    <w:pPr>
      <w:keepNext/>
      <w:numPr>
        <w:ilvl w:val="5"/>
        <w:numId w:val="1"/>
      </w:numPr>
      <w:ind w:firstLineChars="0" w:firstLine="0"/>
      <w:jc w:val="left"/>
      <w:outlineLvl w:val="5"/>
    </w:pPr>
    <w:rPr>
      <w:b/>
      <w:bCs/>
      <w:i/>
      <w:sz w:val="24"/>
    </w:rPr>
  </w:style>
  <w:style w:type="paragraph" w:styleId="7">
    <w:name w:val="heading 7"/>
    <w:basedOn w:val="a"/>
    <w:next w:val="a"/>
    <w:qFormat/>
    <w:rsid w:val="0042418C"/>
    <w:pPr>
      <w:keepNext/>
      <w:numPr>
        <w:ilvl w:val="6"/>
        <w:numId w:val="1"/>
      </w:numPr>
      <w:ind w:firstLineChars="0" w:firstLine="0"/>
      <w:jc w:val="left"/>
      <w:outlineLvl w:val="6"/>
    </w:pPr>
    <w:rPr>
      <w:bCs/>
      <w:i/>
      <w:sz w:val="24"/>
    </w:rPr>
  </w:style>
  <w:style w:type="paragraph" w:styleId="8">
    <w:name w:val="heading 8"/>
    <w:basedOn w:val="a"/>
    <w:next w:val="a"/>
    <w:qFormat/>
    <w:rsid w:val="0042418C"/>
    <w:pPr>
      <w:keepNext/>
      <w:keepLines/>
      <w:numPr>
        <w:ilvl w:val="7"/>
        <w:numId w:val="1"/>
      </w:numPr>
      <w:ind w:firstLineChars="0" w:firstLine="0"/>
      <w:jc w:val="left"/>
      <w:outlineLvl w:val="7"/>
    </w:pPr>
    <w:rPr>
      <w:b/>
    </w:rPr>
  </w:style>
  <w:style w:type="paragraph" w:styleId="9">
    <w:name w:val="heading 9"/>
    <w:basedOn w:val="a"/>
    <w:next w:val="a"/>
    <w:qFormat/>
    <w:rsid w:val="0042418C"/>
    <w:pPr>
      <w:keepNext/>
      <w:keepLines/>
      <w:numPr>
        <w:ilvl w:val="8"/>
        <w:numId w:val="1"/>
      </w:numPr>
      <w:ind w:firstLineChars="0" w:firstLine="0"/>
      <w:jc w:val="left"/>
      <w:outlineLvl w:val="8"/>
    </w:pPr>
    <w:rPr>
      <w:b/>
      <w: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autoRedefine/>
    <w:uiPriority w:val="39"/>
    <w:rsid w:val="000518C0"/>
    <w:pPr>
      <w:tabs>
        <w:tab w:val="left" w:pos="630"/>
        <w:tab w:val="right" w:leader="dot" w:pos="9498"/>
      </w:tabs>
      <w:ind w:firstLineChars="135" w:firstLine="283"/>
      <w:jc w:val="left"/>
    </w:pPr>
    <w:rPr>
      <w:smallCaps/>
    </w:rPr>
  </w:style>
  <w:style w:type="paragraph" w:styleId="a3">
    <w:name w:val="header"/>
    <w:basedOn w:val="a"/>
    <w:rsid w:val="0042418C"/>
    <w:pPr>
      <w:tabs>
        <w:tab w:val="center" w:pos="4153"/>
        <w:tab w:val="right" w:pos="8306"/>
      </w:tabs>
      <w:jc w:val="center"/>
    </w:pPr>
    <w:rPr>
      <w:sz w:val="18"/>
      <w:szCs w:val="18"/>
    </w:rPr>
  </w:style>
  <w:style w:type="paragraph" w:styleId="a4">
    <w:name w:val="footer"/>
    <w:basedOn w:val="a"/>
    <w:rsid w:val="0042418C"/>
    <w:pPr>
      <w:tabs>
        <w:tab w:val="center" w:pos="4153"/>
        <w:tab w:val="right" w:pos="8306"/>
      </w:tabs>
      <w:jc w:val="left"/>
    </w:pPr>
    <w:rPr>
      <w:sz w:val="18"/>
      <w:szCs w:val="18"/>
    </w:rPr>
  </w:style>
  <w:style w:type="character" w:styleId="a5">
    <w:name w:val="page number"/>
    <w:basedOn w:val="a0"/>
    <w:rsid w:val="0042418C"/>
  </w:style>
  <w:style w:type="paragraph" w:styleId="40">
    <w:name w:val="toc 4"/>
    <w:basedOn w:val="a"/>
    <w:next w:val="a"/>
    <w:autoRedefine/>
    <w:uiPriority w:val="39"/>
    <w:rsid w:val="0042418C"/>
    <w:pPr>
      <w:ind w:left="720"/>
      <w:jc w:val="left"/>
    </w:pPr>
    <w:rPr>
      <w:szCs w:val="21"/>
    </w:rPr>
  </w:style>
  <w:style w:type="paragraph" w:styleId="50">
    <w:name w:val="toc 5"/>
    <w:basedOn w:val="a"/>
    <w:next w:val="a"/>
    <w:autoRedefine/>
    <w:uiPriority w:val="39"/>
    <w:rsid w:val="0042418C"/>
    <w:pPr>
      <w:ind w:left="960"/>
      <w:jc w:val="left"/>
    </w:pPr>
    <w:rPr>
      <w:szCs w:val="21"/>
    </w:rPr>
  </w:style>
  <w:style w:type="paragraph" w:styleId="60">
    <w:name w:val="toc 6"/>
    <w:basedOn w:val="a"/>
    <w:next w:val="a"/>
    <w:autoRedefine/>
    <w:uiPriority w:val="39"/>
    <w:rsid w:val="0042418C"/>
    <w:pPr>
      <w:ind w:left="1200"/>
      <w:jc w:val="left"/>
    </w:pPr>
    <w:rPr>
      <w:szCs w:val="21"/>
    </w:rPr>
  </w:style>
  <w:style w:type="paragraph" w:styleId="70">
    <w:name w:val="toc 7"/>
    <w:basedOn w:val="a"/>
    <w:next w:val="a"/>
    <w:autoRedefine/>
    <w:uiPriority w:val="39"/>
    <w:rsid w:val="0042418C"/>
    <w:pPr>
      <w:ind w:left="1440"/>
      <w:jc w:val="left"/>
    </w:pPr>
    <w:rPr>
      <w:szCs w:val="21"/>
    </w:rPr>
  </w:style>
  <w:style w:type="paragraph" w:styleId="80">
    <w:name w:val="toc 8"/>
    <w:basedOn w:val="a"/>
    <w:next w:val="a"/>
    <w:autoRedefine/>
    <w:uiPriority w:val="39"/>
    <w:rsid w:val="0042418C"/>
    <w:pPr>
      <w:ind w:left="1680"/>
      <w:jc w:val="left"/>
    </w:pPr>
    <w:rPr>
      <w:szCs w:val="21"/>
    </w:rPr>
  </w:style>
  <w:style w:type="paragraph" w:styleId="90">
    <w:name w:val="toc 9"/>
    <w:basedOn w:val="a"/>
    <w:next w:val="a"/>
    <w:autoRedefine/>
    <w:uiPriority w:val="39"/>
    <w:rsid w:val="0042418C"/>
    <w:pPr>
      <w:ind w:left="1920"/>
      <w:jc w:val="left"/>
    </w:pPr>
    <w:rPr>
      <w:szCs w:val="21"/>
    </w:rPr>
  </w:style>
  <w:style w:type="paragraph" w:customStyle="1" w:styleId="a6">
    <w:name w:val="封面标题"/>
    <w:rsid w:val="0042418C"/>
    <w:pPr>
      <w:jc w:val="center"/>
    </w:pPr>
    <w:rPr>
      <w:rFonts w:eastAsia="华文中宋"/>
      <w:b/>
      <w:sz w:val="52"/>
    </w:rPr>
  </w:style>
  <w:style w:type="paragraph" w:customStyle="1" w:styleId="a7">
    <w:name w:val="版本号"/>
    <w:rsid w:val="0042418C"/>
    <w:pPr>
      <w:jc w:val="center"/>
    </w:pPr>
    <w:rPr>
      <w:rFonts w:eastAsia="华文中宋"/>
      <w:b/>
      <w:sz w:val="44"/>
    </w:rPr>
  </w:style>
  <w:style w:type="paragraph" w:customStyle="1" w:styleId="a8">
    <w:name w:val="修订记录标题"/>
    <w:rsid w:val="0042418C"/>
    <w:rPr>
      <w:b/>
      <w:sz w:val="32"/>
    </w:rPr>
  </w:style>
  <w:style w:type="paragraph" w:customStyle="1" w:styleId="a9">
    <w:name w:val="修订记录表头"/>
    <w:rsid w:val="0042418C"/>
    <w:pPr>
      <w:jc w:val="center"/>
    </w:pPr>
    <w:rPr>
      <w:b/>
      <w:sz w:val="24"/>
    </w:rPr>
  </w:style>
  <w:style w:type="paragraph" w:customStyle="1" w:styleId="aa">
    <w:name w:val="修订记录正文"/>
    <w:rsid w:val="0042418C"/>
    <w:pPr>
      <w:jc w:val="center"/>
    </w:pPr>
    <w:rPr>
      <w:sz w:val="24"/>
    </w:rPr>
  </w:style>
  <w:style w:type="paragraph" w:customStyle="1" w:styleId="ab">
    <w:name w:val="图形文本三号加粗"/>
    <w:rsid w:val="0042418C"/>
    <w:pPr>
      <w:jc w:val="center"/>
    </w:pPr>
    <w:rPr>
      <w:b/>
      <w:sz w:val="32"/>
    </w:rPr>
  </w:style>
  <w:style w:type="character" w:styleId="ac">
    <w:name w:val="Hyperlink"/>
    <w:basedOn w:val="a0"/>
    <w:uiPriority w:val="99"/>
    <w:rsid w:val="0042418C"/>
    <w:rPr>
      <w:color w:val="0000FF"/>
      <w:u w:val="single"/>
    </w:rPr>
  </w:style>
  <w:style w:type="paragraph" w:styleId="10">
    <w:name w:val="toc 1"/>
    <w:basedOn w:val="a"/>
    <w:next w:val="a"/>
    <w:autoRedefine/>
    <w:uiPriority w:val="39"/>
    <w:rsid w:val="00EE78B2"/>
    <w:pPr>
      <w:tabs>
        <w:tab w:val="left" w:pos="284"/>
        <w:tab w:val="right" w:leader="dot" w:pos="9498"/>
      </w:tabs>
      <w:adjustRightInd w:val="0"/>
      <w:ind w:firstLineChars="0" w:firstLine="0"/>
      <w:jc w:val="left"/>
    </w:pPr>
    <w:rPr>
      <w:b/>
      <w:bCs/>
      <w:caps/>
      <w:noProof/>
    </w:rPr>
  </w:style>
  <w:style w:type="paragraph" w:styleId="30">
    <w:name w:val="toc 3"/>
    <w:basedOn w:val="a"/>
    <w:next w:val="a"/>
    <w:autoRedefine/>
    <w:uiPriority w:val="39"/>
    <w:rsid w:val="000518C0"/>
    <w:pPr>
      <w:tabs>
        <w:tab w:val="left" w:pos="1470"/>
        <w:tab w:val="right" w:leader="dot" w:pos="9498"/>
      </w:tabs>
      <w:ind w:left="480" w:firstLineChars="106" w:firstLine="223"/>
      <w:jc w:val="left"/>
    </w:pPr>
    <w:rPr>
      <w:i/>
      <w:iCs/>
    </w:rPr>
  </w:style>
  <w:style w:type="paragraph" w:customStyle="1" w:styleId="31">
    <w:name w:val="表格表头3"/>
    <w:rsid w:val="0042418C"/>
    <w:pPr>
      <w:spacing w:line="360" w:lineRule="auto"/>
      <w:jc w:val="center"/>
    </w:pPr>
    <w:rPr>
      <w:b/>
      <w:sz w:val="24"/>
    </w:rPr>
  </w:style>
  <w:style w:type="paragraph" w:customStyle="1" w:styleId="32">
    <w:name w:val="表格正文3"/>
    <w:rsid w:val="0042418C"/>
    <w:pPr>
      <w:spacing w:line="360" w:lineRule="auto"/>
    </w:pPr>
    <w:rPr>
      <w:sz w:val="24"/>
    </w:rPr>
  </w:style>
  <w:style w:type="paragraph" w:customStyle="1" w:styleId="ad">
    <w:name w:val="顶格正文"/>
    <w:rsid w:val="0042418C"/>
    <w:pPr>
      <w:spacing w:line="360" w:lineRule="auto"/>
    </w:pPr>
    <w:rPr>
      <w:sz w:val="24"/>
    </w:rPr>
  </w:style>
  <w:style w:type="paragraph" w:customStyle="1" w:styleId="Logo">
    <w:name w:val="页眉Logo"/>
    <w:rsid w:val="0042418C"/>
    <w:pPr>
      <w:widowControl w:val="0"/>
    </w:pPr>
    <w:rPr>
      <w:bCs/>
      <w:kern w:val="2"/>
      <w:sz w:val="21"/>
      <w:szCs w:val="24"/>
    </w:rPr>
  </w:style>
  <w:style w:type="paragraph" w:customStyle="1" w:styleId="ae">
    <w:name w:val="页脚文字"/>
    <w:rsid w:val="0042418C"/>
    <w:rPr>
      <w:sz w:val="18"/>
    </w:rPr>
  </w:style>
  <w:style w:type="paragraph" w:customStyle="1" w:styleId="af">
    <w:name w:val="密级"/>
    <w:rsid w:val="0042418C"/>
    <w:pPr>
      <w:jc w:val="right"/>
    </w:pPr>
    <w:rPr>
      <w:sz w:val="18"/>
    </w:rPr>
  </w:style>
  <w:style w:type="paragraph" w:customStyle="1" w:styleId="af0">
    <w:name w:val="页脚页码"/>
    <w:rsid w:val="0042418C"/>
    <w:pPr>
      <w:jc w:val="right"/>
    </w:pPr>
    <w:rPr>
      <w:sz w:val="18"/>
    </w:rPr>
  </w:style>
  <w:style w:type="paragraph" w:customStyle="1" w:styleId="af1">
    <w:name w:val="页眉文档名称"/>
    <w:rsid w:val="0042418C"/>
    <w:pPr>
      <w:jc w:val="right"/>
    </w:pPr>
    <w:rPr>
      <w:sz w:val="21"/>
    </w:rPr>
  </w:style>
  <w:style w:type="paragraph" w:customStyle="1" w:styleId="af2">
    <w:name w:val="页眉文档编号"/>
    <w:rsid w:val="0042418C"/>
    <w:pPr>
      <w:jc w:val="center"/>
    </w:pPr>
    <w:rPr>
      <w:sz w:val="21"/>
    </w:rPr>
  </w:style>
  <w:style w:type="paragraph" w:customStyle="1" w:styleId="af3">
    <w:name w:val="图形文本一号加粗"/>
    <w:rsid w:val="0042418C"/>
    <w:pPr>
      <w:jc w:val="center"/>
    </w:pPr>
    <w:rPr>
      <w:b/>
      <w:sz w:val="52"/>
    </w:rPr>
  </w:style>
  <w:style w:type="paragraph" w:customStyle="1" w:styleId="af4">
    <w:name w:val="图形文本小一加粗"/>
    <w:rsid w:val="0042418C"/>
    <w:pPr>
      <w:jc w:val="center"/>
    </w:pPr>
    <w:rPr>
      <w:sz w:val="48"/>
    </w:rPr>
  </w:style>
  <w:style w:type="paragraph" w:customStyle="1" w:styleId="af5">
    <w:name w:val="图形文本二号加粗"/>
    <w:rsid w:val="0042418C"/>
    <w:pPr>
      <w:jc w:val="center"/>
    </w:pPr>
    <w:rPr>
      <w:b/>
      <w:sz w:val="44"/>
    </w:rPr>
  </w:style>
  <w:style w:type="paragraph" w:customStyle="1" w:styleId="af6">
    <w:name w:val="图形文本小二加粗"/>
    <w:rsid w:val="0042418C"/>
    <w:pPr>
      <w:jc w:val="center"/>
    </w:pPr>
    <w:rPr>
      <w:b/>
      <w:sz w:val="36"/>
    </w:rPr>
  </w:style>
  <w:style w:type="paragraph" w:customStyle="1" w:styleId="af7">
    <w:name w:val="图形文本小三加粗"/>
    <w:rsid w:val="0042418C"/>
    <w:pPr>
      <w:jc w:val="center"/>
    </w:pPr>
    <w:rPr>
      <w:b/>
      <w:sz w:val="30"/>
    </w:rPr>
  </w:style>
  <w:style w:type="paragraph" w:customStyle="1" w:styleId="af8">
    <w:name w:val="图形文本小三"/>
    <w:rsid w:val="0042418C"/>
    <w:pPr>
      <w:jc w:val="center"/>
    </w:pPr>
    <w:rPr>
      <w:sz w:val="30"/>
    </w:rPr>
  </w:style>
  <w:style w:type="paragraph" w:customStyle="1" w:styleId="af9">
    <w:name w:val="图形文本四号"/>
    <w:rsid w:val="0042418C"/>
    <w:pPr>
      <w:jc w:val="center"/>
    </w:pPr>
    <w:rPr>
      <w:sz w:val="28"/>
    </w:rPr>
  </w:style>
  <w:style w:type="paragraph" w:customStyle="1" w:styleId="afa">
    <w:name w:val="图形文本小四"/>
    <w:rsid w:val="0042418C"/>
    <w:pPr>
      <w:jc w:val="center"/>
    </w:pPr>
    <w:rPr>
      <w:sz w:val="24"/>
    </w:rPr>
  </w:style>
  <w:style w:type="paragraph" w:customStyle="1" w:styleId="afb">
    <w:name w:val="图形文本五号"/>
    <w:rsid w:val="0042418C"/>
    <w:pPr>
      <w:jc w:val="center"/>
    </w:pPr>
    <w:rPr>
      <w:sz w:val="21"/>
    </w:rPr>
  </w:style>
  <w:style w:type="paragraph" w:customStyle="1" w:styleId="afc">
    <w:name w:val="图形文本小五"/>
    <w:rsid w:val="0042418C"/>
    <w:pPr>
      <w:jc w:val="center"/>
    </w:pPr>
    <w:rPr>
      <w:sz w:val="18"/>
    </w:rPr>
  </w:style>
  <w:style w:type="paragraph" w:customStyle="1" w:styleId="afd">
    <w:name w:val="图形文本六号"/>
    <w:rsid w:val="0042418C"/>
    <w:pPr>
      <w:jc w:val="center"/>
    </w:pPr>
    <w:rPr>
      <w:sz w:val="15"/>
    </w:rPr>
  </w:style>
  <w:style w:type="paragraph" w:customStyle="1" w:styleId="11">
    <w:name w:val="表格表头1"/>
    <w:rsid w:val="0042418C"/>
    <w:pPr>
      <w:jc w:val="center"/>
    </w:pPr>
    <w:rPr>
      <w:b/>
      <w:sz w:val="24"/>
    </w:rPr>
  </w:style>
  <w:style w:type="paragraph" w:customStyle="1" w:styleId="21">
    <w:name w:val="表格表头2"/>
    <w:rsid w:val="0042418C"/>
    <w:pPr>
      <w:jc w:val="center"/>
    </w:pPr>
    <w:rPr>
      <w:b/>
      <w:sz w:val="21"/>
    </w:rPr>
  </w:style>
  <w:style w:type="paragraph" w:customStyle="1" w:styleId="12">
    <w:name w:val="表格正文1"/>
    <w:rsid w:val="00DF3247"/>
    <w:pPr>
      <w:spacing w:line="140" w:lineRule="atLeast"/>
    </w:pPr>
    <w:rPr>
      <w:rFonts w:eastAsia="微软雅黑"/>
      <w:sz w:val="18"/>
    </w:rPr>
  </w:style>
  <w:style w:type="paragraph" w:customStyle="1" w:styleId="22">
    <w:name w:val="表格正文2"/>
    <w:rsid w:val="0042418C"/>
    <w:rPr>
      <w:sz w:val="21"/>
    </w:rPr>
  </w:style>
  <w:style w:type="paragraph" w:customStyle="1" w:styleId="41">
    <w:name w:val="表格正文4"/>
    <w:rsid w:val="0042418C"/>
    <w:pPr>
      <w:spacing w:line="360" w:lineRule="auto"/>
    </w:pPr>
    <w:rPr>
      <w:sz w:val="21"/>
    </w:rPr>
  </w:style>
  <w:style w:type="paragraph" w:styleId="afe">
    <w:name w:val="Document Map"/>
    <w:basedOn w:val="a"/>
    <w:semiHidden/>
    <w:rsid w:val="0042418C"/>
    <w:pPr>
      <w:shd w:val="clear" w:color="auto" w:fill="000080"/>
    </w:pPr>
  </w:style>
  <w:style w:type="paragraph" w:styleId="aff">
    <w:name w:val="Body Text Indent"/>
    <w:basedOn w:val="a"/>
    <w:rsid w:val="0042418C"/>
    <w:pPr>
      <w:ind w:firstLine="420"/>
    </w:pPr>
    <w:rPr>
      <w:rFonts w:ascii="宋体" w:hAnsi="宋体"/>
    </w:rPr>
  </w:style>
  <w:style w:type="character" w:styleId="aff0">
    <w:name w:val="Strong"/>
    <w:basedOn w:val="a0"/>
    <w:qFormat/>
    <w:rsid w:val="0042418C"/>
    <w:rPr>
      <w:b/>
      <w:bCs/>
    </w:rPr>
  </w:style>
  <w:style w:type="paragraph" w:styleId="aff1">
    <w:name w:val="footnote text"/>
    <w:basedOn w:val="a"/>
    <w:semiHidden/>
    <w:rsid w:val="0042418C"/>
    <w:pPr>
      <w:widowControl/>
      <w:ind w:firstLineChars="0" w:firstLine="0"/>
    </w:pPr>
    <w:rPr>
      <w:b/>
      <w:kern w:val="0"/>
      <w:sz w:val="20"/>
      <w:szCs w:val="20"/>
      <w:lang w:val="en-AU"/>
    </w:rPr>
  </w:style>
  <w:style w:type="paragraph" w:styleId="aff2">
    <w:name w:val="Plain Text"/>
    <w:basedOn w:val="a"/>
    <w:rsid w:val="0042418C"/>
    <w:pPr>
      <w:adjustRightInd w:val="0"/>
      <w:ind w:firstLineChars="0" w:firstLine="0"/>
    </w:pPr>
    <w:rPr>
      <w:rFonts w:ascii="宋体" w:hAnsi="Courier New"/>
      <w:kern w:val="0"/>
      <w:szCs w:val="20"/>
    </w:rPr>
  </w:style>
  <w:style w:type="paragraph" w:styleId="aff3">
    <w:name w:val="Block Text"/>
    <w:basedOn w:val="a"/>
    <w:rsid w:val="0042418C"/>
    <w:pPr>
      <w:widowControl/>
      <w:spacing w:after="120"/>
      <w:ind w:left="1440" w:right="1440" w:firstLineChars="0" w:firstLine="0"/>
    </w:pPr>
    <w:rPr>
      <w:b/>
      <w:kern w:val="0"/>
      <w:sz w:val="20"/>
      <w:szCs w:val="20"/>
      <w:lang w:val="en-AU"/>
    </w:rPr>
  </w:style>
  <w:style w:type="paragraph" w:styleId="13">
    <w:name w:val="index 1"/>
    <w:basedOn w:val="a"/>
    <w:next w:val="a"/>
    <w:autoRedefine/>
    <w:semiHidden/>
    <w:rsid w:val="0042418C"/>
    <w:pPr>
      <w:widowControl/>
      <w:ind w:left="240" w:firstLineChars="0" w:hanging="240"/>
    </w:pPr>
    <w:rPr>
      <w:b/>
      <w:kern w:val="0"/>
      <w:sz w:val="20"/>
      <w:szCs w:val="20"/>
      <w:lang w:val="en-AU"/>
    </w:rPr>
  </w:style>
  <w:style w:type="paragraph" w:styleId="23">
    <w:name w:val="index 2"/>
    <w:basedOn w:val="a"/>
    <w:next w:val="a"/>
    <w:autoRedefine/>
    <w:semiHidden/>
    <w:rsid w:val="0042418C"/>
    <w:pPr>
      <w:widowControl/>
      <w:tabs>
        <w:tab w:val="right" w:leader="dot" w:pos="9019"/>
      </w:tabs>
      <w:ind w:left="480" w:firstLineChars="0" w:hanging="240"/>
    </w:pPr>
    <w:rPr>
      <w:b/>
      <w:noProof/>
      <w:kern w:val="0"/>
      <w:sz w:val="20"/>
      <w:szCs w:val="20"/>
      <w:lang w:val="en-AU"/>
    </w:rPr>
  </w:style>
  <w:style w:type="paragraph" w:styleId="33">
    <w:name w:val="index 3"/>
    <w:basedOn w:val="a"/>
    <w:next w:val="a"/>
    <w:autoRedefine/>
    <w:semiHidden/>
    <w:rsid w:val="0042418C"/>
    <w:pPr>
      <w:widowControl/>
      <w:ind w:left="720" w:firstLineChars="0" w:hanging="240"/>
    </w:pPr>
    <w:rPr>
      <w:b/>
      <w:kern w:val="0"/>
      <w:sz w:val="20"/>
      <w:szCs w:val="20"/>
      <w:lang w:val="en-AU"/>
    </w:rPr>
  </w:style>
  <w:style w:type="paragraph" w:styleId="42">
    <w:name w:val="index 4"/>
    <w:basedOn w:val="a"/>
    <w:next w:val="a"/>
    <w:autoRedefine/>
    <w:semiHidden/>
    <w:rsid w:val="0042418C"/>
    <w:pPr>
      <w:widowControl/>
      <w:ind w:left="960" w:firstLineChars="0" w:hanging="240"/>
    </w:pPr>
    <w:rPr>
      <w:b/>
      <w:kern w:val="0"/>
      <w:sz w:val="20"/>
      <w:szCs w:val="20"/>
      <w:lang w:val="en-AU"/>
    </w:rPr>
  </w:style>
  <w:style w:type="paragraph" w:styleId="51">
    <w:name w:val="index 5"/>
    <w:basedOn w:val="a"/>
    <w:next w:val="a"/>
    <w:autoRedefine/>
    <w:semiHidden/>
    <w:rsid w:val="0042418C"/>
    <w:pPr>
      <w:widowControl/>
      <w:ind w:left="1200" w:firstLineChars="0" w:hanging="240"/>
    </w:pPr>
    <w:rPr>
      <w:b/>
      <w:kern w:val="0"/>
      <w:sz w:val="20"/>
      <w:szCs w:val="20"/>
      <w:lang w:val="en-AU"/>
    </w:rPr>
  </w:style>
  <w:style w:type="paragraph" w:styleId="61">
    <w:name w:val="index 6"/>
    <w:basedOn w:val="a"/>
    <w:next w:val="a"/>
    <w:autoRedefine/>
    <w:semiHidden/>
    <w:rsid w:val="0042418C"/>
    <w:pPr>
      <w:widowControl/>
      <w:ind w:left="1440" w:firstLineChars="0" w:hanging="240"/>
    </w:pPr>
    <w:rPr>
      <w:b/>
      <w:kern w:val="0"/>
      <w:sz w:val="20"/>
      <w:szCs w:val="20"/>
      <w:lang w:val="en-AU"/>
    </w:rPr>
  </w:style>
  <w:style w:type="paragraph" w:styleId="71">
    <w:name w:val="index 7"/>
    <w:basedOn w:val="a"/>
    <w:next w:val="a"/>
    <w:autoRedefine/>
    <w:semiHidden/>
    <w:rsid w:val="0042418C"/>
    <w:pPr>
      <w:widowControl/>
      <w:ind w:left="1680" w:firstLineChars="0" w:hanging="240"/>
    </w:pPr>
    <w:rPr>
      <w:b/>
      <w:kern w:val="0"/>
      <w:sz w:val="20"/>
      <w:szCs w:val="20"/>
      <w:lang w:val="en-AU"/>
    </w:rPr>
  </w:style>
  <w:style w:type="paragraph" w:styleId="81">
    <w:name w:val="index 8"/>
    <w:basedOn w:val="a"/>
    <w:next w:val="a"/>
    <w:autoRedefine/>
    <w:semiHidden/>
    <w:rsid w:val="0042418C"/>
    <w:pPr>
      <w:widowControl/>
      <w:ind w:left="1920" w:firstLineChars="0" w:hanging="240"/>
    </w:pPr>
    <w:rPr>
      <w:b/>
      <w:kern w:val="0"/>
      <w:sz w:val="20"/>
      <w:szCs w:val="20"/>
      <w:lang w:val="en-AU"/>
    </w:rPr>
  </w:style>
  <w:style w:type="paragraph" w:styleId="91">
    <w:name w:val="index 9"/>
    <w:basedOn w:val="a"/>
    <w:next w:val="a"/>
    <w:autoRedefine/>
    <w:semiHidden/>
    <w:rsid w:val="0042418C"/>
    <w:pPr>
      <w:widowControl/>
      <w:ind w:left="2160" w:firstLineChars="0" w:hanging="240"/>
    </w:pPr>
    <w:rPr>
      <w:b/>
      <w:kern w:val="0"/>
      <w:sz w:val="20"/>
      <w:szCs w:val="20"/>
      <w:lang w:val="en-AU"/>
    </w:rPr>
  </w:style>
  <w:style w:type="paragraph" w:styleId="aff4">
    <w:name w:val="index heading"/>
    <w:basedOn w:val="a"/>
    <w:next w:val="13"/>
    <w:semiHidden/>
    <w:rsid w:val="0042418C"/>
    <w:pPr>
      <w:widowControl/>
      <w:spacing w:before="120" w:after="120"/>
      <w:ind w:firstLineChars="0" w:firstLine="0"/>
    </w:pPr>
    <w:rPr>
      <w:i/>
      <w:kern w:val="0"/>
      <w:sz w:val="20"/>
      <w:szCs w:val="20"/>
      <w:lang w:val="en-AU"/>
    </w:rPr>
  </w:style>
  <w:style w:type="paragraph" w:styleId="aff5">
    <w:name w:val="Body Text"/>
    <w:basedOn w:val="a"/>
    <w:link w:val="aff6"/>
    <w:rsid w:val="003D3188"/>
    <w:pPr>
      <w:spacing w:line="300" w:lineRule="auto"/>
      <w:jc w:val="left"/>
    </w:pPr>
    <w:rPr>
      <w:szCs w:val="20"/>
    </w:rPr>
  </w:style>
  <w:style w:type="paragraph" w:styleId="aff7">
    <w:name w:val="Title"/>
    <w:basedOn w:val="a"/>
    <w:qFormat/>
    <w:rsid w:val="0042418C"/>
    <w:pPr>
      <w:widowControl/>
      <w:ind w:firstLineChars="0" w:firstLine="0"/>
      <w:jc w:val="center"/>
    </w:pPr>
    <w:rPr>
      <w:kern w:val="0"/>
      <w:sz w:val="28"/>
      <w:szCs w:val="20"/>
      <w:lang w:eastAsia="en-US"/>
    </w:rPr>
  </w:style>
  <w:style w:type="paragraph" w:customStyle="1" w:styleId="guideline">
    <w:name w:val="guideline"/>
    <w:basedOn w:val="a"/>
    <w:autoRedefine/>
    <w:rsid w:val="0042418C"/>
    <w:pPr>
      <w:widowControl/>
      <w:ind w:firstLineChars="0" w:firstLine="0"/>
    </w:pPr>
    <w:rPr>
      <w:b/>
      <w:i/>
      <w:color w:val="0000FF"/>
      <w:kern w:val="0"/>
      <w:szCs w:val="20"/>
      <w:lang w:val="en-AU"/>
    </w:rPr>
  </w:style>
  <w:style w:type="paragraph" w:customStyle="1" w:styleId="Guideline0">
    <w:name w:val="Guideline"/>
    <w:basedOn w:val="a"/>
    <w:rsid w:val="0042418C"/>
    <w:pPr>
      <w:widowControl/>
      <w:ind w:left="432" w:firstLineChars="0" w:firstLine="0"/>
    </w:pPr>
    <w:rPr>
      <w:b/>
      <w:i/>
      <w:color w:val="0000FF"/>
      <w:kern w:val="0"/>
      <w:szCs w:val="20"/>
      <w:lang w:val="en-AU"/>
    </w:rPr>
  </w:style>
  <w:style w:type="paragraph" w:customStyle="1" w:styleId="aff8">
    <w:name w:val="图形"/>
    <w:basedOn w:val="a"/>
    <w:rsid w:val="0042418C"/>
    <w:pPr>
      <w:spacing w:line="300" w:lineRule="auto"/>
      <w:ind w:firstLineChars="0" w:firstLine="0"/>
      <w:jc w:val="center"/>
    </w:pPr>
  </w:style>
  <w:style w:type="paragraph" w:styleId="24">
    <w:name w:val="Body Text 2"/>
    <w:basedOn w:val="a"/>
    <w:rsid w:val="0042418C"/>
    <w:pPr>
      <w:ind w:firstLineChars="0" w:firstLine="0"/>
    </w:pPr>
  </w:style>
  <w:style w:type="paragraph" w:customStyle="1" w:styleId="aff9">
    <w:name w:val="表格内容"/>
    <w:basedOn w:val="aff5"/>
    <w:rsid w:val="00BB6E93"/>
    <w:pPr>
      <w:suppressLineNumbers/>
      <w:suppressAutoHyphens/>
      <w:spacing w:after="120" w:line="240" w:lineRule="auto"/>
      <w:ind w:firstLineChars="0" w:firstLine="0"/>
    </w:pPr>
    <w:rPr>
      <w:rFonts w:eastAsia="宋体"/>
      <w:kern w:val="0"/>
      <w:sz w:val="24"/>
      <w:szCs w:val="24"/>
    </w:rPr>
  </w:style>
  <w:style w:type="paragraph" w:customStyle="1" w:styleId="affa">
    <w:name w:val="表格标题"/>
    <w:basedOn w:val="aff9"/>
    <w:autoRedefine/>
    <w:rsid w:val="00721C93"/>
    <w:pPr>
      <w:jc w:val="center"/>
    </w:pPr>
    <w:rPr>
      <w:rFonts w:eastAsia="微软雅黑"/>
      <w:b/>
      <w:bCs/>
      <w:iCs/>
      <w:sz w:val="21"/>
    </w:rPr>
  </w:style>
  <w:style w:type="table" w:styleId="affb">
    <w:name w:val="Table Grid"/>
    <w:basedOn w:val="a1"/>
    <w:uiPriority w:val="39"/>
    <w:rsid w:val="00BB6E93"/>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rmal (Web)"/>
    <w:basedOn w:val="a"/>
    <w:rsid w:val="00BB6E93"/>
    <w:pPr>
      <w:widowControl/>
      <w:spacing w:before="100" w:beforeAutospacing="1" w:after="100" w:afterAutospacing="1" w:line="600" w:lineRule="auto"/>
      <w:ind w:firstLineChars="0" w:firstLine="0"/>
      <w:jc w:val="left"/>
    </w:pPr>
    <w:rPr>
      <w:rFonts w:ascii="宋体" w:hAnsi="宋体" w:cs="宋体"/>
      <w:kern w:val="0"/>
      <w:szCs w:val="21"/>
    </w:rPr>
  </w:style>
  <w:style w:type="paragraph" w:styleId="affd">
    <w:name w:val="Normal Indent"/>
    <w:basedOn w:val="a"/>
    <w:rsid w:val="00C06DF6"/>
    <w:pPr>
      <w:ind w:firstLine="420"/>
    </w:pPr>
  </w:style>
  <w:style w:type="character" w:styleId="affe">
    <w:name w:val="FollowedHyperlink"/>
    <w:basedOn w:val="a0"/>
    <w:rsid w:val="00A143F2"/>
    <w:rPr>
      <w:color w:val="800080"/>
      <w:u w:val="single"/>
    </w:rPr>
  </w:style>
  <w:style w:type="paragraph" w:customStyle="1" w:styleId="DefaultParagraphFontParaChar">
    <w:name w:val="Default Paragraph Font Para Char"/>
    <w:basedOn w:val="a"/>
    <w:semiHidden/>
    <w:rsid w:val="0063133F"/>
    <w:pPr>
      <w:widowControl/>
      <w:numPr>
        <w:numId w:val="2"/>
      </w:numPr>
      <w:tabs>
        <w:tab w:val="clear" w:pos="840"/>
        <w:tab w:val="num" w:pos="360"/>
      </w:tabs>
      <w:spacing w:after="160" w:line="240" w:lineRule="exact"/>
      <w:ind w:left="0" w:firstLineChars="0" w:firstLine="0"/>
      <w:jc w:val="left"/>
    </w:pPr>
    <w:rPr>
      <w:rFonts w:ascii="Verdana" w:hAnsi="Verdana"/>
      <w:kern w:val="0"/>
      <w:sz w:val="20"/>
      <w:szCs w:val="20"/>
      <w:lang w:eastAsia="en-US"/>
    </w:rPr>
  </w:style>
  <w:style w:type="paragraph" w:customStyle="1" w:styleId="Char">
    <w:name w:val="Char"/>
    <w:basedOn w:val="a"/>
    <w:next w:val="a"/>
    <w:rsid w:val="00B3153F"/>
    <w:pPr>
      <w:widowControl/>
      <w:ind w:firstLineChars="0" w:firstLine="0"/>
      <w:jc w:val="left"/>
    </w:pPr>
    <w:rPr>
      <w:rFonts w:ascii="Verdana" w:hAnsi="Verdana"/>
      <w:kern w:val="0"/>
      <w:szCs w:val="20"/>
      <w:lang w:eastAsia="en-US"/>
    </w:rPr>
  </w:style>
  <w:style w:type="paragraph" w:styleId="afff">
    <w:name w:val="Balloon Text"/>
    <w:basedOn w:val="a"/>
    <w:link w:val="afff0"/>
    <w:rsid w:val="00B3709B"/>
    <w:rPr>
      <w:sz w:val="18"/>
      <w:szCs w:val="18"/>
    </w:rPr>
  </w:style>
  <w:style w:type="character" w:customStyle="1" w:styleId="afff0">
    <w:name w:val="批注框文本 字符"/>
    <w:basedOn w:val="a0"/>
    <w:link w:val="afff"/>
    <w:rsid w:val="00B3709B"/>
    <w:rPr>
      <w:rFonts w:eastAsia="微软雅黑"/>
      <w:kern w:val="2"/>
      <w:sz w:val="18"/>
      <w:szCs w:val="18"/>
    </w:rPr>
  </w:style>
  <w:style w:type="paragraph" w:styleId="afff1">
    <w:name w:val="List Paragraph"/>
    <w:basedOn w:val="a"/>
    <w:uiPriority w:val="34"/>
    <w:qFormat/>
    <w:rsid w:val="00443E82"/>
    <w:pPr>
      <w:ind w:firstLine="420"/>
    </w:pPr>
  </w:style>
  <w:style w:type="character" w:styleId="afff2">
    <w:name w:val="annotation reference"/>
    <w:basedOn w:val="a0"/>
    <w:rsid w:val="007912DD"/>
    <w:rPr>
      <w:sz w:val="21"/>
      <w:szCs w:val="21"/>
    </w:rPr>
  </w:style>
  <w:style w:type="paragraph" w:styleId="afff3">
    <w:name w:val="annotation text"/>
    <w:basedOn w:val="a"/>
    <w:link w:val="afff4"/>
    <w:rsid w:val="007912DD"/>
    <w:pPr>
      <w:jc w:val="left"/>
    </w:pPr>
  </w:style>
  <w:style w:type="character" w:customStyle="1" w:styleId="afff4">
    <w:name w:val="批注文字 字符"/>
    <w:basedOn w:val="a0"/>
    <w:link w:val="afff3"/>
    <w:rsid w:val="007912DD"/>
    <w:rPr>
      <w:rFonts w:eastAsia="微软雅黑"/>
      <w:kern w:val="2"/>
      <w:sz w:val="21"/>
      <w:szCs w:val="24"/>
    </w:rPr>
  </w:style>
  <w:style w:type="paragraph" w:styleId="afff5">
    <w:name w:val="annotation subject"/>
    <w:basedOn w:val="afff3"/>
    <w:next w:val="afff3"/>
    <w:link w:val="afff6"/>
    <w:rsid w:val="007912DD"/>
    <w:rPr>
      <w:b/>
      <w:bCs/>
    </w:rPr>
  </w:style>
  <w:style w:type="character" w:customStyle="1" w:styleId="afff6">
    <w:name w:val="批注主题 字符"/>
    <w:basedOn w:val="afff4"/>
    <w:link w:val="afff5"/>
    <w:rsid w:val="007912DD"/>
    <w:rPr>
      <w:rFonts w:eastAsia="微软雅黑"/>
      <w:b/>
      <w:bCs/>
      <w:kern w:val="2"/>
      <w:sz w:val="21"/>
      <w:szCs w:val="24"/>
    </w:rPr>
  </w:style>
  <w:style w:type="paragraph" w:customStyle="1" w:styleId="14">
    <w:name w:val="样式 表格正文1 + 微软雅黑 五号"/>
    <w:basedOn w:val="12"/>
    <w:rsid w:val="00184049"/>
    <w:pPr>
      <w:spacing w:line="200" w:lineRule="atLeast"/>
    </w:pPr>
    <w:rPr>
      <w:rFonts w:ascii="微软雅黑" w:hAnsi="微软雅黑"/>
      <w:sz w:val="21"/>
    </w:rPr>
  </w:style>
  <w:style w:type="paragraph" w:styleId="HTML">
    <w:name w:val="HTML Preformatted"/>
    <w:basedOn w:val="a"/>
    <w:link w:val="HTML0"/>
    <w:uiPriority w:val="99"/>
    <w:semiHidden/>
    <w:unhideWhenUsed/>
    <w:rsid w:val="000C54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Courier New" w:eastAsia="Times New Roman" w:hAnsi="Courier New" w:cs="Courier New"/>
      <w:kern w:val="0"/>
      <w:sz w:val="20"/>
      <w:szCs w:val="20"/>
    </w:rPr>
  </w:style>
  <w:style w:type="character" w:customStyle="1" w:styleId="HTML0">
    <w:name w:val="HTML 预设格式 字符"/>
    <w:basedOn w:val="a0"/>
    <w:link w:val="HTML"/>
    <w:uiPriority w:val="99"/>
    <w:semiHidden/>
    <w:rsid w:val="000C5458"/>
    <w:rPr>
      <w:rFonts w:ascii="Courier New" w:eastAsia="Times New Roman" w:hAnsi="Courier New" w:cs="Courier New"/>
    </w:rPr>
  </w:style>
  <w:style w:type="paragraph" w:customStyle="1" w:styleId="afff7">
    <w:name w:val="使用和规约说明"/>
    <w:basedOn w:val="aff5"/>
    <w:link w:val="Char0"/>
    <w:autoRedefine/>
    <w:qFormat/>
    <w:rsid w:val="002E0098"/>
    <w:pPr>
      <w:pBdr>
        <w:top w:val="single" w:sz="4" w:space="1" w:color="auto"/>
        <w:bottom w:val="single" w:sz="4" w:space="1" w:color="auto"/>
      </w:pBdr>
      <w:spacing w:line="40" w:lineRule="atLeast"/>
      <w:ind w:firstLine="420"/>
    </w:pPr>
    <w:rPr>
      <w:color w:val="548DD4" w:themeColor="text2" w:themeTint="99"/>
    </w:rPr>
  </w:style>
  <w:style w:type="paragraph" w:customStyle="1" w:styleId="25">
    <w:name w:val="样式 使用和规约说明 + 首行缩进:  2 字符"/>
    <w:basedOn w:val="afff7"/>
    <w:autoRedefine/>
    <w:rsid w:val="002E0098"/>
    <w:pPr>
      <w:spacing w:line="20" w:lineRule="exact"/>
    </w:pPr>
    <w:rPr>
      <w:rFonts w:cs="宋体"/>
    </w:rPr>
  </w:style>
  <w:style w:type="character" w:customStyle="1" w:styleId="aff6">
    <w:name w:val="正文文本 字符"/>
    <w:basedOn w:val="a0"/>
    <w:link w:val="aff5"/>
    <w:rsid w:val="007E6D5F"/>
    <w:rPr>
      <w:rFonts w:eastAsia="微软雅黑"/>
      <w:kern w:val="2"/>
      <w:sz w:val="21"/>
    </w:rPr>
  </w:style>
  <w:style w:type="character" w:customStyle="1" w:styleId="Char0">
    <w:name w:val="使用和规约说明 Char"/>
    <w:basedOn w:val="aff6"/>
    <w:link w:val="afff7"/>
    <w:rsid w:val="002E0098"/>
    <w:rPr>
      <w:rFonts w:eastAsia="微软雅黑"/>
      <w:color w:val="548DD4" w:themeColor="text2" w:themeTint="99"/>
      <w:kern w:val="2"/>
      <w:sz w:val="21"/>
    </w:rPr>
  </w:style>
  <w:style w:type="paragraph" w:customStyle="1" w:styleId="220">
    <w:name w:val="样式 样式 使用和规约说明 + 首行缩进:  2 字符 + 首行缩进:  2 字符"/>
    <w:basedOn w:val="25"/>
    <w:autoRedefine/>
    <w:rsid w:val="002E0098"/>
    <w:pPr>
      <w:spacing w:line="100" w:lineRule="exact"/>
    </w:pPr>
  </w:style>
  <w:style w:type="character" w:customStyle="1" w:styleId="clientdeflistwordbar1">
    <w:name w:val="client_def_list_word_bar1"/>
    <w:basedOn w:val="a0"/>
    <w:rsid w:val="00102388"/>
    <w:rPr>
      <w:rFonts w:ascii="微软雅黑" w:eastAsia="微软雅黑" w:hAnsi="微软雅黑" w:hint="eastAsia"/>
      <w:color w:val="000000"/>
      <w:sz w:val="20"/>
      <w:szCs w:val="20"/>
    </w:rPr>
  </w:style>
  <w:style w:type="paragraph" w:styleId="afff8">
    <w:name w:val="No Spacing"/>
    <w:uiPriority w:val="1"/>
    <w:qFormat/>
    <w:rsid w:val="00FE3437"/>
    <w:pPr>
      <w:widowControl w:val="0"/>
      <w:jc w:val="both"/>
    </w:pPr>
    <w:rPr>
      <w:rFonts w:asciiTheme="minorHAnsi" w:eastAsiaTheme="minorEastAsia" w:hAnsiTheme="minorHAnsi" w:cstheme="minorBidi"/>
      <w:kern w:val="2"/>
      <w:sz w:val="21"/>
      <w:szCs w:val="22"/>
    </w:rPr>
  </w:style>
  <w:style w:type="character" w:customStyle="1" w:styleId="sentence">
    <w:name w:val="sentence"/>
    <w:basedOn w:val="a0"/>
    <w:rsid w:val="002B5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5347">
      <w:bodyDiv w:val="1"/>
      <w:marLeft w:val="0"/>
      <w:marRight w:val="0"/>
      <w:marTop w:val="0"/>
      <w:marBottom w:val="0"/>
      <w:divBdr>
        <w:top w:val="none" w:sz="0" w:space="0" w:color="auto"/>
        <w:left w:val="none" w:sz="0" w:space="0" w:color="auto"/>
        <w:bottom w:val="none" w:sz="0" w:space="0" w:color="auto"/>
        <w:right w:val="none" w:sz="0" w:space="0" w:color="auto"/>
      </w:divBdr>
    </w:div>
    <w:div w:id="263803989">
      <w:bodyDiv w:val="1"/>
      <w:marLeft w:val="0"/>
      <w:marRight w:val="0"/>
      <w:marTop w:val="0"/>
      <w:marBottom w:val="0"/>
      <w:divBdr>
        <w:top w:val="none" w:sz="0" w:space="0" w:color="auto"/>
        <w:left w:val="none" w:sz="0" w:space="0" w:color="auto"/>
        <w:bottom w:val="none" w:sz="0" w:space="0" w:color="auto"/>
        <w:right w:val="none" w:sz="0" w:space="0" w:color="auto"/>
      </w:divBdr>
    </w:div>
    <w:div w:id="383019256">
      <w:bodyDiv w:val="1"/>
      <w:marLeft w:val="0"/>
      <w:marRight w:val="0"/>
      <w:marTop w:val="0"/>
      <w:marBottom w:val="0"/>
      <w:divBdr>
        <w:top w:val="none" w:sz="0" w:space="0" w:color="auto"/>
        <w:left w:val="none" w:sz="0" w:space="0" w:color="auto"/>
        <w:bottom w:val="none" w:sz="0" w:space="0" w:color="auto"/>
        <w:right w:val="none" w:sz="0" w:space="0" w:color="auto"/>
      </w:divBdr>
    </w:div>
    <w:div w:id="389428081">
      <w:bodyDiv w:val="1"/>
      <w:marLeft w:val="0"/>
      <w:marRight w:val="0"/>
      <w:marTop w:val="0"/>
      <w:marBottom w:val="0"/>
      <w:divBdr>
        <w:top w:val="none" w:sz="0" w:space="0" w:color="auto"/>
        <w:left w:val="none" w:sz="0" w:space="0" w:color="auto"/>
        <w:bottom w:val="none" w:sz="0" w:space="0" w:color="auto"/>
        <w:right w:val="none" w:sz="0" w:space="0" w:color="auto"/>
      </w:divBdr>
      <w:divsChild>
        <w:div w:id="259920674">
          <w:marLeft w:val="0"/>
          <w:marRight w:val="0"/>
          <w:marTop w:val="0"/>
          <w:marBottom w:val="0"/>
          <w:divBdr>
            <w:top w:val="none" w:sz="0" w:space="0" w:color="auto"/>
            <w:left w:val="none" w:sz="0" w:space="0" w:color="auto"/>
            <w:bottom w:val="none" w:sz="0" w:space="0" w:color="auto"/>
            <w:right w:val="none" w:sz="0" w:space="0" w:color="auto"/>
          </w:divBdr>
          <w:divsChild>
            <w:div w:id="176032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8987">
      <w:bodyDiv w:val="1"/>
      <w:marLeft w:val="0"/>
      <w:marRight w:val="0"/>
      <w:marTop w:val="0"/>
      <w:marBottom w:val="0"/>
      <w:divBdr>
        <w:top w:val="none" w:sz="0" w:space="0" w:color="auto"/>
        <w:left w:val="none" w:sz="0" w:space="0" w:color="auto"/>
        <w:bottom w:val="none" w:sz="0" w:space="0" w:color="auto"/>
        <w:right w:val="none" w:sz="0" w:space="0" w:color="auto"/>
      </w:divBdr>
    </w:div>
    <w:div w:id="426117146">
      <w:bodyDiv w:val="1"/>
      <w:marLeft w:val="0"/>
      <w:marRight w:val="0"/>
      <w:marTop w:val="0"/>
      <w:marBottom w:val="0"/>
      <w:divBdr>
        <w:top w:val="none" w:sz="0" w:space="0" w:color="auto"/>
        <w:left w:val="none" w:sz="0" w:space="0" w:color="auto"/>
        <w:bottom w:val="none" w:sz="0" w:space="0" w:color="auto"/>
        <w:right w:val="none" w:sz="0" w:space="0" w:color="auto"/>
      </w:divBdr>
    </w:div>
    <w:div w:id="501235906">
      <w:bodyDiv w:val="1"/>
      <w:marLeft w:val="0"/>
      <w:marRight w:val="0"/>
      <w:marTop w:val="0"/>
      <w:marBottom w:val="0"/>
      <w:divBdr>
        <w:top w:val="none" w:sz="0" w:space="0" w:color="auto"/>
        <w:left w:val="none" w:sz="0" w:space="0" w:color="auto"/>
        <w:bottom w:val="none" w:sz="0" w:space="0" w:color="auto"/>
        <w:right w:val="none" w:sz="0" w:space="0" w:color="auto"/>
      </w:divBdr>
    </w:div>
    <w:div w:id="514224409">
      <w:bodyDiv w:val="1"/>
      <w:marLeft w:val="0"/>
      <w:marRight w:val="0"/>
      <w:marTop w:val="0"/>
      <w:marBottom w:val="0"/>
      <w:divBdr>
        <w:top w:val="none" w:sz="0" w:space="0" w:color="auto"/>
        <w:left w:val="none" w:sz="0" w:space="0" w:color="auto"/>
        <w:bottom w:val="none" w:sz="0" w:space="0" w:color="auto"/>
        <w:right w:val="none" w:sz="0" w:space="0" w:color="auto"/>
      </w:divBdr>
    </w:div>
    <w:div w:id="599484500">
      <w:bodyDiv w:val="1"/>
      <w:marLeft w:val="0"/>
      <w:marRight w:val="0"/>
      <w:marTop w:val="0"/>
      <w:marBottom w:val="0"/>
      <w:divBdr>
        <w:top w:val="none" w:sz="0" w:space="0" w:color="auto"/>
        <w:left w:val="none" w:sz="0" w:space="0" w:color="auto"/>
        <w:bottom w:val="none" w:sz="0" w:space="0" w:color="auto"/>
        <w:right w:val="none" w:sz="0" w:space="0" w:color="auto"/>
      </w:divBdr>
    </w:div>
    <w:div w:id="633565030">
      <w:bodyDiv w:val="1"/>
      <w:marLeft w:val="0"/>
      <w:marRight w:val="0"/>
      <w:marTop w:val="0"/>
      <w:marBottom w:val="0"/>
      <w:divBdr>
        <w:top w:val="none" w:sz="0" w:space="0" w:color="auto"/>
        <w:left w:val="none" w:sz="0" w:space="0" w:color="auto"/>
        <w:bottom w:val="none" w:sz="0" w:space="0" w:color="auto"/>
        <w:right w:val="none" w:sz="0" w:space="0" w:color="auto"/>
      </w:divBdr>
      <w:divsChild>
        <w:div w:id="1171335452">
          <w:marLeft w:val="0"/>
          <w:marRight w:val="0"/>
          <w:marTop w:val="0"/>
          <w:marBottom w:val="0"/>
          <w:divBdr>
            <w:top w:val="none" w:sz="0" w:space="0" w:color="auto"/>
            <w:left w:val="none" w:sz="0" w:space="0" w:color="auto"/>
            <w:bottom w:val="none" w:sz="0" w:space="0" w:color="auto"/>
            <w:right w:val="none" w:sz="0" w:space="0" w:color="auto"/>
          </w:divBdr>
        </w:div>
      </w:divsChild>
    </w:div>
    <w:div w:id="709770534">
      <w:bodyDiv w:val="1"/>
      <w:marLeft w:val="0"/>
      <w:marRight w:val="0"/>
      <w:marTop w:val="0"/>
      <w:marBottom w:val="0"/>
      <w:divBdr>
        <w:top w:val="none" w:sz="0" w:space="0" w:color="auto"/>
        <w:left w:val="none" w:sz="0" w:space="0" w:color="auto"/>
        <w:bottom w:val="none" w:sz="0" w:space="0" w:color="auto"/>
        <w:right w:val="none" w:sz="0" w:space="0" w:color="auto"/>
      </w:divBdr>
    </w:div>
    <w:div w:id="713847114">
      <w:bodyDiv w:val="1"/>
      <w:marLeft w:val="0"/>
      <w:marRight w:val="0"/>
      <w:marTop w:val="0"/>
      <w:marBottom w:val="0"/>
      <w:divBdr>
        <w:top w:val="none" w:sz="0" w:space="0" w:color="auto"/>
        <w:left w:val="none" w:sz="0" w:space="0" w:color="auto"/>
        <w:bottom w:val="none" w:sz="0" w:space="0" w:color="auto"/>
        <w:right w:val="none" w:sz="0" w:space="0" w:color="auto"/>
      </w:divBdr>
    </w:div>
    <w:div w:id="791946565">
      <w:bodyDiv w:val="1"/>
      <w:marLeft w:val="0"/>
      <w:marRight w:val="0"/>
      <w:marTop w:val="0"/>
      <w:marBottom w:val="0"/>
      <w:divBdr>
        <w:top w:val="none" w:sz="0" w:space="0" w:color="auto"/>
        <w:left w:val="none" w:sz="0" w:space="0" w:color="auto"/>
        <w:bottom w:val="none" w:sz="0" w:space="0" w:color="auto"/>
        <w:right w:val="none" w:sz="0" w:space="0" w:color="auto"/>
      </w:divBdr>
    </w:div>
    <w:div w:id="909265181">
      <w:bodyDiv w:val="1"/>
      <w:marLeft w:val="0"/>
      <w:marRight w:val="0"/>
      <w:marTop w:val="0"/>
      <w:marBottom w:val="0"/>
      <w:divBdr>
        <w:top w:val="none" w:sz="0" w:space="0" w:color="auto"/>
        <w:left w:val="none" w:sz="0" w:space="0" w:color="auto"/>
        <w:bottom w:val="none" w:sz="0" w:space="0" w:color="auto"/>
        <w:right w:val="none" w:sz="0" w:space="0" w:color="auto"/>
      </w:divBdr>
    </w:div>
    <w:div w:id="1093552634">
      <w:bodyDiv w:val="1"/>
      <w:marLeft w:val="0"/>
      <w:marRight w:val="0"/>
      <w:marTop w:val="0"/>
      <w:marBottom w:val="0"/>
      <w:divBdr>
        <w:top w:val="none" w:sz="0" w:space="0" w:color="auto"/>
        <w:left w:val="none" w:sz="0" w:space="0" w:color="auto"/>
        <w:bottom w:val="none" w:sz="0" w:space="0" w:color="auto"/>
        <w:right w:val="none" w:sz="0" w:space="0" w:color="auto"/>
      </w:divBdr>
    </w:div>
    <w:div w:id="1167403095">
      <w:bodyDiv w:val="1"/>
      <w:marLeft w:val="0"/>
      <w:marRight w:val="0"/>
      <w:marTop w:val="0"/>
      <w:marBottom w:val="0"/>
      <w:divBdr>
        <w:top w:val="none" w:sz="0" w:space="0" w:color="auto"/>
        <w:left w:val="none" w:sz="0" w:space="0" w:color="auto"/>
        <w:bottom w:val="none" w:sz="0" w:space="0" w:color="auto"/>
        <w:right w:val="none" w:sz="0" w:space="0" w:color="auto"/>
      </w:divBdr>
    </w:div>
    <w:div w:id="1191794449">
      <w:bodyDiv w:val="1"/>
      <w:marLeft w:val="0"/>
      <w:marRight w:val="0"/>
      <w:marTop w:val="0"/>
      <w:marBottom w:val="0"/>
      <w:divBdr>
        <w:top w:val="none" w:sz="0" w:space="0" w:color="auto"/>
        <w:left w:val="none" w:sz="0" w:space="0" w:color="auto"/>
        <w:bottom w:val="none" w:sz="0" w:space="0" w:color="auto"/>
        <w:right w:val="none" w:sz="0" w:space="0" w:color="auto"/>
      </w:divBdr>
    </w:div>
    <w:div w:id="1382903398">
      <w:bodyDiv w:val="1"/>
      <w:marLeft w:val="0"/>
      <w:marRight w:val="0"/>
      <w:marTop w:val="0"/>
      <w:marBottom w:val="0"/>
      <w:divBdr>
        <w:top w:val="none" w:sz="0" w:space="0" w:color="auto"/>
        <w:left w:val="none" w:sz="0" w:space="0" w:color="auto"/>
        <w:bottom w:val="none" w:sz="0" w:space="0" w:color="auto"/>
        <w:right w:val="none" w:sz="0" w:space="0" w:color="auto"/>
      </w:divBdr>
    </w:div>
    <w:div w:id="1546410838">
      <w:bodyDiv w:val="1"/>
      <w:marLeft w:val="0"/>
      <w:marRight w:val="0"/>
      <w:marTop w:val="0"/>
      <w:marBottom w:val="0"/>
      <w:divBdr>
        <w:top w:val="none" w:sz="0" w:space="0" w:color="auto"/>
        <w:left w:val="none" w:sz="0" w:space="0" w:color="auto"/>
        <w:bottom w:val="none" w:sz="0" w:space="0" w:color="auto"/>
        <w:right w:val="none" w:sz="0" w:space="0" w:color="auto"/>
      </w:divBdr>
    </w:div>
    <w:div w:id="1560626418">
      <w:bodyDiv w:val="1"/>
      <w:marLeft w:val="0"/>
      <w:marRight w:val="0"/>
      <w:marTop w:val="0"/>
      <w:marBottom w:val="0"/>
      <w:divBdr>
        <w:top w:val="none" w:sz="0" w:space="0" w:color="auto"/>
        <w:left w:val="none" w:sz="0" w:space="0" w:color="auto"/>
        <w:bottom w:val="none" w:sz="0" w:space="0" w:color="auto"/>
        <w:right w:val="none" w:sz="0" w:space="0" w:color="auto"/>
      </w:divBdr>
    </w:div>
    <w:div w:id="1576474530">
      <w:bodyDiv w:val="1"/>
      <w:marLeft w:val="0"/>
      <w:marRight w:val="0"/>
      <w:marTop w:val="0"/>
      <w:marBottom w:val="0"/>
      <w:divBdr>
        <w:top w:val="none" w:sz="0" w:space="0" w:color="auto"/>
        <w:left w:val="none" w:sz="0" w:space="0" w:color="auto"/>
        <w:bottom w:val="none" w:sz="0" w:space="0" w:color="auto"/>
        <w:right w:val="none" w:sz="0" w:space="0" w:color="auto"/>
      </w:divBdr>
      <w:divsChild>
        <w:div w:id="1305281909">
          <w:marLeft w:val="0"/>
          <w:marRight w:val="0"/>
          <w:marTop w:val="0"/>
          <w:marBottom w:val="0"/>
          <w:divBdr>
            <w:top w:val="none" w:sz="0" w:space="0" w:color="auto"/>
            <w:left w:val="none" w:sz="0" w:space="0" w:color="auto"/>
            <w:bottom w:val="none" w:sz="0" w:space="0" w:color="auto"/>
            <w:right w:val="none" w:sz="0" w:space="0" w:color="auto"/>
          </w:divBdr>
          <w:divsChild>
            <w:div w:id="852184735">
              <w:marLeft w:val="0"/>
              <w:marRight w:val="0"/>
              <w:marTop w:val="0"/>
              <w:marBottom w:val="0"/>
              <w:divBdr>
                <w:top w:val="none" w:sz="0" w:space="0" w:color="auto"/>
                <w:left w:val="none" w:sz="0" w:space="0" w:color="auto"/>
                <w:bottom w:val="none" w:sz="0" w:space="0" w:color="auto"/>
                <w:right w:val="none" w:sz="0" w:space="0" w:color="auto"/>
              </w:divBdr>
              <w:divsChild>
                <w:div w:id="1592397259">
                  <w:marLeft w:val="0"/>
                  <w:marRight w:val="0"/>
                  <w:marTop w:val="0"/>
                  <w:marBottom w:val="0"/>
                  <w:divBdr>
                    <w:top w:val="none" w:sz="0" w:space="0" w:color="auto"/>
                    <w:left w:val="none" w:sz="0" w:space="0" w:color="auto"/>
                    <w:bottom w:val="none" w:sz="0" w:space="0" w:color="auto"/>
                    <w:right w:val="none" w:sz="0" w:space="0" w:color="auto"/>
                  </w:divBdr>
                  <w:divsChild>
                    <w:div w:id="722564440">
                      <w:marLeft w:val="0"/>
                      <w:marRight w:val="0"/>
                      <w:marTop w:val="0"/>
                      <w:marBottom w:val="0"/>
                      <w:divBdr>
                        <w:top w:val="none" w:sz="0" w:space="0" w:color="auto"/>
                        <w:left w:val="none" w:sz="0" w:space="0" w:color="auto"/>
                        <w:bottom w:val="none" w:sz="0" w:space="0" w:color="auto"/>
                        <w:right w:val="none" w:sz="0" w:space="0" w:color="auto"/>
                      </w:divBdr>
                      <w:divsChild>
                        <w:div w:id="1354382061">
                          <w:marLeft w:val="0"/>
                          <w:marRight w:val="0"/>
                          <w:marTop w:val="0"/>
                          <w:marBottom w:val="0"/>
                          <w:divBdr>
                            <w:top w:val="none" w:sz="0" w:space="0" w:color="auto"/>
                            <w:left w:val="none" w:sz="0" w:space="0" w:color="auto"/>
                            <w:bottom w:val="single" w:sz="12" w:space="7" w:color="1377B8"/>
                            <w:right w:val="none" w:sz="0" w:space="0" w:color="auto"/>
                          </w:divBdr>
                          <w:divsChild>
                            <w:div w:id="151973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51027">
      <w:bodyDiv w:val="1"/>
      <w:marLeft w:val="0"/>
      <w:marRight w:val="0"/>
      <w:marTop w:val="0"/>
      <w:marBottom w:val="0"/>
      <w:divBdr>
        <w:top w:val="none" w:sz="0" w:space="0" w:color="auto"/>
        <w:left w:val="none" w:sz="0" w:space="0" w:color="auto"/>
        <w:bottom w:val="none" w:sz="0" w:space="0" w:color="auto"/>
        <w:right w:val="none" w:sz="0" w:space="0" w:color="auto"/>
      </w:divBdr>
    </w:div>
    <w:div w:id="1719669361">
      <w:bodyDiv w:val="1"/>
      <w:marLeft w:val="0"/>
      <w:marRight w:val="0"/>
      <w:marTop w:val="0"/>
      <w:marBottom w:val="0"/>
      <w:divBdr>
        <w:top w:val="none" w:sz="0" w:space="0" w:color="auto"/>
        <w:left w:val="none" w:sz="0" w:space="0" w:color="auto"/>
        <w:bottom w:val="none" w:sz="0" w:space="0" w:color="auto"/>
        <w:right w:val="none" w:sz="0" w:space="0" w:color="auto"/>
      </w:divBdr>
    </w:div>
    <w:div w:id="1721325665">
      <w:bodyDiv w:val="1"/>
      <w:marLeft w:val="0"/>
      <w:marRight w:val="0"/>
      <w:marTop w:val="0"/>
      <w:marBottom w:val="0"/>
      <w:divBdr>
        <w:top w:val="none" w:sz="0" w:space="0" w:color="auto"/>
        <w:left w:val="none" w:sz="0" w:space="0" w:color="auto"/>
        <w:bottom w:val="none" w:sz="0" w:space="0" w:color="auto"/>
        <w:right w:val="none" w:sz="0" w:space="0" w:color="auto"/>
      </w:divBdr>
    </w:div>
    <w:div w:id="1746025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package" Target="embeddings/Microsoft_Visio___11.vsdx"/><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package" Target="embeddings/Microsoft_Visio___22.vsdx"/><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image" Target="media/image8.emf"/><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2.Oracle%20Virtual%20Machine\DataStoreForWindows7Vs2010\LZZY.Cource.TutorialMaterials\&#29616;&#20195;&#36719;&#20214;&#24037;&#31243;&#25945;&#23398;&#35838;&#20214;&#19982;&#36164;&#26009;\DocumentModels\&#35268;&#26684;&#35828;&#26126;&#20070;&#31867;&#22411;&#25991;&#20214;&#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2009-06-08T01:44:00Z</outs:dateTime>
      <outs:isPinned>true</outs:isPinned>
    </outs:relatedDate>
    <outs:relatedDate>
      <outs:type>2</outs:type>
      <outs:displayName>Created</outs:displayName>
      <outs:dateTime>2009-04-01T10:29:00Z</outs:dateTime>
      <outs:isPinned>true</outs:isPinned>
    </outs:relatedDate>
    <outs:relatedDate>
      <outs:type>4</outs:type>
      <outs:displayName>Last Printed</outs:displayName>
      <outs:dateTime>2005-04-15T05:55:00Z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盘承军</outs:displayName>
          <outs:accountName/>
        </outs:relatedPerson>
      </outs:people>
      <outs:source>0</outs:source>
      <outs:isPinned>true</outs:isPinned>
    </outs:relatedPeopleItem>
    <outs:relatedPeopleItem>
      <outs:category>Last modified by</outs:category>
      <outs:people>
        <outs:relatedPerson>
          <outs:displayName>Pan Chengjun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E7665-2D9A-4D26-B464-0EABA3B51E1A}">
  <ds:schemaRefs>
    <ds:schemaRef ds:uri="http://schemas.microsoft.com/office/2009/outspace/metadata"/>
  </ds:schemaRefs>
</ds:datastoreItem>
</file>

<file path=customXml/itemProps2.xml><?xml version="1.0" encoding="utf-8"?>
<ds:datastoreItem xmlns:ds="http://schemas.openxmlformats.org/officeDocument/2006/customXml" ds:itemID="{BBA3004F-8697-4B61-B5FF-857CB4A39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规格说明书类型文件模板.dotx</Template>
  <TotalTime>5234</TotalTime>
  <Pages>13</Pages>
  <Words>1169</Words>
  <Characters>6668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项目软件规划说明书</vt:lpstr>
    </vt:vector>
  </TitlesOfParts>
  <Manager>史邵宁</Manager>
  <Company>广西柳州职业技术学院</Company>
  <LinksUpToDate>false</LinksUpToDate>
  <CharactersWithSpaces>7822</CharactersWithSpaces>
  <SharedDoc>false</SharedDoc>
  <HLinks>
    <vt:vector size="738" baseType="variant">
      <vt:variant>
        <vt:i4>4259930</vt:i4>
      </vt:variant>
      <vt:variant>
        <vt:i4>738</vt:i4>
      </vt:variant>
      <vt:variant>
        <vt:i4>0</vt:i4>
      </vt:variant>
      <vt:variant>
        <vt:i4>5</vt:i4>
      </vt:variant>
      <vt:variant>
        <vt:lpwstr>http://www.it-tender.gov.cn/</vt:lpwstr>
      </vt:variant>
      <vt:variant>
        <vt:lpwstr/>
      </vt:variant>
      <vt:variant>
        <vt:i4>1900595</vt:i4>
      </vt:variant>
      <vt:variant>
        <vt:i4>728</vt:i4>
      </vt:variant>
      <vt:variant>
        <vt:i4>0</vt:i4>
      </vt:variant>
      <vt:variant>
        <vt:i4>5</vt:i4>
      </vt:variant>
      <vt:variant>
        <vt:lpwstr/>
      </vt:variant>
      <vt:variant>
        <vt:lpwstr>_Toc176836731</vt:lpwstr>
      </vt:variant>
      <vt:variant>
        <vt:i4>1900595</vt:i4>
      </vt:variant>
      <vt:variant>
        <vt:i4>722</vt:i4>
      </vt:variant>
      <vt:variant>
        <vt:i4>0</vt:i4>
      </vt:variant>
      <vt:variant>
        <vt:i4>5</vt:i4>
      </vt:variant>
      <vt:variant>
        <vt:lpwstr/>
      </vt:variant>
      <vt:variant>
        <vt:lpwstr>_Toc176836730</vt:lpwstr>
      </vt:variant>
      <vt:variant>
        <vt:i4>1835059</vt:i4>
      </vt:variant>
      <vt:variant>
        <vt:i4>716</vt:i4>
      </vt:variant>
      <vt:variant>
        <vt:i4>0</vt:i4>
      </vt:variant>
      <vt:variant>
        <vt:i4>5</vt:i4>
      </vt:variant>
      <vt:variant>
        <vt:lpwstr/>
      </vt:variant>
      <vt:variant>
        <vt:lpwstr>_Toc176836729</vt:lpwstr>
      </vt:variant>
      <vt:variant>
        <vt:i4>1835059</vt:i4>
      </vt:variant>
      <vt:variant>
        <vt:i4>710</vt:i4>
      </vt:variant>
      <vt:variant>
        <vt:i4>0</vt:i4>
      </vt:variant>
      <vt:variant>
        <vt:i4>5</vt:i4>
      </vt:variant>
      <vt:variant>
        <vt:lpwstr/>
      </vt:variant>
      <vt:variant>
        <vt:lpwstr>_Toc176836728</vt:lpwstr>
      </vt:variant>
      <vt:variant>
        <vt:i4>1835059</vt:i4>
      </vt:variant>
      <vt:variant>
        <vt:i4>704</vt:i4>
      </vt:variant>
      <vt:variant>
        <vt:i4>0</vt:i4>
      </vt:variant>
      <vt:variant>
        <vt:i4>5</vt:i4>
      </vt:variant>
      <vt:variant>
        <vt:lpwstr/>
      </vt:variant>
      <vt:variant>
        <vt:lpwstr>_Toc176836727</vt:lpwstr>
      </vt:variant>
      <vt:variant>
        <vt:i4>1835059</vt:i4>
      </vt:variant>
      <vt:variant>
        <vt:i4>698</vt:i4>
      </vt:variant>
      <vt:variant>
        <vt:i4>0</vt:i4>
      </vt:variant>
      <vt:variant>
        <vt:i4>5</vt:i4>
      </vt:variant>
      <vt:variant>
        <vt:lpwstr/>
      </vt:variant>
      <vt:variant>
        <vt:lpwstr>_Toc176836726</vt:lpwstr>
      </vt:variant>
      <vt:variant>
        <vt:i4>1835059</vt:i4>
      </vt:variant>
      <vt:variant>
        <vt:i4>692</vt:i4>
      </vt:variant>
      <vt:variant>
        <vt:i4>0</vt:i4>
      </vt:variant>
      <vt:variant>
        <vt:i4>5</vt:i4>
      </vt:variant>
      <vt:variant>
        <vt:lpwstr/>
      </vt:variant>
      <vt:variant>
        <vt:lpwstr>_Toc176836725</vt:lpwstr>
      </vt:variant>
      <vt:variant>
        <vt:i4>1835059</vt:i4>
      </vt:variant>
      <vt:variant>
        <vt:i4>686</vt:i4>
      </vt:variant>
      <vt:variant>
        <vt:i4>0</vt:i4>
      </vt:variant>
      <vt:variant>
        <vt:i4>5</vt:i4>
      </vt:variant>
      <vt:variant>
        <vt:lpwstr/>
      </vt:variant>
      <vt:variant>
        <vt:lpwstr>_Toc176836724</vt:lpwstr>
      </vt:variant>
      <vt:variant>
        <vt:i4>1835059</vt:i4>
      </vt:variant>
      <vt:variant>
        <vt:i4>680</vt:i4>
      </vt:variant>
      <vt:variant>
        <vt:i4>0</vt:i4>
      </vt:variant>
      <vt:variant>
        <vt:i4>5</vt:i4>
      </vt:variant>
      <vt:variant>
        <vt:lpwstr/>
      </vt:variant>
      <vt:variant>
        <vt:lpwstr>_Toc176836723</vt:lpwstr>
      </vt:variant>
      <vt:variant>
        <vt:i4>1835059</vt:i4>
      </vt:variant>
      <vt:variant>
        <vt:i4>674</vt:i4>
      </vt:variant>
      <vt:variant>
        <vt:i4>0</vt:i4>
      </vt:variant>
      <vt:variant>
        <vt:i4>5</vt:i4>
      </vt:variant>
      <vt:variant>
        <vt:lpwstr/>
      </vt:variant>
      <vt:variant>
        <vt:lpwstr>_Toc176836722</vt:lpwstr>
      </vt:variant>
      <vt:variant>
        <vt:i4>1835059</vt:i4>
      </vt:variant>
      <vt:variant>
        <vt:i4>668</vt:i4>
      </vt:variant>
      <vt:variant>
        <vt:i4>0</vt:i4>
      </vt:variant>
      <vt:variant>
        <vt:i4>5</vt:i4>
      </vt:variant>
      <vt:variant>
        <vt:lpwstr/>
      </vt:variant>
      <vt:variant>
        <vt:lpwstr>_Toc176836721</vt:lpwstr>
      </vt:variant>
      <vt:variant>
        <vt:i4>1835059</vt:i4>
      </vt:variant>
      <vt:variant>
        <vt:i4>662</vt:i4>
      </vt:variant>
      <vt:variant>
        <vt:i4>0</vt:i4>
      </vt:variant>
      <vt:variant>
        <vt:i4>5</vt:i4>
      </vt:variant>
      <vt:variant>
        <vt:lpwstr/>
      </vt:variant>
      <vt:variant>
        <vt:lpwstr>_Toc176836720</vt:lpwstr>
      </vt:variant>
      <vt:variant>
        <vt:i4>2031667</vt:i4>
      </vt:variant>
      <vt:variant>
        <vt:i4>656</vt:i4>
      </vt:variant>
      <vt:variant>
        <vt:i4>0</vt:i4>
      </vt:variant>
      <vt:variant>
        <vt:i4>5</vt:i4>
      </vt:variant>
      <vt:variant>
        <vt:lpwstr/>
      </vt:variant>
      <vt:variant>
        <vt:lpwstr>_Toc176836719</vt:lpwstr>
      </vt:variant>
      <vt:variant>
        <vt:i4>2031667</vt:i4>
      </vt:variant>
      <vt:variant>
        <vt:i4>650</vt:i4>
      </vt:variant>
      <vt:variant>
        <vt:i4>0</vt:i4>
      </vt:variant>
      <vt:variant>
        <vt:i4>5</vt:i4>
      </vt:variant>
      <vt:variant>
        <vt:lpwstr/>
      </vt:variant>
      <vt:variant>
        <vt:lpwstr>_Toc176836718</vt:lpwstr>
      </vt:variant>
      <vt:variant>
        <vt:i4>2031667</vt:i4>
      </vt:variant>
      <vt:variant>
        <vt:i4>644</vt:i4>
      </vt:variant>
      <vt:variant>
        <vt:i4>0</vt:i4>
      </vt:variant>
      <vt:variant>
        <vt:i4>5</vt:i4>
      </vt:variant>
      <vt:variant>
        <vt:lpwstr/>
      </vt:variant>
      <vt:variant>
        <vt:lpwstr>_Toc176836717</vt:lpwstr>
      </vt:variant>
      <vt:variant>
        <vt:i4>2031667</vt:i4>
      </vt:variant>
      <vt:variant>
        <vt:i4>638</vt:i4>
      </vt:variant>
      <vt:variant>
        <vt:i4>0</vt:i4>
      </vt:variant>
      <vt:variant>
        <vt:i4>5</vt:i4>
      </vt:variant>
      <vt:variant>
        <vt:lpwstr/>
      </vt:variant>
      <vt:variant>
        <vt:lpwstr>_Toc176836716</vt:lpwstr>
      </vt:variant>
      <vt:variant>
        <vt:i4>2031667</vt:i4>
      </vt:variant>
      <vt:variant>
        <vt:i4>632</vt:i4>
      </vt:variant>
      <vt:variant>
        <vt:i4>0</vt:i4>
      </vt:variant>
      <vt:variant>
        <vt:i4>5</vt:i4>
      </vt:variant>
      <vt:variant>
        <vt:lpwstr/>
      </vt:variant>
      <vt:variant>
        <vt:lpwstr>_Toc176836715</vt:lpwstr>
      </vt:variant>
      <vt:variant>
        <vt:i4>2031667</vt:i4>
      </vt:variant>
      <vt:variant>
        <vt:i4>626</vt:i4>
      </vt:variant>
      <vt:variant>
        <vt:i4>0</vt:i4>
      </vt:variant>
      <vt:variant>
        <vt:i4>5</vt:i4>
      </vt:variant>
      <vt:variant>
        <vt:lpwstr/>
      </vt:variant>
      <vt:variant>
        <vt:lpwstr>_Toc176836714</vt:lpwstr>
      </vt:variant>
      <vt:variant>
        <vt:i4>2031667</vt:i4>
      </vt:variant>
      <vt:variant>
        <vt:i4>620</vt:i4>
      </vt:variant>
      <vt:variant>
        <vt:i4>0</vt:i4>
      </vt:variant>
      <vt:variant>
        <vt:i4>5</vt:i4>
      </vt:variant>
      <vt:variant>
        <vt:lpwstr/>
      </vt:variant>
      <vt:variant>
        <vt:lpwstr>_Toc176836713</vt:lpwstr>
      </vt:variant>
      <vt:variant>
        <vt:i4>2031667</vt:i4>
      </vt:variant>
      <vt:variant>
        <vt:i4>614</vt:i4>
      </vt:variant>
      <vt:variant>
        <vt:i4>0</vt:i4>
      </vt:variant>
      <vt:variant>
        <vt:i4>5</vt:i4>
      </vt:variant>
      <vt:variant>
        <vt:lpwstr/>
      </vt:variant>
      <vt:variant>
        <vt:lpwstr>_Toc176836712</vt:lpwstr>
      </vt:variant>
      <vt:variant>
        <vt:i4>2031667</vt:i4>
      </vt:variant>
      <vt:variant>
        <vt:i4>608</vt:i4>
      </vt:variant>
      <vt:variant>
        <vt:i4>0</vt:i4>
      </vt:variant>
      <vt:variant>
        <vt:i4>5</vt:i4>
      </vt:variant>
      <vt:variant>
        <vt:lpwstr/>
      </vt:variant>
      <vt:variant>
        <vt:lpwstr>_Toc176836711</vt:lpwstr>
      </vt:variant>
      <vt:variant>
        <vt:i4>2031667</vt:i4>
      </vt:variant>
      <vt:variant>
        <vt:i4>602</vt:i4>
      </vt:variant>
      <vt:variant>
        <vt:i4>0</vt:i4>
      </vt:variant>
      <vt:variant>
        <vt:i4>5</vt:i4>
      </vt:variant>
      <vt:variant>
        <vt:lpwstr/>
      </vt:variant>
      <vt:variant>
        <vt:lpwstr>_Toc176836710</vt:lpwstr>
      </vt:variant>
      <vt:variant>
        <vt:i4>1966131</vt:i4>
      </vt:variant>
      <vt:variant>
        <vt:i4>596</vt:i4>
      </vt:variant>
      <vt:variant>
        <vt:i4>0</vt:i4>
      </vt:variant>
      <vt:variant>
        <vt:i4>5</vt:i4>
      </vt:variant>
      <vt:variant>
        <vt:lpwstr/>
      </vt:variant>
      <vt:variant>
        <vt:lpwstr>_Toc176836709</vt:lpwstr>
      </vt:variant>
      <vt:variant>
        <vt:i4>1966131</vt:i4>
      </vt:variant>
      <vt:variant>
        <vt:i4>590</vt:i4>
      </vt:variant>
      <vt:variant>
        <vt:i4>0</vt:i4>
      </vt:variant>
      <vt:variant>
        <vt:i4>5</vt:i4>
      </vt:variant>
      <vt:variant>
        <vt:lpwstr/>
      </vt:variant>
      <vt:variant>
        <vt:lpwstr>_Toc176836708</vt:lpwstr>
      </vt:variant>
      <vt:variant>
        <vt:i4>1966131</vt:i4>
      </vt:variant>
      <vt:variant>
        <vt:i4>584</vt:i4>
      </vt:variant>
      <vt:variant>
        <vt:i4>0</vt:i4>
      </vt:variant>
      <vt:variant>
        <vt:i4>5</vt:i4>
      </vt:variant>
      <vt:variant>
        <vt:lpwstr/>
      </vt:variant>
      <vt:variant>
        <vt:lpwstr>_Toc176836707</vt:lpwstr>
      </vt:variant>
      <vt:variant>
        <vt:i4>1966131</vt:i4>
      </vt:variant>
      <vt:variant>
        <vt:i4>578</vt:i4>
      </vt:variant>
      <vt:variant>
        <vt:i4>0</vt:i4>
      </vt:variant>
      <vt:variant>
        <vt:i4>5</vt:i4>
      </vt:variant>
      <vt:variant>
        <vt:lpwstr/>
      </vt:variant>
      <vt:variant>
        <vt:lpwstr>_Toc176836706</vt:lpwstr>
      </vt:variant>
      <vt:variant>
        <vt:i4>1966131</vt:i4>
      </vt:variant>
      <vt:variant>
        <vt:i4>572</vt:i4>
      </vt:variant>
      <vt:variant>
        <vt:i4>0</vt:i4>
      </vt:variant>
      <vt:variant>
        <vt:i4>5</vt:i4>
      </vt:variant>
      <vt:variant>
        <vt:lpwstr/>
      </vt:variant>
      <vt:variant>
        <vt:lpwstr>_Toc176836705</vt:lpwstr>
      </vt:variant>
      <vt:variant>
        <vt:i4>1966131</vt:i4>
      </vt:variant>
      <vt:variant>
        <vt:i4>566</vt:i4>
      </vt:variant>
      <vt:variant>
        <vt:i4>0</vt:i4>
      </vt:variant>
      <vt:variant>
        <vt:i4>5</vt:i4>
      </vt:variant>
      <vt:variant>
        <vt:lpwstr/>
      </vt:variant>
      <vt:variant>
        <vt:lpwstr>_Toc176836704</vt:lpwstr>
      </vt:variant>
      <vt:variant>
        <vt:i4>1966131</vt:i4>
      </vt:variant>
      <vt:variant>
        <vt:i4>560</vt:i4>
      </vt:variant>
      <vt:variant>
        <vt:i4>0</vt:i4>
      </vt:variant>
      <vt:variant>
        <vt:i4>5</vt:i4>
      </vt:variant>
      <vt:variant>
        <vt:lpwstr/>
      </vt:variant>
      <vt:variant>
        <vt:lpwstr>_Toc176836703</vt:lpwstr>
      </vt:variant>
      <vt:variant>
        <vt:i4>1966131</vt:i4>
      </vt:variant>
      <vt:variant>
        <vt:i4>554</vt:i4>
      </vt:variant>
      <vt:variant>
        <vt:i4>0</vt:i4>
      </vt:variant>
      <vt:variant>
        <vt:i4>5</vt:i4>
      </vt:variant>
      <vt:variant>
        <vt:lpwstr/>
      </vt:variant>
      <vt:variant>
        <vt:lpwstr>_Toc176836702</vt:lpwstr>
      </vt:variant>
      <vt:variant>
        <vt:i4>1966131</vt:i4>
      </vt:variant>
      <vt:variant>
        <vt:i4>548</vt:i4>
      </vt:variant>
      <vt:variant>
        <vt:i4>0</vt:i4>
      </vt:variant>
      <vt:variant>
        <vt:i4>5</vt:i4>
      </vt:variant>
      <vt:variant>
        <vt:lpwstr/>
      </vt:variant>
      <vt:variant>
        <vt:lpwstr>_Toc176836701</vt:lpwstr>
      </vt:variant>
      <vt:variant>
        <vt:i4>1966131</vt:i4>
      </vt:variant>
      <vt:variant>
        <vt:i4>542</vt:i4>
      </vt:variant>
      <vt:variant>
        <vt:i4>0</vt:i4>
      </vt:variant>
      <vt:variant>
        <vt:i4>5</vt:i4>
      </vt:variant>
      <vt:variant>
        <vt:lpwstr/>
      </vt:variant>
      <vt:variant>
        <vt:lpwstr>_Toc176836700</vt:lpwstr>
      </vt:variant>
      <vt:variant>
        <vt:i4>1507378</vt:i4>
      </vt:variant>
      <vt:variant>
        <vt:i4>536</vt:i4>
      </vt:variant>
      <vt:variant>
        <vt:i4>0</vt:i4>
      </vt:variant>
      <vt:variant>
        <vt:i4>5</vt:i4>
      </vt:variant>
      <vt:variant>
        <vt:lpwstr/>
      </vt:variant>
      <vt:variant>
        <vt:lpwstr>_Toc176836699</vt:lpwstr>
      </vt:variant>
      <vt:variant>
        <vt:i4>1507378</vt:i4>
      </vt:variant>
      <vt:variant>
        <vt:i4>530</vt:i4>
      </vt:variant>
      <vt:variant>
        <vt:i4>0</vt:i4>
      </vt:variant>
      <vt:variant>
        <vt:i4>5</vt:i4>
      </vt:variant>
      <vt:variant>
        <vt:lpwstr/>
      </vt:variant>
      <vt:variant>
        <vt:lpwstr>_Toc176836698</vt:lpwstr>
      </vt:variant>
      <vt:variant>
        <vt:i4>1507378</vt:i4>
      </vt:variant>
      <vt:variant>
        <vt:i4>524</vt:i4>
      </vt:variant>
      <vt:variant>
        <vt:i4>0</vt:i4>
      </vt:variant>
      <vt:variant>
        <vt:i4>5</vt:i4>
      </vt:variant>
      <vt:variant>
        <vt:lpwstr/>
      </vt:variant>
      <vt:variant>
        <vt:lpwstr>_Toc176836697</vt:lpwstr>
      </vt:variant>
      <vt:variant>
        <vt:i4>1507378</vt:i4>
      </vt:variant>
      <vt:variant>
        <vt:i4>518</vt:i4>
      </vt:variant>
      <vt:variant>
        <vt:i4>0</vt:i4>
      </vt:variant>
      <vt:variant>
        <vt:i4>5</vt:i4>
      </vt:variant>
      <vt:variant>
        <vt:lpwstr/>
      </vt:variant>
      <vt:variant>
        <vt:lpwstr>_Toc176836696</vt:lpwstr>
      </vt:variant>
      <vt:variant>
        <vt:i4>1507378</vt:i4>
      </vt:variant>
      <vt:variant>
        <vt:i4>512</vt:i4>
      </vt:variant>
      <vt:variant>
        <vt:i4>0</vt:i4>
      </vt:variant>
      <vt:variant>
        <vt:i4>5</vt:i4>
      </vt:variant>
      <vt:variant>
        <vt:lpwstr/>
      </vt:variant>
      <vt:variant>
        <vt:lpwstr>_Toc176836695</vt:lpwstr>
      </vt:variant>
      <vt:variant>
        <vt:i4>1507378</vt:i4>
      </vt:variant>
      <vt:variant>
        <vt:i4>506</vt:i4>
      </vt:variant>
      <vt:variant>
        <vt:i4>0</vt:i4>
      </vt:variant>
      <vt:variant>
        <vt:i4>5</vt:i4>
      </vt:variant>
      <vt:variant>
        <vt:lpwstr/>
      </vt:variant>
      <vt:variant>
        <vt:lpwstr>_Toc176836694</vt:lpwstr>
      </vt:variant>
      <vt:variant>
        <vt:i4>1507378</vt:i4>
      </vt:variant>
      <vt:variant>
        <vt:i4>500</vt:i4>
      </vt:variant>
      <vt:variant>
        <vt:i4>0</vt:i4>
      </vt:variant>
      <vt:variant>
        <vt:i4>5</vt:i4>
      </vt:variant>
      <vt:variant>
        <vt:lpwstr/>
      </vt:variant>
      <vt:variant>
        <vt:lpwstr>_Toc176836693</vt:lpwstr>
      </vt:variant>
      <vt:variant>
        <vt:i4>1507378</vt:i4>
      </vt:variant>
      <vt:variant>
        <vt:i4>494</vt:i4>
      </vt:variant>
      <vt:variant>
        <vt:i4>0</vt:i4>
      </vt:variant>
      <vt:variant>
        <vt:i4>5</vt:i4>
      </vt:variant>
      <vt:variant>
        <vt:lpwstr/>
      </vt:variant>
      <vt:variant>
        <vt:lpwstr>_Toc176836692</vt:lpwstr>
      </vt:variant>
      <vt:variant>
        <vt:i4>1507378</vt:i4>
      </vt:variant>
      <vt:variant>
        <vt:i4>488</vt:i4>
      </vt:variant>
      <vt:variant>
        <vt:i4>0</vt:i4>
      </vt:variant>
      <vt:variant>
        <vt:i4>5</vt:i4>
      </vt:variant>
      <vt:variant>
        <vt:lpwstr/>
      </vt:variant>
      <vt:variant>
        <vt:lpwstr>_Toc176836691</vt:lpwstr>
      </vt:variant>
      <vt:variant>
        <vt:i4>1507378</vt:i4>
      </vt:variant>
      <vt:variant>
        <vt:i4>482</vt:i4>
      </vt:variant>
      <vt:variant>
        <vt:i4>0</vt:i4>
      </vt:variant>
      <vt:variant>
        <vt:i4>5</vt:i4>
      </vt:variant>
      <vt:variant>
        <vt:lpwstr/>
      </vt:variant>
      <vt:variant>
        <vt:lpwstr>_Toc176836690</vt:lpwstr>
      </vt:variant>
      <vt:variant>
        <vt:i4>1441842</vt:i4>
      </vt:variant>
      <vt:variant>
        <vt:i4>476</vt:i4>
      </vt:variant>
      <vt:variant>
        <vt:i4>0</vt:i4>
      </vt:variant>
      <vt:variant>
        <vt:i4>5</vt:i4>
      </vt:variant>
      <vt:variant>
        <vt:lpwstr/>
      </vt:variant>
      <vt:variant>
        <vt:lpwstr>_Toc176836689</vt:lpwstr>
      </vt:variant>
      <vt:variant>
        <vt:i4>1441842</vt:i4>
      </vt:variant>
      <vt:variant>
        <vt:i4>470</vt:i4>
      </vt:variant>
      <vt:variant>
        <vt:i4>0</vt:i4>
      </vt:variant>
      <vt:variant>
        <vt:i4>5</vt:i4>
      </vt:variant>
      <vt:variant>
        <vt:lpwstr/>
      </vt:variant>
      <vt:variant>
        <vt:lpwstr>_Toc176836688</vt:lpwstr>
      </vt:variant>
      <vt:variant>
        <vt:i4>1441842</vt:i4>
      </vt:variant>
      <vt:variant>
        <vt:i4>464</vt:i4>
      </vt:variant>
      <vt:variant>
        <vt:i4>0</vt:i4>
      </vt:variant>
      <vt:variant>
        <vt:i4>5</vt:i4>
      </vt:variant>
      <vt:variant>
        <vt:lpwstr/>
      </vt:variant>
      <vt:variant>
        <vt:lpwstr>_Toc176836687</vt:lpwstr>
      </vt:variant>
      <vt:variant>
        <vt:i4>1441842</vt:i4>
      </vt:variant>
      <vt:variant>
        <vt:i4>458</vt:i4>
      </vt:variant>
      <vt:variant>
        <vt:i4>0</vt:i4>
      </vt:variant>
      <vt:variant>
        <vt:i4>5</vt:i4>
      </vt:variant>
      <vt:variant>
        <vt:lpwstr/>
      </vt:variant>
      <vt:variant>
        <vt:lpwstr>_Toc176836686</vt:lpwstr>
      </vt:variant>
      <vt:variant>
        <vt:i4>1441842</vt:i4>
      </vt:variant>
      <vt:variant>
        <vt:i4>452</vt:i4>
      </vt:variant>
      <vt:variant>
        <vt:i4>0</vt:i4>
      </vt:variant>
      <vt:variant>
        <vt:i4>5</vt:i4>
      </vt:variant>
      <vt:variant>
        <vt:lpwstr/>
      </vt:variant>
      <vt:variant>
        <vt:lpwstr>_Toc176836685</vt:lpwstr>
      </vt:variant>
      <vt:variant>
        <vt:i4>1441842</vt:i4>
      </vt:variant>
      <vt:variant>
        <vt:i4>446</vt:i4>
      </vt:variant>
      <vt:variant>
        <vt:i4>0</vt:i4>
      </vt:variant>
      <vt:variant>
        <vt:i4>5</vt:i4>
      </vt:variant>
      <vt:variant>
        <vt:lpwstr/>
      </vt:variant>
      <vt:variant>
        <vt:lpwstr>_Toc176836684</vt:lpwstr>
      </vt:variant>
      <vt:variant>
        <vt:i4>1441842</vt:i4>
      </vt:variant>
      <vt:variant>
        <vt:i4>440</vt:i4>
      </vt:variant>
      <vt:variant>
        <vt:i4>0</vt:i4>
      </vt:variant>
      <vt:variant>
        <vt:i4>5</vt:i4>
      </vt:variant>
      <vt:variant>
        <vt:lpwstr/>
      </vt:variant>
      <vt:variant>
        <vt:lpwstr>_Toc176836683</vt:lpwstr>
      </vt:variant>
      <vt:variant>
        <vt:i4>1441842</vt:i4>
      </vt:variant>
      <vt:variant>
        <vt:i4>434</vt:i4>
      </vt:variant>
      <vt:variant>
        <vt:i4>0</vt:i4>
      </vt:variant>
      <vt:variant>
        <vt:i4>5</vt:i4>
      </vt:variant>
      <vt:variant>
        <vt:lpwstr/>
      </vt:variant>
      <vt:variant>
        <vt:lpwstr>_Toc176836682</vt:lpwstr>
      </vt:variant>
      <vt:variant>
        <vt:i4>1441842</vt:i4>
      </vt:variant>
      <vt:variant>
        <vt:i4>428</vt:i4>
      </vt:variant>
      <vt:variant>
        <vt:i4>0</vt:i4>
      </vt:variant>
      <vt:variant>
        <vt:i4>5</vt:i4>
      </vt:variant>
      <vt:variant>
        <vt:lpwstr/>
      </vt:variant>
      <vt:variant>
        <vt:lpwstr>_Toc176836681</vt:lpwstr>
      </vt:variant>
      <vt:variant>
        <vt:i4>1441842</vt:i4>
      </vt:variant>
      <vt:variant>
        <vt:i4>422</vt:i4>
      </vt:variant>
      <vt:variant>
        <vt:i4>0</vt:i4>
      </vt:variant>
      <vt:variant>
        <vt:i4>5</vt:i4>
      </vt:variant>
      <vt:variant>
        <vt:lpwstr/>
      </vt:variant>
      <vt:variant>
        <vt:lpwstr>_Toc176836680</vt:lpwstr>
      </vt:variant>
      <vt:variant>
        <vt:i4>1638450</vt:i4>
      </vt:variant>
      <vt:variant>
        <vt:i4>416</vt:i4>
      </vt:variant>
      <vt:variant>
        <vt:i4>0</vt:i4>
      </vt:variant>
      <vt:variant>
        <vt:i4>5</vt:i4>
      </vt:variant>
      <vt:variant>
        <vt:lpwstr/>
      </vt:variant>
      <vt:variant>
        <vt:lpwstr>_Toc176836679</vt:lpwstr>
      </vt:variant>
      <vt:variant>
        <vt:i4>1638450</vt:i4>
      </vt:variant>
      <vt:variant>
        <vt:i4>410</vt:i4>
      </vt:variant>
      <vt:variant>
        <vt:i4>0</vt:i4>
      </vt:variant>
      <vt:variant>
        <vt:i4>5</vt:i4>
      </vt:variant>
      <vt:variant>
        <vt:lpwstr/>
      </vt:variant>
      <vt:variant>
        <vt:lpwstr>_Toc176836678</vt:lpwstr>
      </vt:variant>
      <vt:variant>
        <vt:i4>1638450</vt:i4>
      </vt:variant>
      <vt:variant>
        <vt:i4>404</vt:i4>
      </vt:variant>
      <vt:variant>
        <vt:i4>0</vt:i4>
      </vt:variant>
      <vt:variant>
        <vt:i4>5</vt:i4>
      </vt:variant>
      <vt:variant>
        <vt:lpwstr/>
      </vt:variant>
      <vt:variant>
        <vt:lpwstr>_Toc176836677</vt:lpwstr>
      </vt:variant>
      <vt:variant>
        <vt:i4>1638450</vt:i4>
      </vt:variant>
      <vt:variant>
        <vt:i4>398</vt:i4>
      </vt:variant>
      <vt:variant>
        <vt:i4>0</vt:i4>
      </vt:variant>
      <vt:variant>
        <vt:i4>5</vt:i4>
      </vt:variant>
      <vt:variant>
        <vt:lpwstr/>
      </vt:variant>
      <vt:variant>
        <vt:lpwstr>_Toc176836676</vt:lpwstr>
      </vt:variant>
      <vt:variant>
        <vt:i4>1638450</vt:i4>
      </vt:variant>
      <vt:variant>
        <vt:i4>392</vt:i4>
      </vt:variant>
      <vt:variant>
        <vt:i4>0</vt:i4>
      </vt:variant>
      <vt:variant>
        <vt:i4>5</vt:i4>
      </vt:variant>
      <vt:variant>
        <vt:lpwstr/>
      </vt:variant>
      <vt:variant>
        <vt:lpwstr>_Toc176836675</vt:lpwstr>
      </vt:variant>
      <vt:variant>
        <vt:i4>1638450</vt:i4>
      </vt:variant>
      <vt:variant>
        <vt:i4>386</vt:i4>
      </vt:variant>
      <vt:variant>
        <vt:i4>0</vt:i4>
      </vt:variant>
      <vt:variant>
        <vt:i4>5</vt:i4>
      </vt:variant>
      <vt:variant>
        <vt:lpwstr/>
      </vt:variant>
      <vt:variant>
        <vt:lpwstr>_Toc176836674</vt:lpwstr>
      </vt:variant>
      <vt:variant>
        <vt:i4>1638450</vt:i4>
      </vt:variant>
      <vt:variant>
        <vt:i4>380</vt:i4>
      </vt:variant>
      <vt:variant>
        <vt:i4>0</vt:i4>
      </vt:variant>
      <vt:variant>
        <vt:i4>5</vt:i4>
      </vt:variant>
      <vt:variant>
        <vt:lpwstr/>
      </vt:variant>
      <vt:variant>
        <vt:lpwstr>_Toc176836673</vt:lpwstr>
      </vt:variant>
      <vt:variant>
        <vt:i4>1638450</vt:i4>
      </vt:variant>
      <vt:variant>
        <vt:i4>374</vt:i4>
      </vt:variant>
      <vt:variant>
        <vt:i4>0</vt:i4>
      </vt:variant>
      <vt:variant>
        <vt:i4>5</vt:i4>
      </vt:variant>
      <vt:variant>
        <vt:lpwstr/>
      </vt:variant>
      <vt:variant>
        <vt:lpwstr>_Toc176836672</vt:lpwstr>
      </vt:variant>
      <vt:variant>
        <vt:i4>1638450</vt:i4>
      </vt:variant>
      <vt:variant>
        <vt:i4>368</vt:i4>
      </vt:variant>
      <vt:variant>
        <vt:i4>0</vt:i4>
      </vt:variant>
      <vt:variant>
        <vt:i4>5</vt:i4>
      </vt:variant>
      <vt:variant>
        <vt:lpwstr/>
      </vt:variant>
      <vt:variant>
        <vt:lpwstr>_Toc176836671</vt:lpwstr>
      </vt:variant>
      <vt:variant>
        <vt:i4>1638450</vt:i4>
      </vt:variant>
      <vt:variant>
        <vt:i4>362</vt:i4>
      </vt:variant>
      <vt:variant>
        <vt:i4>0</vt:i4>
      </vt:variant>
      <vt:variant>
        <vt:i4>5</vt:i4>
      </vt:variant>
      <vt:variant>
        <vt:lpwstr/>
      </vt:variant>
      <vt:variant>
        <vt:lpwstr>_Toc176836670</vt:lpwstr>
      </vt:variant>
      <vt:variant>
        <vt:i4>1572914</vt:i4>
      </vt:variant>
      <vt:variant>
        <vt:i4>356</vt:i4>
      </vt:variant>
      <vt:variant>
        <vt:i4>0</vt:i4>
      </vt:variant>
      <vt:variant>
        <vt:i4>5</vt:i4>
      </vt:variant>
      <vt:variant>
        <vt:lpwstr/>
      </vt:variant>
      <vt:variant>
        <vt:lpwstr>_Toc176836669</vt:lpwstr>
      </vt:variant>
      <vt:variant>
        <vt:i4>1572914</vt:i4>
      </vt:variant>
      <vt:variant>
        <vt:i4>350</vt:i4>
      </vt:variant>
      <vt:variant>
        <vt:i4>0</vt:i4>
      </vt:variant>
      <vt:variant>
        <vt:i4>5</vt:i4>
      </vt:variant>
      <vt:variant>
        <vt:lpwstr/>
      </vt:variant>
      <vt:variant>
        <vt:lpwstr>_Toc176836668</vt:lpwstr>
      </vt:variant>
      <vt:variant>
        <vt:i4>1572914</vt:i4>
      </vt:variant>
      <vt:variant>
        <vt:i4>344</vt:i4>
      </vt:variant>
      <vt:variant>
        <vt:i4>0</vt:i4>
      </vt:variant>
      <vt:variant>
        <vt:i4>5</vt:i4>
      </vt:variant>
      <vt:variant>
        <vt:lpwstr/>
      </vt:variant>
      <vt:variant>
        <vt:lpwstr>_Toc176836667</vt:lpwstr>
      </vt:variant>
      <vt:variant>
        <vt:i4>1572914</vt:i4>
      </vt:variant>
      <vt:variant>
        <vt:i4>338</vt:i4>
      </vt:variant>
      <vt:variant>
        <vt:i4>0</vt:i4>
      </vt:variant>
      <vt:variant>
        <vt:i4>5</vt:i4>
      </vt:variant>
      <vt:variant>
        <vt:lpwstr/>
      </vt:variant>
      <vt:variant>
        <vt:lpwstr>_Toc176836666</vt:lpwstr>
      </vt:variant>
      <vt:variant>
        <vt:i4>1572914</vt:i4>
      </vt:variant>
      <vt:variant>
        <vt:i4>332</vt:i4>
      </vt:variant>
      <vt:variant>
        <vt:i4>0</vt:i4>
      </vt:variant>
      <vt:variant>
        <vt:i4>5</vt:i4>
      </vt:variant>
      <vt:variant>
        <vt:lpwstr/>
      </vt:variant>
      <vt:variant>
        <vt:lpwstr>_Toc176836665</vt:lpwstr>
      </vt:variant>
      <vt:variant>
        <vt:i4>1572914</vt:i4>
      </vt:variant>
      <vt:variant>
        <vt:i4>326</vt:i4>
      </vt:variant>
      <vt:variant>
        <vt:i4>0</vt:i4>
      </vt:variant>
      <vt:variant>
        <vt:i4>5</vt:i4>
      </vt:variant>
      <vt:variant>
        <vt:lpwstr/>
      </vt:variant>
      <vt:variant>
        <vt:lpwstr>_Toc176836664</vt:lpwstr>
      </vt:variant>
      <vt:variant>
        <vt:i4>1572914</vt:i4>
      </vt:variant>
      <vt:variant>
        <vt:i4>320</vt:i4>
      </vt:variant>
      <vt:variant>
        <vt:i4>0</vt:i4>
      </vt:variant>
      <vt:variant>
        <vt:i4>5</vt:i4>
      </vt:variant>
      <vt:variant>
        <vt:lpwstr/>
      </vt:variant>
      <vt:variant>
        <vt:lpwstr>_Toc176836663</vt:lpwstr>
      </vt:variant>
      <vt:variant>
        <vt:i4>1572914</vt:i4>
      </vt:variant>
      <vt:variant>
        <vt:i4>314</vt:i4>
      </vt:variant>
      <vt:variant>
        <vt:i4>0</vt:i4>
      </vt:variant>
      <vt:variant>
        <vt:i4>5</vt:i4>
      </vt:variant>
      <vt:variant>
        <vt:lpwstr/>
      </vt:variant>
      <vt:variant>
        <vt:lpwstr>_Toc176836662</vt:lpwstr>
      </vt:variant>
      <vt:variant>
        <vt:i4>1572914</vt:i4>
      </vt:variant>
      <vt:variant>
        <vt:i4>308</vt:i4>
      </vt:variant>
      <vt:variant>
        <vt:i4>0</vt:i4>
      </vt:variant>
      <vt:variant>
        <vt:i4>5</vt:i4>
      </vt:variant>
      <vt:variant>
        <vt:lpwstr/>
      </vt:variant>
      <vt:variant>
        <vt:lpwstr>_Toc176836661</vt:lpwstr>
      </vt:variant>
      <vt:variant>
        <vt:i4>1572914</vt:i4>
      </vt:variant>
      <vt:variant>
        <vt:i4>302</vt:i4>
      </vt:variant>
      <vt:variant>
        <vt:i4>0</vt:i4>
      </vt:variant>
      <vt:variant>
        <vt:i4>5</vt:i4>
      </vt:variant>
      <vt:variant>
        <vt:lpwstr/>
      </vt:variant>
      <vt:variant>
        <vt:lpwstr>_Toc176836660</vt:lpwstr>
      </vt:variant>
      <vt:variant>
        <vt:i4>1769522</vt:i4>
      </vt:variant>
      <vt:variant>
        <vt:i4>296</vt:i4>
      </vt:variant>
      <vt:variant>
        <vt:i4>0</vt:i4>
      </vt:variant>
      <vt:variant>
        <vt:i4>5</vt:i4>
      </vt:variant>
      <vt:variant>
        <vt:lpwstr/>
      </vt:variant>
      <vt:variant>
        <vt:lpwstr>_Toc176836659</vt:lpwstr>
      </vt:variant>
      <vt:variant>
        <vt:i4>1769522</vt:i4>
      </vt:variant>
      <vt:variant>
        <vt:i4>290</vt:i4>
      </vt:variant>
      <vt:variant>
        <vt:i4>0</vt:i4>
      </vt:variant>
      <vt:variant>
        <vt:i4>5</vt:i4>
      </vt:variant>
      <vt:variant>
        <vt:lpwstr/>
      </vt:variant>
      <vt:variant>
        <vt:lpwstr>_Toc176836658</vt:lpwstr>
      </vt:variant>
      <vt:variant>
        <vt:i4>1769522</vt:i4>
      </vt:variant>
      <vt:variant>
        <vt:i4>284</vt:i4>
      </vt:variant>
      <vt:variant>
        <vt:i4>0</vt:i4>
      </vt:variant>
      <vt:variant>
        <vt:i4>5</vt:i4>
      </vt:variant>
      <vt:variant>
        <vt:lpwstr/>
      </vt:variant>
      <vt:variant>
        <vt:lpwstr>_Toc176836657</vt:lpwstr>
      </vt:variant>
      <vt:variant>
        <vt:i4>1769522</vt:i4>
      </vt:variant>
      <vt:variant>
        <vt:i4>278</vt:i4>
      </vt:variant>
      <vt:variant>
        <vt:i4>0</vt:i4>
      </vt:variant>
      <vt:variant>
        <vt:i4>5</vt:i4>
      </vt:variant>
      <vt:variant>
        <vt:lpwstr/>
      </vt:variant>
      <vt:variant>
        <vt:lpwstr>_Toc176836656</vt:lpwstr>
      </vt:variant>
      <vt:variant>
        <vt:i4>1769522</vt:i4>
      </vt:variant>
      <vt:variant>
        <vt:i4>272</vt:i4>
      </vt:variant>
      <vt:variant>
        <vt:i4>0</vt:i4>
      </vt:variant>
      <vt:variant>
        <vt:i4>5</vt:i4>
      </vt:variant>
      <vt:variant>
        <vt:lpwstr/>
      </vt:variant>
      <vt:variant>
        <vt:lpwstr>_Toc176836655</vt:lpwstr>
      </vt:variant>
      <vt:variant>
        <vt:i4>1769522</vt:i4>
      </vt:variant>
      <vt:variant>
        <vt:i4>266</vt:i4>
      </vt:variant>
      <vt:variant>
        <vt:i4>0</vt:i4>
      </vt:variant>
      <vt:variant>
        <vt:i4>5</vt:i4>
      </vt:variant>
      <vt:variant>
        <vt:lpwstr/>
      </vt:variant>
      <vt:variant>
        <vt:lpwstr>_Toc176836654</vt:lpwstr>
      </vt:variant>
      <vt:variant>
        <vt:i4>1769522</vt:i4>
      </vt:variant>
      <vt:variant>
        <vt:i4>260</vt:i4>
      </vt:variant>
      <vt:variant>
        <vt:i4>0</vt:i4>
      </vt:variant>
      <vt:variant>
        <vt:i4>5</vt:i4>
      </vt:variant>
      <vt:variant>
        <vt:lpwstr/>
      </vt:variant>
      <vt:variant>
        <vt:lpwstr>_Toc176836653</vt:lpwstr>
      </vt:variant>
      <vt:variant>
        <vt:i4>1769522</vt:i4>
      </vt:variant>
      <vt:variant>
        <vt:i4>254</vt:i4>
      </vt:variant>
      <vt:variant>
        <vt:i4>0</vt:i4>
      </vt:variant>
      <vt:variant>
        <vt:i4>5</vt:i4>
      </vt:variant>
      <vt:variant>
        <vt:lpwstr/>
      </vt:variant>
      <vt:variant>
        <vt:lpwstr>_Toc176836652</vt:lpwstr>
      </vt:variant>
      <vt:variant>
        <vt:i4>1769522</vt:i4>
      </vt:variant>
      <vt:variant>
        <vt:i4>248</vt:i4>
      </vt:variant>
      <vt:variant>
        <vt:i4>0</vt:i4>
      </vt:variant>
      <vt:variant>
        <vt:i4>5</vt:i4>
      </vt:variant>
      <vt:variant>
        <vt:lpwstr/>
      </vt:variant>
      <vt:variant>
        <vt:lpwstr>_Toc176836651</vt:lpwstr>
      </vt:variant>
      <vt:variant>
        <vt:i4>1769522</vt:i4>
      </vt:variant>
      <vt:variant>
        <vt:i4>242</vt:i4>
      </vt:variant>
      <vt:variant>
        <vt:i4>0</vt:i4>
      </vt:variant>
      <vt:variant>
        <vt:i4>5</vt:i4>
      </vt:variant>
      <vt:variant>
        <vt:lpwstr/>
      </vt:variant>
      <vt:variant>
        <vt:lpwstr>_Toc176836650</vt:lpwstr>
      </vt:variant>
      <vt:variant>
        <vt:i4>1703986</vt:i4>
      </vt:variant>
      <vt:variant>
        <vt:i4>236</vt:i4>
      </vt:variant>
      <vt:variant>
        <vt:i4>0</vt:i4>
      </vt:variant>
      <vt:variant>
        <vt:i4>5</vt:i4>
      </vt:variant>
      <vt:variant>
        <vt:lpwstr/>
      </vt:variant>
      <vt:variant>
        <vt:lpwstr>_Toc176836649</vt:lpwstr>
      </vt:variant>
      <vt:variant>
        <vt:i4>1703986</vt:i4>
      </vt:variant>
      <vt:variant>
        <vt:i4>230</vt:i4>
      </vt:variant>
      <vt:variant>
        <vt:i4>0</vt:i4>
      </vt:variant>
      <vt:variant>
        <vt:i4>5</vt:i4>
      </vt:variant>
      <vt:variant>
        <vt:lpwstr/>
      </vt:variant>
      <vt:variant>
        <vt:lpwstr>_Toc176836648</vt:lpwstr>
      </vt:variant>
      <vt:variant>
        <vt:i4>1703986</vt:i4>
      </vt:variant>
      <vt:variant>
        <vt:i4>224</vt:i4>
      </vt:variant>
      <vt:variant>
        <vt:i4>0</vt:i4>
      </vt:variant>
      <vt:variant>
        <vt:i4>5</vt:i4>
      </vt:variant>
      <vt:variant>
        <vt:lpwstr/>
      </vt:variant>
      <vt:variant>
        <vt:lpwstr>_Toc176836647</vt:lpwstr>
      </vt:variant>
      <vt:variant>
        <vt:i4>1703986</vt:i4>
      </vt:variant>
      <vt:variant>
        <vt:i4>218</vt:i4>
      </vt:variant>
      <vt:variant>
        <vt:i4>0</vt:i4>
      </vt:variant>
      <vt:variant>
        <vt:i4>5</vt:i4>
      </vt:variant>
      <vt:variant>
        <vt:lpwstr/>
      </vt:variant>
      <vt:variant>
        <vt:lpwstr>_Toc176836646</vt:lpwstr>
      </vt:variant>
      <vt:variant>
        <vt:i4>1703986</vt:i4>
      </vt:variant>
      <vt:variant>
        <vt:i4>212</vt:i4>
      </vt:variant>
      <vt:variant>
        <vt:i4>0</vt:i4>
      </vt:variant>
      <vt:variant>
        <vt:i4>5</vt:i4>
      </vt:variant>
      <vt:variant>
        <vt:lpwstr/>
      </vt:variant>
      <vt:variant>
        <vt:lpwstr>_Toc176836645</vt:lpwstr>
      </vt:variant>
      <vt:variant>
        <vt:i4>1703986</vt:i4>
      </vt:variant>
      <vt:variant>
        <vt:i4>206</vt:i4>
      </vt:variant>
      <vt:variant>
        <vt:i4>0</vt:i4>
      </vt:variant>
      <vt:variant>
        <vt:i4>5</vt:i4>
      </vt:variant>
      <vt:variant>
        <vt:lpwstr/>
      </vt:variant>
      <vt:variant>
        <vt:lpwstr>_Toc176836644</vt:lpwstr>
      </vt:variant>
      <vt:variant>
        <vt:i4>1703986</vt:i4>
      </vt:variant>
      <vt:variant>
        <vt:i4>200</vt:i4>
      </vt:variant>
      <vt:variant>
        <vt:i4>0</vt:i4>
      </vt:variant>
      <vt:variant>
        <vt:i4>5</vt:i4>
      </vt:variant>
      <vt:variant>
        <vt:lpwstr/>
      </vt:variant>
      <vt:variant>
        <vt:lpwstr>_Toc176836643</vt:lpwstr>
      </vt:variant>
      <vt:variant>
        <vt:i4>1703986</vt:i4>
      </vt:variant>
      <vt:variant>
        <vt:i4>194</vt:i4>
      </vt:variant>
      <vt:variant>
        <vt:i4>0</vt:i4>
      </vt:variant>
      <vt:variant>
        <vt:i4>5</vt:i4>
      </vt:variant>
      <vt:variant>
        <vt:lpwstr/>
      </vt:variant>
      <vt:variant>
        <vt:lpwstr>_Toc176836642</vt:lpwstr>
      </vt:variant>
      <vt:variant>
        <vt:i4>1703986</vt:i4>
      </vt:variant>
      <vt:variant>
        <vt:i4>188</vt:i4>
      </vt:variant>
      <vt:variant>
        <vt:i4>0</vt:i4>
      </vt:variant>
      <vt:variant>
        <vt:i4>5</vt:i4>
      </vt:variant>
      <vt:variant>
        <vt:lpwstr/>
      </vt:variant>
      <vt:variant>
        <vt:lpwstr>_Toc176836641</vt:lpwstr>
      </vt:variant>
      <vt:variant>
        <vt:i4>1703986</vt:i4>
      </vt:variant>
      <vt:variant>
        <vt:i4>182</vt:i4>
      </vt:variant>
      <vt:variant>
        <vt:i4>0</vt:i4>
      </vt:variant>
      <vt:variant>
        <vt:i4>5</vt:i4>
      </vt:variant>
      <vt:variant>
        <vt:lpwstr/>
      </vt:variant>
      <vt:variant>
        <vt:lpwstr>_Toc176836640</vt:lpwstr>
      </vt:variant>
      <vt:variant>
        <vt:i4>1900594</vt:i4>
      </vt:variant>
      <vt:variant>
        <vt:i4>176</vt:i4>
      </vt:variant>
      <vt:variant>
        <vt:i4>0</vt:i4>
      </vt:variant>
      <vt:variant>
        <vt:i4>5</vt:i4>
      </vt:variant>
      <vt:variant>
        <vt:lpwstr/>
      </vt:variant>
      <vt:variant>
        <vt:lpwstr>_Toc176836639</vt:lpwstr>
      </vt:variant>
      <vt:variant>
        <vt:i4>1900594</vt:i4>
      </vt:variant>
      <vt:variant>
        <vt:i4>170</vt:i4>
      </vt:variant>
      <vt:variant>
        <vt:i4>0</vt:i4>
      </vt:variant>
      <vt:variant>
        <vt:i4>5</vt:i4>
      </vt:variant>
      <vt:variant>
        <vt:lpwstr/>
      </vt:variant>
      <vt:variant>
        <vt:lpwstr>_Toc176836638</vt:lpwstr>
      </vt:variant>
      <vt:variant>
        <vt:i4>1900594</vt:i4>
      </vt:variant>
      <vt:variant>
        <vt:i4>164</vt:i4>
      </vt:variant>
      <vt:variant>
        <vt:i4>0</vt:i4>
      </vt:variant>
      <vt:variant>
        <vt:i4>5</vt:i4>
      </vt:variant>
      <vt:variant>
        <vt:lpwstr/>
      </vt:variant>
      <vt:variant>
        <vt:lpwstr>_Toc176836637</vt:lpwstr>
      </vt:variant>
      <vt:variant>
        <vt:i4>1900594</vt:i4>
      </vt:variant>
      <vt:variant>
        <vt:i4>158</vt:i4>
      </vt:variant>
      <vt:variant>
        <vt:i4>0</vt:i4>
      </vt:variant>
      <vt:variant>
        <vt:i4>5</vt:i4>
      </vt:variant>
      <vt:variant>
        <vt:lpwstr/>
      </vt:variant>
      <vt:variant>
        <vt:lpwstr>_Toc176836636</vt:lpwstr>
      </vt:variant>
      <vt:variant>
        <vt:i4>1900594</vt:i4>
      </vt:variant>
      <vt:variant>
        <vt:i4>152</vt:i4>
      </vt:variant>
      <vt:variant>
        <vt:i4>0</vt:i4>
      </vt:variant>
      <vt:variant>
        <vt:i4>5</vt:i4>
      </vt:variant>
      <vt:variant>
        <vt:lpwstr/>
      </vt:variant>
      <vt:variant>
        <vt:lpwstr>_Toc176836635</vt:lpwstr>
      </vt:variant>
      <vt:variant>
        <vt:i4>1900594</vt:i4>
      </vt:variant>
      <vt:variant>
        <vt:i4>146</vt:i4>
      </vt:variant>
      <vt:variant>
        <vt:i4>0</vt:i4>
      </vt:variant>
      <vt:variant>
        <vt:i4>5</vt:i4>
      </vt:variant>
      <vt:variant>
        <vt:lpwstr/>
      </vt:variant>
      <vt:variant>
        <vt:lpwstr>_Toc176836634</vt:lpwstr>
      </vt:variant>
      <vt:variant>
        <vt:i4>1900594</vt:i4>
      </vt:variant>
      <vt:variant>
        <vt:i4>140</vt:i4>
      </vt:variant>
      <vt:variant>
        <vt:i4>0</vt:i4>
      </vt:variant>
      <vt:variant>
        <vt:i4>5</vt:i4>
      </vt:variant>
      <vt:variant>
        <vt:lpwstr/>
      </vt:variant>
      <vt:variant>
        <vt:lpwstr>_Toc176836633</vt:lpwstr>
      </vt:variant>
      <vt:variant>
        <vt:i4>1900594</vt:i4>
      </vt:variant>
      <vt:variant>
        <vt:i4>134</vt:i4>
      </vt:variant>
      <vt:variant>
        <vt:i4>0</vt:i4>
      </vt:variant>
      <vt:variant>
        <vt:i4>5</vt:i4>
      </vt:variant>
      <vt:variant>
        <vt:lpwstr/>
      </vt:variant>
      <vt:variant>
        <vt:lpwstr>_Toc176836632</vt:lpwstr>
      </vt:variant>
      <vt:variant>
        <vt:i4>1900594</vt:i4>
      </vt:variant>
      <vt:variant>
        <vt:i4>128</vt:i4>
      </vt:variant>
      <vt:variant>
        <vt:i4>0</vt:i4>
      </vt:variant>
      <vt:variant>
        <vt:i4>5</vt:i4>
      </vt:variant>
      <vt:variant>
        <vt:lpwstr/>
      </vt:variant>
      <vt:variant>
        <vt:lpwstr>_Toc176836631</vt:lpwstr>
      </vt:variant>
      <vt:variant>
        <vt:i4>1900594</vt:i4>
      </vt:variant>
      <vt:variant>
        <vt:i4>122</vt:i4>
      </vt:variant>
      <vt:variant>
        <vt:i4>0</vt:i4>
      </vt:variant>
      <vt:variant>
        <vt:i4>5</vt:i4>
      </vt:variant>
      <vt:variant>
        <vt:lpwstr/>
      </vt:variant>
      <vt:variant>
        <vt:lpwstr>_Toc176836630</vt:lpwstr>
      </vt:variant>
      <vt:variant>
        <vt:i4>1835058</vt:i4>
      </vt:variant>
      <vt:variant>
        <vt:i4>116</vt:i4>
      </vt:variant>
      <vt:variant>
        <vt:i4>0</vt:i4>
      </vt:variant>
      <vt:variant>
        <vt:i4>5</vt:i4>
      </vt:variant>
      <vt:variant>
        <vt:lpwstr/>
      </vt:variant>
      <vt:variant>
        <vt:lpwstr>_Toc176836629</vt:lpwstr>
      </vt:variant>
      <vt:variant>
        <vt:i4>1835058</vt:i4>
      </vt:variant>
      <vt:variant>
        <vt:i4>110</vt:i4>
      </vt:variant>
      <vt:variant>
        <vt:i4>0</vt:i4>
      </vt:variant>
      <vt:variant>
        <vt:i4>5</vt:i4>
      </vt:variant>
      <vt:variant>
        <vt:lpwstr/>
      </vt:variant>
      <vt:variant>
        <vt:lpwstr>_Toc176836628</vt:lpwstr>
      </vt:variant>
      <vt:variant>
        <vt:i4>1835058</vt:i4>
      </vt:variant>
      <vt:variant>
        <vt:i4>104</vt:i4>
      </vt:variant>
      <vt:variant>
        <vt:i4>0</vt:i4>
      </vt:variant>
      <vt:variant>
        <vt:i4>5</vt:i4>
      </vt:variant>
      <vt:variant>
        <vt:lpwstr/>
      </vt:variant>
      <vt:variant>
        <vt:lpwstr>_Toc176836627</vt:lpwstr>
      </vt:variant>
      <vt:variant>
        <vt:i4>1835058</vt:i4>
      </vt:variant>
      <vt:variant>
        <vt:i4>98</vt:i4>
      </vt:variant>
      <vt:variant>
        <vt:i4>0</vt:i4>
      </vt:variant>
      <vt:variant>
        <vt:i4>5</vt:i4>
      </vt:variant>
      <vt:variant>
        <vt:lpwstr/>
      </vt:variant>
      <vt:variant>
        <vt:lpwstr>_Toc176836626</vt:lpwstr>
      </vt:variant>
      <vt:variant>
        <vt:i4>1835058</vt:i4>
      </vt:variant>
      <vt:variant>
        <vt:i4>92</vt:i4>
      </vt:variant>
      <vt:variant>
        <vt:i4>0</vt:i4>
      </vt:variant>
      <vt:variant>
        <vt:i4>5</vt:i4>
      </vt:variant>
      <vt:variant>
        <vt:lpwstr/>
      </vt:variant>
      <vt:variant>
        <vt:lpwstr>_Toc176836625</vt:lpwstr>
      </vt:variant>
      <vt:variant>
        <vt:i4>1835058</vt:i4>
      </vt:variant>
      <vt:variant>
        <vt:i4>86</vt:i4>
      </vt:variant>
      <vt:variant>
        <vt:i4>0</vt:i4>
      </vt:variant>
      <vt:variant>
        <vt:i4>5</vt:i4>
      </vt:variant>
      <vt:variant>
        <vt:lpwstr/>
      </vt:variant>
      <vt:variant>
        <vt:lpwstr>_Toc176836624</vt:lpwstr>
      </vt:variant>
      <vt:variant>
        <vt:i4>1835058</vt:i4>
      </vt:variant>
      <vt:variant>
        <vt:i4>80</vt:i4>
      </vt:variant>
      <vt:variant>
        <vt:i4>0</vt:i4>
      </vt:variant>
      <vt:variant>
        <vt:i4>5</vt:i4>
      </vt:variant>
      <vt:variant>
        <vt:lpwstr/>
      </vt:variant>
      <vt:variant>
        <vt:lpwstr>_Toc176836623</vt:lpwstr>
      </vt:variant>
      <vt:variant>
        <vt:i4>1835058</vt:i4>
      </vt:variant>
      <vt:variant>
        <vt:i4>74</vt:i4>
      </vt:variant>
      <vt:variant>
        <vt:i4>0</vt:i4>
      </vt:variant>
      <vt:variant>
        <vt:i4>5</vt:i4>
      </vt:variant>
      <vt:variant>
        <vt:lpwstr/>
      </vt:variant>
      <vt:variant>
        <vt:lpwstr>_Toc176836622</vt:lpwstr>
      </vt:variant>
      <vt:variant>
        <vt:i4>1835058</vt:i4>
      </vt:variant>
      <vt:variant>
        <vt:i4>68</vt:i4>
      </vt:variant>
      <vt:variant>
        <vt:i4>0</vt:i4>
      </vt:variant>
      <vt:variant>
        <vt:i4>5</vt:i4>
      </vt:variant>
      <vt:variant>
        <vt:lpwstr/>
      </vt:variant>
      <vt:variant>
        <vt:lpwstr>_Toc176836621</vt:lpwstr>
      </vt:variant>
      <vt:variant>
        <vt:i4>1835058</vt:i4>
      </vt:variant>
      <vt:variant>
        <vt:i4>62</vt:i4>
      </vt:variant>
      <vt:variant>
        <vt:i4>0</vt:i4>
      </vt:variant>
      <vt:variant>
        <vt:i4>5</vt:i4>
      </vt:variant>
      <vt:variant>
        <vt:lpwstr/>
      </vt:variant>
      <vt:variant>
        <vt:lpwstr>_Toc176836620</vt:lpwstr>
      </vt:variant>
      <vt:variant>
        <vt:i4>2031666</vt:i4>
      </vt:variant>
      <vt:variant>
        <vt:i4>56</vt:i4>
      </vt:variant>
      <vt:variant>
        <vt:i4>0</vt:i4>
      </vt:variant>
      <vt:variant>
        <vt:i4>5</vt:i4>
      </vt:variant>
      <vt:variant>
        <vt:lpwstr/>
      </vt:variant>
      <vt:variant>
        <vt:lpwstr>_Toc176836619</vt:lpwstr>
      </vt:variant>
      <vt:variant>
        <vt:i4>2031666</vt:i4>
      </vt:variant>
      <vt:variant>
        <vt:i4>50</vt:i4>
      </vt:variant>
      <vt:variant>
        <vt:i4>0</vt:i4>
      </vt:variant>
      <vt:variant>
        <vt:i4>5</vt:i4>
      </vt:variant>
      <vt:variant>
        <vt:lpwstr/>
      </vt:variant>
      <vt:variant>
        <vt:lpwstr>_Toc176836618</vt:lpwstr>
      </vt:variant>
      <vt:variant>
        <vt:i4>2031666</vt:i4>
      </vt:variant>
      <vt:variant>
        <vt:i4>44</vt:i4>
      </vt:variant>
      <vt:variant>
        <vt:i4>0</vt:i4>
      </vt:variant>
      <vt:variant>
        <vt:i4>5</vt:i4>
      </vt:variant>
      <vt:variant>
        <vt:lpwstr/>
      </vt:variant>
      <vt:variant>
        <vt:lpwstr>_Toc176836617</vt:lpwstr>
      </vt:variant>
      <vt:variant>
        <vt:i4>2031666</vt:i4>
      </vt:variant>
      <vt:variant>
        <vt:i4>38</vt:i4>
      </vt:variant>
      <vt:variant>
        <vt:i4>0</vt:i4>
      </vt:variant>
      <vt:variant>
        <vt:i4>5</vt:i4>
      </vt:variant>
      <vt:variant>
        <vt:lpwstr/>
      </vt:variant>
      <vt:variant>
        <vt:lpwstr>_Toc176836616</vt:lpwstr>
      </vt:variant>
      <vt:variant>
        <vt:i4>2031666</vt:i4>
      </vt:variant>
      <vt:variant>
        <vt:i4>32</vt:i4>
      </vt:variant>
      <vt:variant>
        <vt:i4>0</vt:i4>
      </vt:variant>
      <vt:variant>
        <vt:i4>5</vt:i4>
      </vt:variant>
      <vt:variant>
        <vt:lpwstr/>
      </vt:variant>
      <vt:variant>
        <vt:lpwstr>_Toc176836615</vt:lpwstr>
      </vt:variant>
      <vt:variant>
        <vt:i4>2031666</vt:i4>
      </vt:variant>
      <vt:variant>
        <vt:i4>26</vt:i4>
      </vt:variant>
      <vt:variant>
        <vt:i4>0</vt:i4>
      </vt:variant>
      <vt:variant>
        <vt:i4>5</vt:i4>
      </vt:variant>
      <vt:variant>
        <vt:lpwstr/>
      </vt:variant>
      <vt:variant>
        <vt:lpwstr>_Toc176836614</vt:lpwstr>
      </vt:variant>
      <vt:variant>
        <vt:i4>2031666</vt:i4>
      </vt:variant>
      <vt:variant>
        <vt:i4>20</vt:i4>
      </vt:variant>
      <vt:variant>
        <vt:i4>0</vt:i4>
      </vt:variant>
      <vt:variant>
        <vt:i4>5</vt:i4>
      </vt:variant>
      <vt:variant>
        <vt:lpwstr/>
      </vt:variant>
      <vt:variant>
        <vt:lpwstr>_Toc176836613</vt:lpwstr>
      </vt:variant>
      <vt:variant>
        <vt:i4>2031666</vt:i4>
      </vt:variant>
      <vt:variant>
        <vt:i4>14</vt:i4>
      </vt:variant>
      <vt:variant>
        <vt:i4>0</vt:i4>
      </vt:variant>
      <vt:variant>
        <vt:i4>5</vt:i4>
      </vt:variant>
      <vt:variant>
        <vt:lpwstr/>
      </vt:variant>
      <vt:variant>
        <vt:lpwstr>_Toc176836612</vt:lpwstr>
      </vt:variant>
      <vt:variant>
        <vt:i4>2031666</vt:i4>
      </vt:variant>
      <vt:variant>
        <vt:i4>8</vt:i4>
      </vt:variant>
      <vt:variant>
        <vt:i4>0</vt:i4>
      </vt:variant>
      <vt:variant>
        <vt:i4>5</vt:i4>
      </vt:variant>
      <vt:variant>
        <vt:lpwstr/>
      </vt:variant>
      <vt:variant>
        <vt:lpwstr>_Toc176836611</vt:lpwstr>
      </vt:variant>
      <vt:variant>
        <vt:i4>2031666</vt:i4>
      </vt:variant>
      <vt:variant>
        <vt:i4>2</vt:i4>
      </vt:variant>
      <vt:variant>
        <vt:i4>0</vt:i4>
      </vt:variant>
      <vt:variant>
        <vt:i4>5</vt:i4>
      </vt:variant>
      <vt:variant>
        <vt:lpwstr/>
      </vt:variant>
      <vt:variant>
        <vt:lpwstr>_Toc176836610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规格说明书模板</dc:title>
  <dc:subject>过程产品文档模板</dc:subject>
  <dc:creator>Lion</dc:creator>
  <cp:keywords>规格说明书类型文件模板</cp:keywords>
  <dc:description/>
  <cp:lastModifiedBy>Huan</cp:lastModifiedBy>
  <cp:revision>343</cp:revision>
  <cp:lastPrinted>2005-04-15T05:55:00Z</cp:lastPrinted>
  <dcterms:created xsi:type="dcterms:W3CDTF">2014-03-25T08:05:00Z</dcterms:created>
  <dcterms:modified xsi:type="dcterms:W3CDTF">2016-12-23T01:58:00Z</dcterms:modified>
</cp:coreProperties>
</file>